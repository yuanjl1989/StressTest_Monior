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C3" w:rsidRPr="00A411EE" w:rsidRDefault="00DE0CED" w:rsidP="002958D2">
      <w:pPr>
        <w:pStyle w:val="20"/>
        <w:spacing w:before="0" w:after="0"/>
        <w:rPr>
          <w:rFonts w:ascii="微软雅黑" w:eastAsia="微软雅黑" w:hAnsi="微软雅黑"/>
        </w:rPr>
      </w:pPr>
      <w:r w:rsidRPr="00A411EE">
        <w:rPr>
          <w:rFonts w:ascii="微软雅黑" w:eastAsia="微软雅黑" w:hAnsi="微软雅黑" w:hint="eastAsia"/>
        </w:rPr>
        <w:t>ORACLE性能</w:t>
      </w:r>
      <w:r w:rsidR="00FD58A1" w:rsidRPr="00A411EE">
        <w:rPr>
          <w:rFonts w:ascii="微软雅黑" w:eastAsia="微软雅黑" w:hAnsi="微软雅黑" w:hint="eastAsia"/>
        </w:rPr>
        <w:t>诊断</w:t>
      </w:r>
      <w:r w:rsidRPr="00A411EE">
        <w:rPr>
          <w:rFonts w:ascii="微软雅黑" w:eastAsia="微软雅黑" w:hAnsi="微软雅黑" w:hint="eastAsia"/>
        </w:rPr>
        <w:t>AWR</w:t>
      </w:r>
      <w:r w:rsidR="00EE3FBF" w:rsidRPr="00A411EE">
        <w:rPr>
          <w:rFonts w:ascii="微软雅黑" w:eastAsia="微软雅黑" w:hAnsi="微软雅黑" w:hint="eastAsia"/>
        </w:rPr>
        <w:t>报告</w:t>
      </w:r>
      <w:r w:rsidRPr="00A411EE">
        <w:rPr>
          <w:rFonts w:ascii="微软雅黑" w:eastAsia="微软雅黑" w:hAnsi="微软雅黑" w:hint="eastAsia"/>
        </w:rPr>
        <w:t>分析</w:t>
      </w:r>
    </w:p>
    <w:p w:rsidR="003C1C2E" w:rsidRDefault="003C1C2E" w:rsidP="002958D2">
      <w:pPr>
        <w:pStyle w:val="1-jsyk"/>
        <w:numPr>
          <w:ilvl w:val="0"/>
          <w:numId w:val="0"/>
        </w:numPr>
        <w:spacing w:beforeLines="0" w:before="0" w:afterLines="0" w:after="0"/>
        <w:rPr>
          <w:rFonts w:ascii="微软雅黑" w:eastAsia="微软雅黑" w:hAnsi="微软雅黑"/>
          <w:sz w:val="22"/>
          <w:szCs w:val="22"/>
        </w:rPr>
      </w:pPr>
    </w:p>
    <w:p w:rsidR="00890314" w:rsidRPr="00890314" w:rsidRDefault="00890314" w:rsidP="00FB2959">
      <w:pPr>
        <w:pStyle w:val="-jsyk2"/>
        <w:spacing w:before="163" w:after="163"/>
        <w:ind w:firstLineChars="0" w:firstLine="0"/>
        <w:rPr>
          <w:b/>
        </w:rPr>
      </w:pPr>
      <w:r w:rsidRPr="00890314">
        <w:rPr>
          <w:rFonts w:hint="eastAsia"/>
          <w:b/>
        </w:rPr>
        <w:t>报告</w:t>
      </w:r>
      <w:r w:rsidRPr="00890314">
        <w:rPr>
          <w:b/>
        </w:rPr>
        <w:t>分析结果</w:t>
      </w:r>
      <w:r w:rsidRPr="00890314">
        <w:rPr>
          <w:rFonts w:hint="eastAsia"/>
          <w:b/>
        </w:rPr>
        <w:t>示例</w:t>
      </w:r>
      <w:r w:rsidRPr="00890314">
        <w:rPr>
          <w:b/>
        </w:rPr>
        <w:t>：</w:t>
      </w:r>
    </w:p>
    <w:p w:rsidR="00890314" w:rsidRPr="00890314" w:rsidRDefault="00890314" w:rsidP="00FB2959">
      <w:pPr>
        <w:pStyle w:val="af0"/>
        <w:numPr>
          <w:ilvl w:val="0"/>
          <w:numId w:val="40"/>
        </w:numPr>
        <w:suppressAutoHyphens/>
        <w:spacing w:line="240" w:lineRule="auto"/>
        <w:ind w:firstLineChars="0"/>
        <w:rPr>
          <w:rFonts w:ascii="微软雅黑" w:hAnsi="微软雅黑" w:cs="Arial"/>
          <w:shd w:val="clear" w:color="auto" w:fill="FFFFFF"/>
        </w:rPr>
      </w:pPr>
      <w:r w:rsidRPr="00890314">
        <w:rPr>
          <w:rFonts w:ascii="微软雅黑" w:hAnsi="微软雅黑" w:cs="Arial"/>
          <w:shd w:val="clear" w:color="auto" w:fill="FFFFFF"/>
        </w:rPr>
        <w:t>DB Time/Elapsed</w:t>
      </w:r>
      <w:r w:rsidRPr="00890314">
        <w:rPr>
          <w:rFonts w:ascii="微软雅黑" w:hAnsi="微软雅黑" w:cs="Arial" w:hint="eastAsia"/>
          <w:shd w:val="clear" w:color="auto" w:fill="FFFFFF"/>
        </w:rPr>
        <w:t>（DB</w:t>
      </w:r>
      <w:r w:rsidRPr="00890314">
        <w:rPr>
          <w:rFonts w:ascii="微软雅黑" w:hAnsi="微软雅黑" w:cs="Arial"/>
          <w:shd w:val="clear" w:color="auto" w:fill="FFFFFF"/>
        </w:rPr>
        <w:t xml:space="preserve"> Time</w:t>
      </w:r>
      <w:r w:rsidRPr="00890314">
        <w:rPr>
          <w:rFonts w:ascii="微软雅黑" w:hAnsi="微软雅黑" w:cs="Arial" w:hint="eastAsia"/>
          <w:shd w:val="clear" w:color="auto" w:fill="FFFFFF"/>
        </w:rPr>
        <w:t>除以CPU</w:t>
      </w:r>
      <w:r w:rsidRPr="00890314">
        <w:rPr>
          <w:rFonts w:ascii="微软雅黑" w:hAnsi="微软雅黑" w:cs="Arial"/>
          <w:shd w:val="clear" w:color="auto" w:fill="FFFFFF"/>
        </w:rPr>
        <w:t>个数为</w:t>
      </w:r>
      <w:r w:rsidRPr="00890314">
        <w:rPr>
          <w:rFonts w:ascii="微软雅黑" w:hAnsi="微软雅黑" w:cs="Arial" w:hint="eastAsia"/>
          <w:shd w:val="clear" w:color="auto" w:fill="FFFFFF"/>
        </w:rPr>
        <w:t>每个</w:t>
      </w:r>
      <w:r w:rsidRPr="00890314">
        <w:rPr>
          <w:rFonts w:ascii="微软雅黑" w:hAnsi="微软雅黑" w:cs="Arial"/>
          <w:shd w:val="clear" w:color="auto" w:fill="FFFFFF"/>
        </w:rPr>
        <w:t>CPU的DB Time</w:t>
      </w:r>
      <w:r w:rsidRPr="00890314">
        <w:rPr>
          <w:rFonts w:ascii="微软雅黑" w:hAnsi="微软雅黑" w:cs="Arial" w:hint="eastAsia"/>
          <w:shd w:val="clear" w:color="auto" w:fill="FFFFFF"/>
        </w:rPr>
        <w:t>）比值</w:t>
      </w:r>
      <w:r w:rsidRPr="00890314">
        <w:rPr>
          <w:rFonts w:ascii="微软雅黑" w:hAnsi="微软雅黑" w:cs="Arial"/>
          <w:shd w:val="clear" w:color="auto" w:fill="FFFFFF"/>
        </w:rPr>
        <w:t>较小</w:t>
      </w:r>
      <w:r w:rsidRPr="00890314">
        <w:rPr>
          <w:rFonts w:ascii="微软雅黑" w:hAnsi="微软雅黑" w:cs="Arial" w:hint="eastAsia"/>
          <w:shd w:val="clear" w:color="auto" w:fill="FFFFFF"/>
        </w:rPr>
        <w:t>，</w:t>
      </w:r>
      <w:r w:rsidRPr="00890314">
        <w:rPr>
          <w:rFonts w:ascii="微软雅黑" w:hAnsi="微软雅黑" w:cs="Arial"/>
          <w:shd w:val="clear" w:color="auto" w:fill="FFFFFF"/>
        </w:rPr>
        <w:t>服务器</w:t>
      </w:r>
      <w:r w:rsidRPr="00890314">
        <w:rPr>
          <w:rFonts w:ascii="微软雅黑" w:hAnsi="微软雅黑" w:cs="Arial" w:hint="eastAsia"/>
          <w:shd w:val="clear" w:color="auto" w:fill="FFFFFF"/>
        </w:rPr>
        <w:t>负荷</w:t>
      </w:r>
      <w:r w:rsidRPr="00890314">
        <w:rPr>
          <w:rFonts w:ascii="微软雅黑" w:hAnsi="微软雅黑" w:cs="Arial"/>
          <w:shd w:val="clear" w:color="auto" w:fill="FFFFFF"/>
        </w:rPr>
        <w:t>较小</w:t>
      </w:r>
    </w:p>
    <w:p w:rsidR="00890314" w:rsidRPr="00890314" w:rsidRDefault="00890314" w:rsidP="00FB2959">
      <w:pPr>
        <w:pStyle w:val="af0"/>
        <w:numPr>
          <w:ilvl w:val="0"/>
          <w:numId w:val="40"/>
        </w:numPr>
        <w:suppressAutoHyphens/>
        <w:spacing w:line="240" w:lineRule="auto"/>
        <w:ind w:firstLineChars="0"/>
        <w:rPr>
          <w:rFonts w:ascii="微软雅黑" w:hAnsi="微软雅黑"/>
        </w:rPr>
      </w:pPr>
      <w:r w:rsidRPr="00890314">
        <w:rPr>
          <w:rFonts w:ascii="微软雅黑" w:hAnsi="微软雅黑" w:hint="eastAsia"/>
        </w:rPr>
        <w:t>Load</w:t>
      </w:r>
      <w:r w:rsidRPr="00890314">
        <w:rPr>
          <w:rFonts w:ascii="微软雅黑" w:hAnsi="微软雅黑"/>
        </w:rPr>
        <w:t xml:space="preserve"> Profile</w:t>
      </w:r>
      <w:r w:rsidRPr="00890314">
        <w:rPr>
          <w:rFonts w:ascii="微软雅黑" w:hAnsi="微软雅黑" w:hint="eastAsia"/>
        </w:rPr>
        <w:t>：</w:t>
      </w:r>
    </w:p>
    <w:p w:rsidR="00890314" w:rsidRPr="00890314" w:rsidRDefault="00890314" w:rsidP="00FB2959">
      <w:pPr>
        <w:pStyle w:val="af0"/>
        <w:numPr>
          <w:ilvl w:val="1"/>
          <w:numId w:val="40"/>
        </w:numPr>
        <w:suppressAutoHyphens/>
        <w:spacing w:line="240" w:lineRule="auto"/>
        <w:ind w:firstLineChars="0"/>
        <w:rPr>
          <w:rFonts w:ascii="微软雅黑" w:hAnsi="微软雅黑"/>
        </w:rPr>
      </w:pPr>
      <w:r w:rsidRPr="00890314">
        <w:rPr>
          <w:rFonts w:ascii="微软雅黑" w:hAnsi="微软雅黑" w:hint="eastAsia"/>
        </w:rPr>
        <w:t xml:space="preserve"> Sorts高达680，表明</w:t>
      </w:r>
      <w:r w:rsidRPr="00890314">
        <w:rPr>
          <w:rFonts w:ascii="微软雅黑" w:hAnsi="微软雅黑"/>
        </w:rPr>
        <w:t>排序</w:t>
      </w:r>
      <w:r w:rsidRPr="00890314">
        <w:rPr>
          <w:rFonts w:ascii="微软雅黑" w:hAnsi="微软雅黑" w:hint="eastAsia"/>
        </w:rPr>
        <w:t>过多</w:t>
      </w:r>
      <w:r w:rsidRPr="00890314">
        <w:rPr>
          <w:rFonts w:ascii="微软雅黑" w:hAnsi="微软雅黑"/>
        </w:rPr>
        <w:t>，</w:t>
      </w:r>
      <w:r w:rsidRPr="00890314">
        <w:rPr>
          <w:rFonts w:ascii="微软雅黑" w:hAnsi="微软雅黑" w:hint="eastAsia"/>
        </w:rPr>
        <w:t>需</w:t>
      </w:r>
      <w:r w:rsidRPr="00890314">
        <w:rPr>
          <w:rFonts w:ascii="微软雅黑" w:hAnsi="微软雅黑"/>
        </w:rPr>
        <w:t>减少</w:t>
      </w:r>
      <w:r w:rsidRPr="00890314">
        <w:rPr>
          <w:rFonts w:ascii="微软雅黑" w:hAnsi="微软雅黑" w:hint="eastAsia"/>
        </w:rPr>
        <w:t>SQL代码</w:t>
      </w:r>
      <w:r w:rsidRPr="00890314">
        <w:rPr>
          <w:rFonts w:ascii="微软雅黑" w:hAnsi="微软雅黑"/>
        </w:rPr>
        <w:t>中排序操作</w:t>
      </w:r>
      <w:r w:rsidRPr="00890314">
        <w:rPr>
          <w:rFonts w:ascii="微软雅黑" w:hAnsi="微软雅黑" w:hint="eastAsia"/>
        </w:rPr>
        <w:t>，</w:t>
      </w:r>
      <w:r w:rsidRPr="00890314">
        <w:rPr>
          <w:rFonts w:ascii="微软雅黑" w:hAnsi="微软雅黑"/>
        </w:rPr>
        <w:t>有调整排序空间</w:t>
      </w:r>
    </w:p>
    <w:p w:rsidR="00890314" w:rsidRPr="00890314" w:rsidRDefault="00890314" w:rsidP="00FB2959">
      <w:pPr>
        <w:pStyle w:val="af0"/>
        <w:numPr>
          <w:ilvl w:val="1"/>
          <w:numId w:val="40"/>
        </w:numPr>
        <w:suppressAutoHyphens/>
        <w:spacing w:line="240" w:lineRule="auto"/>
        <w:ind w:firstLineChars="0"/>
        <w:rPr>
          <w:rFonts w:ascii="微软雅黑" w:hAnsi="微软雅黑"/>
        </w:rPr>
      </w:pPr>
      <w:r w:rsidRPr="00890314">
        <w:rPr>
          <w:rFonts w:ascii="微软雅黑" w:hAnsi="微软雅黑" w:hint="eastAsia"/>
        </w:rPr>
        <w:t>硬解析比例</w:t>
      </w:r>
      <w:r w:rsidRPr="00890314">
        <w:rPr>
          <w:rFonts w:ascii="微软雅黑" w:hAnsi="微软雅黑"/>
        </w:rPr>
        <w:t>较小，</w:t>
      </w:r>
      <w:r w:rsidRPr="00890314">
        <w:rPr>
          <w:rFonts w:ascii="微软雅黑" w:hAnsi="微软雅黑" w:hint="eastAsia"/>
        </w:rPr>
        <w:t>基本</w:t>
      </w:r>
      <w:r w:rsidRPr="00890314">
        <w:rPr>
          <w:rFonts w:ascii="微软雅黑" w:hAnsi="微软雅黑"/>
        </w:rPr>
        <w:t>上皆为软解析，表明SQL</w:t>
      </w:r>
      <w:r w:rsidRPr="00890314">
        <w:rPr>
          <w:rFonts w:ascii="微软雅黑" w:hAnsi="微软雅黑" w:hint="eastAsia"/>
        </w:rPr>
        <w:t>重用率</w:t>
      </w:r>
      <w:r w:rsidRPr="00890314">
        <w:rPr>
          <w:rFonts w:ascii="微软雅黑" w:hAnsi="微软雅黑"/>
        </w:rPr>
        <w:t>较高，</w:t>
      </w:r>
      <w:r w:rsidRPr="00890314">
        <w:rPr>
          <w:rFonts w:ascii="微软雅黑" w:hAnsi="微软雅黑" w:hint="eastAsia"/>
        </w:rPr>
        <w:t>符合预期</w:t>
      </w:r>
    </w:p>
    <w:p w:rsidR="00890314" w:rsidRPr="00890314" w:rsidRDefault="00890314" w:rsidP="00FB2959">
      <w:pPr>
        <w:pStyle w:val="af0"/>
        <w:numPr>
          <w:ilvl w:val="0"/>
          <w:numId w:val="40"/>
        </w:numPr>
        <w:suppressAutoHyphens/>
        <w:spacing w:line="240" w:lineRule="auto"/>
        <w:ind w:firstLineChars="0"/>
        <w:rPr>
          <w:rFonts w:ascii="微软雅黑" w:hAnsi="微软雅黑"/>
        </w:rPr>
      </w:pPr>
      <w:r w:rsidRPr="00890314">
        <w:rPr>
          <w:rFonts w:ascii="微软雅黑" w:hAnsi="微软雅黑"/>
        </w:rPr>
        <w:t>Instance Efficiency Percentages</w:t>
      </w:r>
    </w:p>
    <w:p w:rsidR="00890314" w:rsidRPr="00890314" w:rsidRDefault="00890314" w:rsidP="00FB2959">
      <w:pPr>
        <w:pStyle w:val="af0"/>
        <w:numPr>
          <w:ilvl w:val="1"/>
          <w:numId w:val="40"/>
        </w:numPr>
        <w:suppressAutoHyphens/>
        <w:spacing w:line="240" w:lineRule="auto"/>
        <w:ind w:firstLineChars="0"/>
        <w:rPr>
          <w:rStyle w:val="apple-style-span"/>
          <w:rFonts w:ascii="微软雅黑" w:hAnsi="微软雅黑"/>
        </w:rPr>
      </w:pPr>
      <w:r w:rsidRPr="00890314">
        <w:rPr>
          <w:rStyle w:val="apple-style-span"/>
          <w:rFonts w:ascii="微软雅黑" w:hAnsi="微软雅黑" w:hint="eastAsia"/>
        </w:rPr>
        <w:t>缓冲区未等待率</w:t>
      </w:r>
      <w:r w:rsidRPr="00890314">
        <w:rPr>
          <w:rStyle w:val="apple-style-span"/>
          <w:rFonts w:ascii="微软雅黑" w:hAnsi="微软雅黑"/>
        </w:rPr>
        <w:t xml:space="preserve">(buffer </w:t>
      </w:r>
      <w:proofErr w:type="spellStart"/>
      <w:r w:rsidRPr="00890314">
        <w:rPr>
          <w:rStyle w:val="apple-style-span"/>
          <w:rFonts w:ascii="微软雅黑" w:hAnsi="微软雅黑"/>
        </w:rPr>
        <w:t>nowait</w:t>
      </w:r>
      <w:proofErr w:type="spellEnd"/>
      <w:r w:rsidRPr="00890314">
        <w:rPr>
          <w:rStyle w:val="apple-style-span"/>
          <w:rFonts w:ascii="微软雅黑" w:hAnsi="微软雅黑"/>
        </w:rPr>
        <w:t xml:space="preserve"> %)</w:t>
      </w:r>
      <w:r w:rsidRPr="00890314">
        <w:rPr>
          <w:rStyle w:val="apple-style-span"/>
          <w:rFonts w:ascii="微软雅黑" w:hAnsi="微软雅黑" w:hint="eastAsia"/>
        </w:rPr>
        <w:t>、redo缓冲区未等待率</w:t>
      </w:r>
      <w:r w:rsidRPr="00890314">
        <w:rPr>
          <w:rStyle w:val="apple-style-span"/>
          <w:rFonts w:ascii="微软雅黑" w:hAnsi="微软雅黑"/>
        </w:rPr>
        <w:t xml:space="preserve">(redo </w:t>
      </w:r>
      <w:proofErr w:type="spellStart"/>
      <w:r w:rsidRPr="00890314">
        <w:rPr>
          <w:rStyle w:val="apple-style-span"/>
          <w:rFonts w:ascii="微软雅黑" w:hAnsi="微软雅黑"/>
        </w:rPr>
        <w:t>nowait</w:t>
      </w:r>
      <w:proofErr w:type="spellEnd"/>
      <w:r w:rsidRPr="00890314">
        <w:rPr>
          <w:rStyle w:val="apple-style-span"/>
          <w:rFonts w:ascii="微软雅黑" w:hAnsi="微软雅黑"/>
        </w:rPr>
        <w:t xml:space="preserve"> %)</w:t>
      </w:r>
      <w:r w:rsidRPr="00890314">
        <w:rPr>
          <w:rStyle w:val="apple-style-span"/>
          <w:rFonts w:ascii="微软雅黑" w:hAnsi="微软雅黑" w:hint="eastAsia"/>
        </w:rPr>
        <w:t>、缓冲区命中率</w:t>
      </w:r>
      <w:r w:rsidRPr="00890314">
        <w:rPr>
          <w:rStyle w:val="apple-style-span"/>
          <w:rFonts w:ascii="微软雅黑" w:hAnsi="微软雅黑"/>
        </w:rPr>
        <w:t>(buffer hit %)</w:t>
      </w:r>
      <w:r w:rsidRPr="00890314">
        <w:rPr>
          <w:rStyle w:val="apple-style-span"/>
          <w:rFonts w:ascii="微软雅黑" w:hAnsi="微软雅黑" w:hint="eastAsia"/>
        </w:rPr>
        <w:t>、内存排序率</w:t>
      </w:r>
      <w:r w:rsidRPr="00890314">
        <w:rPr>
          <w:rStyle w:val="apple-style-span"/>
          <w:rFonts w:ascii="微软雅黑" w:hAnsi="微软雅黑"/>
        </w:rPr>
        <w:t>(in-memory</w:t>
      </w:r>
      <w:r w:rsidRPr="00890314">
        <w:rPr>
          <w:rStyle w:val="apple-style-span"/>
          <w:rFonts w:ascii="微软雅黑" w:hAnsi="微软雅黑" w:hint="eastAsia"/>
        </w:rPr>
        <w:t xml:space="preserve"> </w:t>
      </w:r>
      <w:r w:rsidRPr="00890314">
        <w:rPr>
          <w:rStyle w:val="apple-style-span"/>
          <w:rFonts w:ascii="微软雅黑" w:hAnsi="微软雅黑"/>
        </w:rPr>
        <w:t>sort</w:t>
      </w:r>
      <w:r w:rsidRPr="00890314">
        <w:rPr>
          <w:rStyle w:val="apple-style-span"/>
          <w:rFonts w:ascii="微软雅黑" w:hAnsi="微软雅黑" w:hint="eastAsia"/>
        </w:rPr>
        <w:t xml:space="preserve"> </w:t>
      </w:r>
      <w:r w:rsidRPr="00890314">
        <w:rPr>
          <w:rStyle w:val="apple-style-span"/>
          <w:rFonts w:ascii="微软雅黑" w:hAnsi="微软雅黑"/>
        </w:rPr>
        <w:t>%)</w:t>
      </w:r>
      <w:r w:rsidRPr="00890314">
        <w:rPr>
          <w:rStyle w:val="apple-style-span"/>
          <w:rFonts w:ascii="微软雅黑" w:hAnsi="微软雅黑" w:hint="eastAsia"/>
        </w:rPr>
        <w:t>、共享区命中率</w:t>
      </w:r>
      <w:r w:rsidRPr="00890314">
        <w:rPr>
          <w:rStyle w:val="apple-style-span"/>
          <w:rFonts w:ascii="微软雅黑" w:hAnsi="微软雅黑"/>
        </w:rPr>
        <w:t>(library</w:t>
      </w:r>
      <w:r w:rsidRPr="00890314">
        <w:rPr>
          <w:rStyle w:val="apple-style-span"/>
          <w:rFonts w:ascii="微软雅黑" w:hAnsi="微软雅黑" w:hint="eastAsia"/>
        </w:rPr>
        <w:t xml:space="preserve"> </w:t>
      </w:r>
      <w:r w:rsidRPr="00890314">
        <w:rPr>
          <w:rStyle w:val="apple-style-span"/>
          <w:rFonts w:ascii="微软雅黑" w:hAnsi="微软雅黑"/>
        </w:rPr>
        <w:t>hit</w:t>
      </w:r>
      <w:r w:rsidRPr="00890314">
        <w:rPr>
          <w:rStyle w:val="apple-style-span"/>
          <w:rFonts w:ascii="微软雅黑" w:hAnsi="微软雅黑" w:hint="eastAsia"/>
        </w:rPr>
        <w:t xml:space="preserve"> </w:t>
      </w:r>
      <w:r w:rsidRPr="00890314">
        <w:rPr>
          <w:rStyle w:val="apple-style-span"/>
          <w:rFonts w:ascii="微软雅黑" w:hAnsi="微软雅黑"/>
        </w:rPr>
        <w:t>%)</w:t>
      </w:r>
      <w:r w:rsidRPr="00890314">
        <w:rPr>
          <w:rStyle w:val="apple-style-span"/>
          <w:rFonts w:ascii="微软雅黑" w:hAnsi="微软雅黑" w:hint="eastAsia"/>
        </w:rPr>
        <w:t>、软解析的百分比</w:t>
      </w:r>
      <w:r w:rsidRPr="00890314">
        <w:rPr>
          <w:rStyle w:val="apple-style-span"/>
          <w:rFonts w:ascii="微软雅黑" w:hAnsi="微软雅黑"/>
        </w:rPr>
        <w:t xml:space="preserve">(soft parse %) </w:t>
      </w:r>
      <w:r w:rsidRPr="00890314">
        <w:rPr>
          <w:rStyle w:val="apple-style-span"/>
          <w:rFonts w:ascii="微软雅黑" w:hAnsi="微软雅黑" w:hint="eastAsia"/>
        </w:rPr>
        <w:t>、</w:t>
      </w:r>
      <w:proofErr w:type="gramStart"/>
      <w:r w:rsidRPr="00890314">
        <w:rPr>
          <w:rStyle w:val="apple-style-span"/>
          <w:rFonts w:ascii="微软雅黑" w:hAnsi="微软雅黑" w:hint="eastAsia"/>
        </w:rPr>
        <w:t>闩锁命中率</w:t>
      </w:r>
      <w:proofErr w:type="gramEnd"/>
      <w:r w:rsidRPr="00890314">
        <w:rPr>
          <w:rStyle w:val="apple-style-span"/>
          <w:rFonts w:ascii="微软雅黑" w:hAnsi="微软雅黑"/>
        </w:rPr>
        <w:t xml:space="preserve">(latch hit %) </w:t>
      </w:r>
      <w:r w:rsidRPr="00890314">
        <w:rPr>
          <w:rStyle w:val="apple-style-span"/>
          <w:rFonts w:ascii="微软雅黑" w:hAnsi="微软雅黑" w:hint="eastAsia"/>
        </w:rPr>
        <w:t>这几项</w:t>
      </w:r>
      <w:r w:rsidRPr="00890314">
        <w:rPr>
          <w:rStyle w:val="apple-style-span"/>
          <w:rFonts w:ascii="微软雅黑" w:hAnsi="微软雅黑"/>
        </w:rPr>
        <w:t>指标皆为</w:t>
      </w:r>
      <w:r w:rsidRPr="00890314">
        <w:rPr>
          <w:rStyle w:val="apple-style-span"/>
          <w:rFonts w:ascii="微软雅黑" w:hAnsi="微软雅黑" w:hint="eastAsia"/>
        </w:rPr>
        <w:t>100</w:t>
      </w:r>
      <w:r w:rsidRPr="00890314">
        <w:rPr>
          <w:rStyle w:val="apple-style-span"/>
          <w:rFonts w:ascii="微软雅黑" w:hAnsi="微软雅黑"/>
        </w:rPr>
        <w:t>%</w:t>
      </w:r>
      <w:r w:rsidRPr="00890314">
        <w:rPr>
          <w:rStyle w:val="apple-style-span"/>
          <w:rFonts w:ascii="微软雅黑" w:hAnsi="微软雅黑" w:hint="eastAsia"/>
        </w:rPr>
        <w:t>，符合</w:t>
      </w:r>
      <w:r w:rsidRPr="00890314">
        <w:rPr>
          <w:rStyle w:val="apple-style-span"/>
          <w:rFonts w:ascii="微软雅黑" w:hAnsi="微软雅黑"/>
        </w:rPr>
        <w:t>预期</w:t>
      </w:r>
    </w:p>
    <w:p w:rsidR="00890314" w:rsidRPr="00890314" w:rsidRDefault="00890314" w:rsidP="00FB2959">
      <w:pPr>
        <w:pStyle w:val="af0"/>
        <w:numPr>
          <w:ilvl w:val="1"/>
          <w:numId w:val="40"/>
        </w:numPr>
        <w:suppressAutoHyphens/>
        <w:spacing w:line="240" w:lineRule="auto"/>
        <w:ind w:firstLineChars="0"/>
        <w:rPr>
          <w:rFonts w:ascii="微软雅黑" w:hAnsi="微软雅黑"/>
        </w:rPr>
      </w:pPr>
      <w:r w:rsidRPr="00890314">
        <w:rPr>
          <w:rStyle w:val="apple-style-span"/>
          <w:rFonts w:ascii="微软雅黑" w:hAnsi="微软雅黑"/>
        </w:rPr>
        <w:t>execute to parse %)</w:t>
      </w:r>
      <w:r w:rsidRPr="00890314">
        <w:rPr>
          <w:rStyle w:val="apple-style-span"/>
          <w:rFonts w:ascii="微软雅黑" w:hAnsi="微软雅黑" w:hint="eastAsia"/>
        </w:rPr>
        <w:t>的</w:t>
      </w:r>
      <w:r w:rsidRPr="00890314">
        <w:rPr>
          <w:rStyle w:val="apple-style-span"/>
          <w:rFonts w:ascii="微软雅黑" w:hAnsi="微软雅黑"/>
        </w:rPr>
        <w:t>值为负数，</w:t>
      </w:r>
      <w:r w:rsidRPr="00890314">
        <w:rPr>
          <w:rStyle w:val="apple-style-span"/>
          <w:rFonts w:ascii="微软雅黑" w:hAnsi="微软雅黑" w:hint="eastAsia"/>
        </w:rPr>
        <w:t>其</w:t>
      </w:r>
      <w:r w:rsidRPr="00890314">
        <w:rPr>
          <w:rStyle w:val="apple-style-span"/>
          <w:rFonts w:ascii="微软雅黑" w:hAnsi="微软雅黑"/>
        </w:rPr>
        <w:t>计算公式为</w:t>
      </w:r>
      <w:r w:rsidRPr="00890314">
        <w:rPr>
          <w:rFonts w:ascii="微软雅黑" w:hAnsi="微软雅黑" w:cs="Courier New"/>
          <w:shd w:val="clear" w:color="auto" w:fill="FFFFFF"/>
        </w:rPr>
        <w:t>100 * (1 - Parses/Executions)</w:t>
      </w:r>
      <w:r w:rsidRPr="00890314">
        <w:rPr>
          <w:rFonts w:ascii="微软雅黑" w:hAnsi="微软雅黑" w:cs="Courier New" w:hint="eastAsia"/>
          <w:shd w:val="clear" w:color="auto" w:fill="FFFFFF"/>
        </w:rPr>
        <w:t>，</w:t>
      </w:r>
      <w:r w:rsidRPr="00890314">
        <w:rPr>
          <w:rFonts w:ascii="微软雅黑" w:hAnsi="微软雅黑" w:cs="Courier New"/>
          <w:shd w:val="clear" w:color="auto" w:fill="FFFFFF"/>
        </w:rPr>
        <w:t>说明shared pool 设置或者语句效率存在问题，造成反复解析</w:t>
      </w:r>
      <w:r w:rsidRPr="00890314">
        <w:rPr>
          <w:rFonts w:ascii="微软雅黑" w:hAnsi="微软雅黑" w:cs="Courier New" w:hint="eastAsia"/>
          <w:shd w:val="clear" w:color="auto" w:fill="FFFFFF"/>
        </w:rPr>
        <w:t>，</w:t>
      </w:r>
      <w:r w:rsidRPr="00890314">
        <w:rPr>
          <w:rFonts w:ascii="微软雅黑" w:hAnsi="微软雅黑" w:cs="Courier New"/>
          <w:shd w:val="clear" w:color="auto" w:fill="FFFFFF"/>
        </w:rPr>
        <w:t>可通过调整</w:t>
      </w:r>
      <w:proofErr w:type="spellStart"/>
      <w:r w:rsidRPr="00890314">
        <w:rPr>
          <w:rFonts w:ascii="微软雅黑" w:hAnsi="微软雅黑" w:cs="Courier New"/>
          <w:shd w:val="clear" w:color="auto" w:fill="FFFFFF"/>
        </w:rPr>
        <w:t>session_cached_cursors</w:t>
      </w:r>
      <w:proofErr w:type="spellEnd"/>
      <w:r w:rsidRPr="00890314">
        <w:rPr>
          <w:rFonts w:ascii="微软雅黑" w:hAnsi="微软雅黑" w:cs="Courier New" w:hint="eastAsia"/>
          <w:shd w:val="clear" w:color="auto" w:fill="FFFFFF"/>
        </w:rPr>
        <w:t>解决</w:t>
      </w:r>
    </w:p>
    <w:p w:rsidR="00890314" w:rsidRPr="00890314" w:rsidRDefault="00890314" w:rsidP="00FB2959">
      <w:pPr>
        <w:pStyle w:val="af0"/>
        <w:numPr>
          <w:ilvl w:val="0"/>
          <w:numId w:val="40"/>
        </w:numPr>
        <w:suppressAutoHyphens/>
        <w:spacing w:line="240" w:lineRule="auto"/>
        <w:ind w:firstLineChars="0"/>
        <w:rPr>
          <w:rFonts w:ascii="微软雅黑" w:hAnsi="微软雅黑" w:cs="Arial"/>
          <w:shd w:val="clear" w:color="auto" w:fill="FFFFFF"/>
        </w:rPr>
      </w:pPr>
      <w:r w:rsidRPr="00890314">
        <w:rPr>
          <w:rFonts w:ascii="微软雅黑" w:hAnsi="微软雅黑" w:cs="Arial"/>
          <w:bCs/>
          <w:shd w:val="clear" w:color="auto" w:fill="FFFFFF"/>
        </w:rPr>
        <w:t>Shared Pool Statistics</w:t>
      </w:r>
      <w:r w:rsidRPr="00890314">
        <w:rPr>
          <w:rFonts w:ascii="微软雅黑" w:hAnsi="微软雅黑" w:cs="Arial" w:hint="eastAsia"/>
          <w:bCs/>
          <w:shd w:val="clear" w:color="auto" w:fill="FFFFFF"/>
        </w:rPr>
        <w:t>中</w:t>
      </w:r>
      <w:r w:rsidRPr="00890314">
        <w:rPr>
          <w:rFonts w:ascii="微软雅黑" w:hAnsi="微软雅黑" w:cs="Arial"/>
          <w:shd w:val="clear" w:color="auto" w:fill="FFFFFF"/>
        </w:rPr>
        <w:t>Memory Usage %</w:t>
      </w:r>
      <w:r w:rsidRPr="00890314">
        <w:rPr>
          <w:rFonts w:ascii="微软雅黑" w:hAnsi="微软雅黑" w:cs="Arial" w:hint="eastAsia"/>
          <w:shd w:val="clear" w:color="auto" w:fill="FFFFFF"/>
        </w:rPr>
        <w:t>过小</w:t>
      </w:r>
      <w:r w:rsidRPr="00890314">
        <w:rPr>
          <w:rFonts w:ascii="微软雅黑" w:hAnsi="微软雅黑" w:cs="Arial"/>
          <w:shd w:val="clear" w:color="auto" w:fill="FFFFFF"/>
        </w:rPr>
        <w:t>，说明</w:t>
      </w:r>
      <w:r w:rsidRPr="00890314">
        <w:rPr>
          <w:rStyle w:val="apple-style-span"/>
          <w:rFonts w:ascii="微软雅黑" w:hAnsi="微软雅黑" w:hint="eastAsia"/>
        </w:rPr>
        <w:t>共享池（share pool）内存</w:t>
      </w:r>
      <w:r w:rsidRPr="00890314">
        <w:rPr>
          <w:rFonts w:ascii="微软雅黑" w:hAnsi="微软雅黑" w:cs="Arial"/>
          <w:shd w:val="clear" w:color="auto" w:fill="FFFFFF"/>
        </w:rPr>
        <w:t>存在较大的浪费</w:t>
      </w:r>
      <w:r w:rsidRPr="00890314">
        <w:rPr>
          <w:rFonts w:ascii="微软雅黑" w:hAnsi="微软雅黑" w:cs="Arial" w:hint="eastAsia"/>
          <w:shd w:val="clear" w:color="auto" w:fill="FFFFFF"/>
        </w:rPr>
        <w:t>，</w:t>
      </w:r>
      <w:r w:rsidRPr="00890314">
        <w:rPr>
          <w:rFonts w:ascii="微软雅黑" w:hAnsi="微软雅黑" w:cs="Arial"/>
          <w:shd w:val="clear" w:color="auto" w:fill="FFFFFF"/>
        </w:rPr>
        <w:t>可适当调整</w:t>
      </w:r>
    </w:p>
    <w:p w:rsidR="00890314" w:rsidRPr="00890314" w:rsidRDefault="00890314" w:rsidP="00FB2959">
      <w:pPr>
        <w:pStyle w:val="af0"/>
        <w:numPr>
          <w:ilvl w:val="0"/>
          <w:numId w:val="40"/>
        </w:numPr>
        <w:suppressAutoHyphens/>
        <w:spacing w:line="240" w:lineRule="auto"/>
        <w:ind w:firstLineChars="0"/>
        <w:rPr>
          <w:rStyle w:val="apple-style-span"/>
          <w:rFonts w:ascii="微软雅黑" w:hAnsi="微软雅黑"/>
        </w:rPr>
      </w:pPr>
      <w:r w:rsidRPr="00890314">
        <w:rPr>
          <w:rFonts w:ascii="微软雅黑" w:hAnsi="微软雅黑" w:cs="Arial"/>
          <w:bCs/>
          <w:shd w:val="clear" w:color="auto" w:fill="FFFFFF"/>
        </w:rPr>
        <w:t>Top 5 Timed Events</w:t>
      </w:r>
      <w:r w:rsidRPr="00890314">
        <w:rPr>
          <w:rFonts w:ascii="微软雅黑" w:hAnsi="微软雅黑" w:cs="Arial" w:hint="eastAsia"/>
          <w:bCs/>
          <w:shd w:val="clear" w:color="auto" w:fill="FFFFFF"/>
        </w:rPr>
        <w:t>中</w:t>
      </w:r>
      <w:r w:rsidRPr="00890314">
        <w:rPr>
          <w:rFonts w:ascii="微软雅黑" w:hAnsi="微软雅黑" w:cs="Arial"/>
          <w:shd w:val="clear" w:color="auto" w:fill="FFFFFF"/>
        </w:rPr>
        <w:t>log file sync</w:t>
      </w:r>
      <w:r w:rsidRPr="00890314">
        <w:rPr>
          <w:rFonts w:ascii="微软雅黑" w:hAnsi="微软雅黑" w:cs="Arial" w:hint="eastAsia"/>
          <w:shd w:val="clear" w:color="auto" w:fill="FFFFFF"/>
        </w:rPr>
        <w:t>排</w:t>
      </w:r>
      <w:r w:rsidRPr="00890314">
        <w:rPr>
          <w:rFonts w:ascii="微软雅黑" w:hAnsi="微软雅黑" w:cs="Arial"/>
          <w:shd w:val="clear" w:color="auto" w:fill="FFFFFF"/>
        </w:rPr>
        <w:t>第一位，waits class</w:t>
      </w:r>
      <w:r w:rsidRPr="00890314">
        <w:rPr>
          <w:rFonts w:ascii="微软雅黑" w:hAnsi="微软雅黑" w:cs="Arial" w:hint="eastAsia"/>
          <w:shd w:val="clear" w:color="auto" w:fill="FFFFFF"/>
        </w:rPr>
        <w:t>为</w:t>
      </w:r>
      <w:r w:rsidRPr="00890314">
        <w:rPr>
          <w:rFonts w:ascii="微软雅黑" w:hAnsi="微软雅黑" w:cs="Arial"/>
          <w:shd w:val="clear" w:color="auto" w:fill="FFFFFF"/>
        </w:rPr>
        <w:t>commit，</w:t>
      </w:r>
      <w:r w:rsidRPr="00890314">
        <w:rPr>
          <w:rFonts w:ascii="微软雅黑" w:hAnsi="微软雅黑" w:cs="Arial" w:hint="eastAsia"/>
          <w:shd w:val="clear" w:color="auto" w:fill="FFFFFF"/>
        </w:rPr>
        <w:t>可</w:t>
      </w:r>
      <w:r w:rsidRPr="00890314">
        <w:rPr>
          <w:rFonts w:ascii="微软雅黑" w:hAnsi="微软雅黑" w:cs="Arial"/>
          <w:shd w:val="clear" w:color="auto" w:fill="FFFFFF"/>
        </w:rPr>
        <w:t>适当</w:t>
      </w:r>
      <w:r w:rsidRPr="00890314">
        <w:rPr>
          <w:rFonts w:ascii="微软雅黑" w:hAnsi="微软雅黑" w:cs="Arial" w:hint="eastAsia"/>
          <w:shd w:val="clear" w:color="auto" w:fill="FFFFFF"/>
        </w:rPr>
        <w:t>调整</w:t>
      </w:r>
      <w:r w:rsidRPr="00890314">
        <w:rPr>
          <w:rStyle w:val="apple-style-span"/>
          <w:rFonts w:ascii="微软雅黑" w:hAnsi="微软雅黑" w:hint="eastAsia"/>
        </w:rPr>
        <w:t>_</w:t>
      </w:r>
      <w:proofErr w:type="spellStart"/>
      <w:r w:rsidRPr="00890314">
        <w:rPr>
          <w:rStyle w:val="apple-style-span"/>
          <w:rFonts w:ascii="微软雅黑" w:hAnsi="微软雅黑" w:hint="eastAsia"/>
        </w:rPr>
        <w:t>log_io_size</w:t>
      </w:r>
      <w:proofErr w:type="spellEnd"/>
    </w:p>
    <w:p w:rsidR="00750A81" w:rsidRPr="00750A81" w:rsidRDefault="00750A81" w:rsidP="00750A81">
      <w:pPr>
        <w:pStyle w:val="af0"/>
        <w:numPr>
          <w:ilvl w:val="0"/>
          <w:numId w:val="40"/>
        </w:numPr>
        <w:suppressAutoHyphens/>
        <w:spacing w:line="240" w:lineRule="auto"/>
        <w:ind w:firstLineChars="0"/>
        <w:rPr>
          <w:rFonts w:ascii="微软雅黑" w:hAnsi="微软雅黑" w:cs="Arial"/>
          <w:shd w:val="clear" w:color="auto" w:fill="FFFFFF"/>
        </w:rPr>
      </w:pPr>
      <w:r w:rsidRPr="00750A81">
        <w:rPr>
          <w:rFonts w:ascii="微软雅黑" w:hAnsi="微软雅黑" w:cs="Arial"/>
          <w:shd w:val="clear" w:color="auto" w:fill="FFFFFF"/>
        </w:rPr>
        <w:t>SQL Statistics</w:t>
      </w:r>
      <w:r w:rsidRPr="00750A81">
        <w:rPr>
          <w:rFonts w:ascii="微软雅黑" w:hAnsi="微软雅黑" w:cs="Arial" w:hint="eastAsia"/>
          <w:shd w:val="clear" w:color="auto" w:fill="FFFFFF"/>
        </w:rPr>
        <w:t>部分中</w:t>
      </w:r>
      <w:r w:rsidRPr="00750A81">
        <w:rPr>
          <w:rFonts w:ascii="微软雅黑" w:hAnsi="微软雅黑" w:cs="Arial"/>
          <w:shd w:val="clear" w:color="auto" w:fill="FFFFFF"/>
        </w:rPr>
        <w:t>发现以下SQL</w:t>
      </w:r>
      <w:r w:rsidRPr="00750A81">
        <w:rPr>
          <w:rFonts w:ascii="微软雅黑" w:hAnsi="微软雅黑" w:cs="Arial" w:hint="eastAsia"/>
          <w:shd w:val="clear" w:color="auto" w:fill="FFFFFF"/>
        </w:rPr>
        <w:t>消耗</w:t>
      </w:r>
      <w:r w:rsidRPr="00750A81">
        <w:rPr>
          <w:rFonts w:ascii="微软雅黑" w:hAnsi="微软雅黑" w:cs="Arial"/>
          <w:shd w:val="clear" w:color="auto" w:fill="FFFFFF"/>
        </w:rPr>
        <w:t>较大资源，可</w:t>
      </w:r>
      <w:r w:rsidRPr="00750A81">
        <w:rPr>
          <w:rFonts w:ascii="微软雅黑" w:hAnsi="微软雅黑" w:cs="Arial" w:hint="eastAsia"/>
          <w:shd w:val="clear" w:color="auto" w:fill="FFFFFF"/>
        </w:rPr>
        <w:t>进行</w:t>
      </w:r>
      <w:r w:rsidRPr="00750A81">
        <w:rPr>
          <w:rFonts w:ascii="微软雅黑" w:hAnsi="微软雅黑" w:cs="Arial"/>
          <w:shd w:val="clear" w:color="auto" w:fill="FFFFFF"/>
        </w:rPr>
        <w:t>优化</w:t>
      </w:r>
    </w:p>
    <w:p w:rsidR="00890314" w:rsidRDefault="00750A81" w:rsidP="001F6D71">
      <w:pPr>
        <w:pStyle w:val="af0"/>
        <w:numPr>
          <w:ilvl w:val="1"/>
          <w:numId w:val="40"/>
        </w:numPr>
        <w:suppressAutoHyphens/>
        <w:spacing w:line="240" w:lineRule="auto"/>
        <w:ind w:firstLineChars="0"/>
        <w:rPr>
          <w:rFonts w:ascii="微软雅黑" w:hAnsi="微软雅黑" w:cs="Arial"/>
          <w:shd w:val="clear" w:color="auto" w:fill="FFFFFF"/>
        </w:rPr>
      </w:pPr>
      <w:r w:rsidRPr="00750A81">
        <w:rPr>
          <w:rFonts w:ascii="微软雅黑" w:hAnsi="微软雅黑" w:cs="Arial"/>
          <w:shd w:val="clear" w:color="auto" w:fill="FFFFFF"/>
        </w:rPr>
        <w:t>gbd19h4zdgbtj</w:t>
      </w:r>
      <w:r w:rsidRPr="00750A81">
        <w:rPr>
          <w:rFonts w:ascii="微软雅黑" w:hAnsi="微软雅黑" w:cs="Arial" w:hint="eastAsia"/>
          <w:shd w:val="clear" w:color="auto" w:fill="FFFFFF"/>
        </w:rPr>
        <w:t>：</w:t>
      </w:r>
      <w:r w:rsidRPr="00750A81">
        <w:rPr>
          <w:rFonts w:ascii="微软雅黑" w:hAnsi="微软雅黑" w:cs="Arial"/>
          <w:shd w:val="clear" w:color="auto" w:fill="FFFFFF"/>
        </w:rPr>
        <w:t xml:space="preserve">SELECT </w:t>
      </w:r>
      <w:proofErr w:type="gramStart"/>
      <w:r w:rsidRPr="00750A81">
        <w:rPr>
          <w:rFonts w:ascii="微软雅黑" w:hAnsi="微软雅黑" w:cs="Arial"/>
          <w:shd w:val="clear" w:color="auto" w:fill="FFFFFF"/>
        </w:rPr>
        <w:t>COUNT(</w:t>
      </w:r>
      <w:proofErr w:type="gramEnd"/>
      <w:r w:rsidRPr="00750A81">
        <w:rPr>
          <w:rFonts w:ascii="微软雅黑" w:hAnsi="微软雅黑" w:cs="Arial"/>
          <w:shd w:val="clear" w:color="auto" w:fill="FFFFFF"/>
        </w:rPr>
        <w:t>1) FROM SF_DEG S WHERE S.ORGIN_SHOP_ID = :1 AND (S.DOC_STATE = 65536)</w:t>
      </w:r>
    </w:p>
    <w:p w:rsidR="001F6D71" w:rsidRDefault="001F6D71" w:rsidP="001F6D71">
      <w:pPr>
        <w:suppressAutoHyphens/>
        <w:spacing w:line="240" w:lineRule="auto"/>
        <w:ind w:firstLineChars="0"/>
        <w:rPr>
          <w:rFonts w:ascii="微软雅黑" w:hAnsi="微软雅黑" w:cs="Arial"/>
          <w:shd w:val="clear" w:color="auto" w:fill="FFFFFF"/>
        </w:rPr>
      </w:pPr>
    </w:p>
    <w:p w:rsidR="001F6D71" w:rsidRDefault="001F6D71" w:rsidP="001F6D71">
      <w:pPr>
        <w:suppressAutoHyphens/>
        <w:spacing w:line="240" w:lineRule="auto"/>
        <w:ind w:firstLineChars="0"/>
        <w:rPr>
          <w:rFonts w:ascii="微软雅黑" w:hAnsi="微软雅黑" w:cs="Arial"/>
          <w:shd w:val="clear" w:color="auto" w:fill="FFFFFF"/>
        </w:rPr>
      </w:pPr>
    </w:p>
    <w:p w:rsidR="001F6D71" w:rsidRPr="001F6D71" w:rsidRDefault="001F6D71" w:rsidP="001F6D71">
      <w:pPr>
        <w:suppressAutoHyphens/>
        <w:spacing w:line="240" w:lineRule="auto"/>
        <w:ind w:firstLineChars="0"/>
        <w:rPr>
          <w:rFonts w:ascii="微软雅黑" w:hAnsi="微软雅黑" w:cs="Arial"/>
          <w:shd w:val="clear" w:color="auto" w:fill="FFFFFF"/>
        </w:rPr>
      </w:pPr>
    </w:p>
    <w:p w:rsidR="003F28EF" w:rsidRPr="00A411EE" w:rsidRDefault="00DE0CED" w:rsidP="002958D2">
      <w:pPr>
        <w:pStyle w:val="1-jsyk"/>
        <w:spacing w:beforeLines="0" w:before="0" w:afterLines="0" w:after="0"/>
        <w:rPr>
          <w:rFonts w:ascii="微软雅黑" w:eastAsia="微软雅黑" w:hAnsi="微软雅黑"/>
        </w:rPr>
      </w:pPr>
      <w:r w:rsidRPr="00A411EE">
        <w:rPr>
          <w:rFonts w:ascii="微软雅黑" w:eastAsia="微软雅黑" w:hAnsi="微软雅黑" w:hint="eastAsia"/>
        </w:rPr>
        <w:lastRenderedPageBreak/>
        <w:t>生成AWR报告</w:t>
      </w:r>
    </w:p>
    <w:p w:rsidR="00BD2394" w:rsidRPr="00A411EE" w:rsidRDefault="009A77AC" w:rsidP="002958D2">
      <w:pPr>
        <w:pStyle w:val="-jsyk2"/>
        <w:spacing w:beforeLines="0" w:afterLines="0" w:after="0"/>
        <w:ind w:firstLine="440"/>
        <w:rPr>
          <w:rStyle w:val="apple-style-span"/>
          <w:rFonts w:cs="Arial"/>
          <w:color w:val="383838"/>
          <w:sz w:val="22"/>
          <w:szCs w:val="22"/>
        </w:rPr>
      </w:pPr>
      <w:r w:rsidRPr="00A411EE">
        <w:rPr>
          <w:rStyle w:val="apple-style-span"/>
          <w:rFonts w:cs="Arial" w:hint="eastAsia"/>
          <w:color w:val="383838"/>
          <w:sz w:val="22"/>
          <w:szCs w:val="22"/>
        </w:rPr>
        <w:t>AWR</w:t>
      </w:r>
      <w:r w:rsidR="00952DB1" w:rsidRPr="00A411EE">
        <w:rPr>
          <w:rStyle w:val="apple-style-span"/>
          <w:rFonts w:cs="Arial" w:hint="eastAsia"/>
          <w:color w:val="383838"/>
          <w:sz w:val="22"/>
          <w:szCs w:val="22"/>
        </w:rPr>
        <w:t>由ORACLE自动产生</w:t>
      </w:r>
      <w:r w:rsidR="00930F31" w:rsidRPr="00A411EE">
        <w:rPr>
          <w:rStyle w:val="apple-style-span"/>
          <w:rFonts w:cs="Arial" w:hint="eastAsia"/>
          <w:color w:val="383838"/>
          <w:sz w:val="22"/>
          <w:szCs w:val="22"/>
        </w:rPr>
        <w:t>，默认30分钟采集一次，保留5天的记录。</w:t>
      </w:r>
      <w:r w:rsidR="00952DB1" w:rsidRPr="00A411EE">
        <w:rPr>
          <w:rStyle w:val="apple-style-span"/>
          <w:rFonts w:cs="Arial" w:hint="eastAsia"/>
          <w:color w:val="383838"/>
          <w:sz w:val="22"/>
          <w:szCs w:val="22"/>
        </w:rPr>
        <w:t>但是也可以通过DBMS_WORKLOAD_REPOSITORY包来手工创建、删除和修改。使用脚本</w:t>
      </w:r>
      <w:proofErr w:type="spellStart"/>
      <w:r w:rsidR="00952DB1" w:rsidRPr="00A411EE">
        <w:rPr>
          <w:rStyle w:val="apple-style-span"/>
          <w:rFonts w:cs="Arial" w:hint="eastAsia"/>
          <w:color w:val="383838"/>
          <w:sz w:val="22"/>
          <w:szCs w:val="22"/>
        </w:rPr>
        <w:t>awrrpt.sql</w:t>
      </w:r>
      <w:proofErr w:type="spellEnd"/>
      <w:r w:rsidR="00952DB1" w:rsidRPr="00A411EE">
        <w:rPr>
          <w:rStyle w:val="apple-style-span"/>
          <w:rFonts w:cs="Arial" w:hint="eastAsia"/>
          <w:color w:val="383838"/>
          <w:sz w:val="22"/>
          <w:szCs w:val="22"/>
        </w:rPr>
        <w:t>或</w:t>
      </w:r>
      <w:proofErr w:type="spellStart"/>
      <w:r w:rsidR="00952DB1" w:rsidRPr="00A411EE">
        <w:rPr>
          <w:rStyle w:val="apple-style-span"/>
          <w:rFonts w:cs="Arial" w:hint="eastAsia"/>
          <w:color w:val="383838"/>
          <w:sz w:val="22"/>
          <w:szCs w:val="22"/>
        </w:rPr>
        <w:t>awrrpti.sql</w:t>
      </w:r>
      <w:proofErr w:type="spellEnd"/>
      <w:r w:rsidR="00952DB1" w:rsidRPr="00A411EE">
        <w:rPr>
          <w:rStyle w:val="apple-style-span"/>
          <w:rFonts w:cs="Arial" w:hint="eastAsia"/>
          <w:color w:val="383838"/>
          <w:sz w:val="22"/>
          <w:szCs w:val="22"/>
        </w:rPr>
        <w:t>来查看AWR报告，这两个脚本都在目录$ORACLE_HOME/</w:t>
      </w:r>
      <w:proofErr w:type="spellStart"/>
      <w:r w:rsidR="00952DB1" w:rsidRPr="00A411EE">
        <w:rPr>
          <w:rStyle w:val="apple-style-span"/>
          <w:rFonts w:cs="Arial" w:hint="eastAsia"/>
          <w:color w:val="383838"/>
          <w:sz w:val="22"/>
          <w:szCs w:val="22"/>
        </w:rPr>
        <w:t>rdbms</w:t>
      </w:r>
      <w:proofErr w:type="spellEnd"/>
      <w:r w:rsidR="00952DB1" w:rsidRPr="00A411EE">
        <w:rPr>
          <w:rStyle w:val="apple-style-span"/>
          <w:rFonts w:cs="Arial" w:hint="eastAsia"/>
          <w:color w:val="383838"/>
          <w:sz w:val="22"/>
          <w:szCs w:val="22"/>
        </w:rPr>
        <w:t>/admin中，报告可以保存为文本文件或HTML文件</w:t>
      </w:r>
      <w:r w:rsidR="00DA2300" w:rsidRPr="00A411EE">
        <w:rPr>
          <w:rStyle w:val="apple-style-span"/>
          <w:rFonts w:cs="Arial" w:hint="eastAsia"/>
          <w:color w:val="383838"/>
          <w:sz w:val="22"/>
          <w:szCs w:val="22"/>
        </w:rPr>
        <w:t>。</w:t>
      </w:r>
    </w:p>
    <w:p w:rsidR="00773F73" w:rsidRPr="00A411EE" w:rsidRDefault="00FD7F4C" w:rsidP="002958D2">
      <w:pPr>
        <w:pStyle w:val="-jsyk2"/>
        <w:spacing w:beforeLines="0" w:afterLines="0" w:after="0"/>
        <w:ind w:firstLine="440"/>
        <w:rPr>
          <w:rStyle w:val="apple-style-span"/>
          <w:rFonts w:cs="Arial"/>
          <w:color w:val="383838"/>
          <w:sz w:val="22"/>
          <w:szCs w:val="22"/>
        </w:rPr>
      </w:pPr>
      <w:r w:rsidRPr="00A411EE">
        <w:rPr>
          <w:rStyle w:val="apple-style-span"/>
          <w:rFonts w:cs="Arial" w:hint="eastAsia"/>
          <w:color w:val="383838"/>
          <w:sz w:val="22"/>
          <w:szCs w:val="22"/>
        </w:rPr>
        <w:t>手动</w:t>
      </w:r>
      <w:r w:rsidR="00952DB1" w:rsidRPr="00A411EE">
        <w:rPr>
          <w:rStyle w:val="apple-style-span"/>
          <w:rFonts w:cs="Arial" w:hint="eastAsia"/>
          <w:color w:val="383838"/>
          <w:sz w:val="22"/>
          <w:szCs w:val="22"/>
        </w:rPr>
        <w:t>生成AWR报告的步骤如下：</w:t>
      </w:r>
    </w:p>
    <w:tbl>
      <w:tblPr>
        <w:tblStyle w:val="aff0"/>
        <w:tblW w:w="7111" w:type="dxa"/>
        <w:tblInd w:w="630" w:type="dxa"/>
        <w:tblLook w:val="04A0" w:firstRow="1" w:lastRow="0" w:firstColumn="1" w:lastColumn="0" w:noHBand="0" w:noVBand="1"/>
      </w:tblPr>
      <w:tblGrid>
        <w:gridCol w:w="7111"/>
      </w:tblGrid>
      <w:tr w:rsidR="009A6ADF" w:rsidRPr="00A411EE" w:rsidTr="00FD7F4C">
        <w:trPr>
          <w:trHeight w:val="2941"/>
        </w:trPr>
        <w:tc>
          <w:tcPr>
            <w:tcW w:w="7111" w:type="dxa"/>
          </w:tcPr>
          <w:p w:rsidR="003B35D8" w:rsidRPr="00A411EE" w:rsidRDefault="009A6ADF" w:rsidP="002958D2">
            <w:pPr>
              <w:pStyle w:val="-jsyk2"/>
              <w:numPr>
                <w:ilvl w:val="0"/>
                <w:numId w:val="34"/>
              </w:numPr>
              <w:spacing w:beforeLines="0" w:afterLines="0" w:after="0"/>
              <w:ind w:firstLineChars="0"/>
              <w:rPr>
                <w:rStyle w:val="apple-style-span"/>
                <w:rFonts w:cs="Arial"/>
                <w:color w:val="383838"/>
                <w:sz w:val="22"/>
                <w:szCs w:val="22"/>
              </w:rPr>
            </w:pPr>
            <w:proofErr w:type="spellStart"/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>su</w:t>
            </w:r>
            <w:proofErr w:type="spellEnd"/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 xml:space="preserve"> - oracle </w:t>
            </w:r>
            <w:r w:rsidRPr="00A411EE">
              <w:rPr>
                <w:rStyle w:val="apple-style-span"/>
                <w:rFonts w:cs="Arial" w:hint="eastAsia"/>
                <w:color w:val="383838"/>
                <w:sz w:val="22"/>
                <w:szCs w:val="22"/>
              </w:rPr>
              <w:t>切换至</w:t>
            </w:r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>oracle</w:t>
            </w:r>
            <w:r w:rsidRPr="00A411EE">
              <w:rPr>
                <w:rStyle w:val="apple-style-span"/>
                <w:rFonts w:cs="Arial" w:hint="eastAsia"/>
                <w:color w:val="383838"/>
                <w:sz w:val="22"/>
                <w:szCs w:val="22"/>
              </w:rPr>
              <w:t>用户</w:t>
            </w:r>
          </w:p>
          <w:p w:rsidR="003B35D8" w:rsidRPr="00A411EE" w:rsidRDefault="009A6ADF" w:rsidP="002958D2">
            <w:pPr>
              <w:pStyle w:val="-jsyk2"/>
              <w:numPr>
                <w:ilvl w:val="0"/>
                <w:numId w:val="34"/>
              </w:numPr>
              <w:spacing w:beforeLines="0" w:afterLines="0" w:after="0"/>
              <w:ind w:firstLineChars="0"/>
              <w:rPr>
                <w:rStyle w:val="apple-style-span"/>
                <w:rFonts w:cs="Arial"/>
                <w:color w:val="383838"/>
                <w:sz w:val="22"/>
                <w:szCs w:val="22"/>
              </w:rPr>
            </w:pPr>
            <w:proofErr w:type="spellStart"/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>sqlplus</w:t>
            </w:r>
            <w:proofErr w:type="spellEnd"/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 xml:space="preserve"> / as </w:t>
            </w:r>
            <w:proofErr w:type="spellStart"/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>sysdba</w:t>
            </w:r>
            <w:proofErr w:type="spellEnd"/>
          </w:p>
          <w:p w:rsidR="003B35D8" w:rsidRPr="00A411EE" w:rsidRDefault="009A6ADF" w:rsidP="002958D2">
            <w:pPr>
              <w:pStyle w:val="-jsyk2"/>
              <w:numPr>
                <w:ilvl w:val="0"/>
                <w:numId w:val="34"/>
              </w:numPr>
              <w:spacing w:beforeLines="0" w:afterLines="0" w:after="0"/>
              <w:ind w:firstLineChars="0"/>
              <w:rPr>
                <w:rStyle w:val="apple-style-span"/>
                <w:rFonts w:cs="Arial"/>
                <w:color w:val="383838"/>
                <w:sz w:val="22"/>
                <w:szCs w:val="22"/>
              </w:rPr>
            </w:pPr>
            <w:proofErr w:type="gramStart"/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>@?/</w:t>
            </w:r>
            <w:proofErr w:type="spellStart"/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>rdbms</w:t>
            </w:r>
            <w:proofErr w:type="spellEnd"/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>/admin/</w:t>
            </w:r>
            <w:proofErr w:type="spellStart"/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>awrrpt.sql</w:t>
            </w:r>
            <w:proofErr w:type="spellEnd"/>
            <w:proofErr w:type="gramEnd"/>
          </w:p>
          <w:p w:rsidR="003B35D8" w:rsidRPr="00A411EE" w:rsidRDefault="009A6ADF" w:rsidP="002958D2">
            <w:pPr>
              <w:pStyle w:val="-jsyk2"/>
              <w:numPr>
                <w:ilvl w:val="0"/>
                <w:numId w:val="34"/>
              </w:numPr>
              <w:spacing w:beforeLines="0" w:afterLines="0" w:after="0"/>
              <w:ind w:firstLineChars="0"/>
              <w:rPr>
                <w:rStyle w:val="apple-style-span"/>
                <w:rFonts w:cs="Arial"/>
                <w:color w:val="383838"/>
                <w:sz w:val="22"/>
                <w:szCs w:val="22"/>
              </w:rPr>
            </w:pPr>
            <w:proofErr w:type="spellStart"/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>report_type</w:t>
            </w:r>
            <w:proofErr w:type="spellEnd"/>
            <w:r w:rsidRPr="00A411EE">
              <w:rPr>
                <w:rStyle w:val="apple-style-span"/>
                <w:rFonts w:cs="Arial" w:hint="eastAsia"/>
                <w:color w:val="383838"/>
                <w:sz w:val="22"/>
                <w:szCs w:val="22"/>
              </w:rPr>
              <w:t>默认为</w:t>
            </w:r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>HTML</w:t>
            </w:r>
            <w:r w:rsidRPr="00A411EE">
              <w:rPr>
                <w:rStyle w:val="apple-style-span"/>
                <w:rFonts w:cs="Arial" w:hint="eastAsia"/>
                <w:color w:val="383838"/>
                <w:sz w:val="22"/>
                <w:szCs w:val="22"/>
              </w:rPr>
              <w:t>，可以不写</w:t>
            </w:r>
          </w:p>
          <w:p w:rsidR="003B35D8" w:rsidRPr="00A411EE" w:rsidRDefault="009A6ADF" w:rsidP="002958D2">
            <w:pPr>
              <w:pStyle w:val="-jsyk2"/>
              <w:numPr>
                <w:ilvl w:val="0"/>
                <w:numId w:val="34"/>
              </w:numPr>
              <w:spacing w:beforeLines="0" w:afterLines="0" w:after="0"/>
              <w:ind w:firstLineChars="0"/>
              <w:rPr>
                <w:rStyle w:val="apple-style-span"/>
                <w:rFonts w:cs="Arial"/>
                <w:color w:val="383838"/>
                <w:sz w:val="22"/>
                <w:szCs w:val="22"/>
              </w:rPr>
            </w:pPr>
            <w:proofErr w:type="spellStart"/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>num_days</w:t>
            </w:r>
            <w:proofErr w:type="spellEnd"/>
            <w:r w:rsidRPr="00A411EE">
              <w:rPr>
                <w:rStyle w:val="apple-style-span"/>
                <w:rFonts w:cs="Arial" w:hint="eastAsia"/>
                <w:color w:val="383838"/>
                <w:sz w:val="22"/>
                <w:szCs w:val="22"/>
              </w:rPr>
              <w:t>为距离当天的天数，昨天为</w:t>
            </w:r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>2</w:t>
            </w:r>
          </w:p>
          <w:p w:rsidR="003B35D8" w:rsidRPr="00A411EE" w:rsidRDefault="009A6ADF" w:rsidP="002958D2">
            <w:pPr>
              <w:pStyle w:val="-jsyk2"/>
              <w:numPr>
                <w:ilvl w:val="0"/>
                <w:numId w:val="34"/>
              </w:numPr>
              <w:spacing w:beforeLines="0" w:afterLines="0" w:after="0"/>
              <w:ind w:firstLineChars="0"/>
              <w:rPr>
                <w:rStyle w:val="apple-style-span"/>
                <w:rFonts w:cs="Arial"/>
                <w:color w:val="383838"/>
                <w:sz w:val="22"/>
                <w:szCs w:val="22"/>
              </w:rPr>
            </w:pPr>
            <w:proofErr w:type="spellStart"/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>begin_snap</w:t>
            </w:r>
            <w:proofErr w:type="spellEnd"/>
            <w:r w:rsidRPr="00A411EE">
              <w:rPr>
                <w:rStyle w:val="apple-style-span"/>
                <w:rFonts w:cs="Arial" w:hint="eastAsia"/>
                <w:color w:val="383838"/>
                <w:sz w:val="22"/>
                <w:szCs w:val="22"/>
              </w:rPr>
              <w:t>为开始时间，填写时间前的编号</w:t>
            </w:r>
          </w:p>
          <w:p w:rsidR="003B35D8" w:rsidRPr="00A411EE" w:rsidRDefault="009A6ADF" w:rsidP="002958D2">
            <w:pPr>
              <w:pStyle w:val="-jsyk2"/>
              <w:numPr>
                <w:ilvl w:val="0"/>
                <w:numId w:val="34"/>
              </w:numPr>
              <w:spacing w:beforeLines="0" w:afterLines="0" w:after="0"/>
              <w:ind w:firstLineChars="0"/>
              <w:rPr>
                <w:rStyle w:val="apple-style-span"/>
                <w:rFonts w:cs="Arial"/>
                <w:color w:val="383838"/>
                <w:sz w:val="22"/>
                <w:szCs w:val="22"/>
              </w:rPr>
            </w:pPr>
            <w:proofErr w:type="spellStart"/>
            <w:r w:rsidRPr="00A411EE">
              <w:rPr>
                <w:rStyle w:val="apple-style-span"/>
                <w:rFonts w:cs="Arial"/>
                <w:color w:val="383838"/>
                <w:sz w:val="22"/>
                <w:szCs w:val="22"/>
              </w:rPr>
              <w:t>end_snap</w:t>
            </w:r>
            <w:proofErr w:type="spellEnd"/>
            <w:r w:rsidRPr="00A411EE">
              <w:rPr>
                <w:rStyle w:val="apple-style-span"/>
                <w:rFonts w:cs="Arial" w:hint="eastAsia"/>
                <w:color w:val="383838"/>
                <w:sz w:val="22"/>
                <w:szCs w:val="22"/>
              </w:rPr>
              <w:t>为结束时间，填写时间前的编号</w:t>
            </w:r>
          </w:p>
          <w:p w:rsidR="003B35D8" w:rsidRPr="00A411EE" w:rsidRDefault="009A6ADF" w:rsidP="002958D2">
            <w:pPr>
              <w:pStyle w:val="-jsyk2"/>
              <w:numPr>
                <w:ilvl w:val="0"/>
                <w:numId w:val="34"/>
              </w:numPr>
              <w:spacing w:beforeLines="0" w:afterLines="0" w:after="0"/>
              <w:ind w:firstLineChars="0"/>
              <w:rPr>
                <w:rFonts w:cs="Arial"/>
                <w:color w:val="383838"/>
                <w:sz w:val="22"/>
                <w:szCs w:val="22"/>
              </w:rPr>
            </w:pPr>
            <w:r w:rsidRPr="00A411EE">
              <w:rPr>
                <w:rStyle w:val="apple-style-span"/>
                <w:rFonts w:cs="Arial" w:hint="eastAsia"/>
                <w:color w:val="383838"/>
                <w:sz w:val="22"/>
                <w:szCs w:val="22"/>
              </w:rPr>
              <w:t>输入文件名即可</w:t>
            </w:r>
          </w:p>
        </w:tc>
      </w:tr>
    </w:tbl>
    <w:p w:rsidR="00FD7F4C" w:rsidRPr="00A411EE" w:rsidRDefault="00FD7F4C" w:rsidP="002958D2">
      <w:pPr>
        <w:pStyle w:val="-jsyk2"/>
        <w:spacing w:beforeLines="0" w:afterLines="0" w:after="0"/>
        <w:ind w:firstLine="440"/>
        <w:rPr>
          <w:sz w:val="22"/>
          <w:szCs w:val="22"/>
        </w:rPr>
      </w:pPr>
    </w:p>
    <w:p w:rsidR="00FD7F4C" w:rsidRPr="00A411EE" w:rsidRDefault="00FD7F4C" w:rsidP="002958D2">
      <w:pPr>
        <w:pStyle w:val="-jsyk2"/>
        <w:spacing w:beforeLines="0" w:afterLines="0" w:after="0"/>
        <w:ind w:firstLine="440"/>
        <w:rPr>
          <w:sz w:val="22"/>
          <w:szCs w:val="22"/>
        </w:rPr>
      </w:pPr>
      <w:r w:rsidRPr="00A411EE">
        <w:rPr>
          <w:rFonts w:hint="eastAsia"/>
          <w:sz w:val="22"/>
          <w:szCs w:val="22"/>
        </w:rPr>
        <w:t>通过</w:t>
      </w:r>
      <w:r w:rsidRPr="00A411EE">
        <w:rPr>
          <w:sz w:val="22"/>
          <w:szCs w:val="22"/>
        </w:rPr>
        <w:t>脚本生成规定时长的AWR报告</w:t>
      </w:r>
    </w:p>
    <w:tbl>
      <w:tblPr>
        <w:tblStyle w:val="aff0"/>
        <w:tblW w:w="7201" w:type="dxa"/>
        <w:tblInd w:w="630" w:type="dxa"/>
        <w:tblLook w:val="04A0" w:firstRow="1" w:lastRow="0" w:firstColumn="1" w:lastColumn="0" w:noHBand="0" w:noVBand="1"/>
      </w:tblPr>
      <w:tblGrid>
        <w:gridCol w:w="7201"/>
      </w:tblGrid>
      <w:tr w:rsidR="00FD7F4C" w:rsidRPr="00A411EE" w:rsidTr="00FD7F4C">
        <w:trPr>
          <w:trHeight w:val="439"/>
        </w:trPr>
        <w:tc>
          <w:tcPr>
            <w:tcW w:w="7201" w:type="dxa"/>
          </w:tcPr>
          <w:p w:rsidR="00FD7F4C" w:rsidRPr="004A69AD" w:rsidRDefault="00FD7F4C" w:rsidP="002958D2">
            <w:pPr>
              <w:pStyle w:val="-jsyk2"/>
              <w:numPr>
                <w:ilvl w:val="0"/>
                <w:numId w:val="33"/>
              </w:numPr>
              <w:spacing w:beforeLines="0" w:afterLines="0" w:after="0"/>
              <w:ind w:firstLineChars="0"/>
              <w:rPr>
                <w:rStyle w:val="apple-style-span"/>
                <w:rFonts w:cs="Arial"/>
                <w:color w:val="383838"/>
                <w:sz w:val="22"/>
                <w:szCs w:val="22"/>
              </w:rPr>
            </w:pPr>
            <w:proofErr w:type="spellStart"/>
            <w:r w:rsidRPr="004A69AD">
              <w:rPr>
                <w:rStyle w:val="apple-style-span"/>
                <w:rFonts w:cs="Arial"/>
                <w:color w:val="383838"/>
                <w:sz w:val="22"/>
                <w:szCs w:val="22"/>
              </w:rPr>
              <w:t>su</w:t>
            </w:r>
            <w:proofErr w:type="spellEnd"/>
            <w:r w:rsidRPr="004A69AD">
              <w:rPr>
                <w:rStyle w:val="apple-style-span"/>
                <w:rFonts w:cs="Arial"/>
                <w:color w:val="383838"/>
                <w:sz w:val="22"/>
                <w:szCs w:val="22"/>
              </w:rPr>
              <w:t xml:space="preserve"> - oracle </w:t>
            </w:r>
            <w:r w:rsidRPr="004A69AD">
              <w:rPr>
                <w:rStyle w:val="apple-style-span"/>
                <w:rFonts w:cs="Arial" w:hint="eastAsia"/>
                <w:color w:val="383838"/>
                <w:sz w:val="22"/>
                <w:szCs w:val="22"/>
              </w:rPr>
              <w:t>切换至</w:t>
            </w:r>
            <w:r w:rsidRPr="004A69AD">
              <w:rPr>
                <w:rStyle w:val="apple-style-span"/>
                <w:rFonts w:cs="Arial"/>
                <w:color w:val="383838"/>
                <w:sz w:val="22"/>
                <w:szCs w:val="22"/>
              </w:rPr>
              <w:t>oracle</w:t>
            </w:r>
            <w:r w:rsidRPr="004A69AD">
              <w:rPr>
                <w:rStyle w:val="apple-style-span"/>
                <w:rFonts w:cs="Arial" w:hint="eastAsia"/>
                <w:color w:val="383838"/>
                <w:sz w:val="22"/>
                <w:szCs w:val="22"/>
              </w:rPr>
              <w:t>用户</w:t>
            </w:r>
          </w:p>
          <w:p w:rsidR="004A69AD" w:rsidRPr="004A69AD" w:rsidRDefault="004A69AD" w:rsidP="004A69AD">
            <w:pPr>
              <w:pStyle w:val="-jsyk2"/>
              <w:numPr>
                <w:ilvl w:val="0"/>
                <w:numId w:val="33"/>
              </w:numPr>
              <w:spacing w:beforeLines="0" w:afterLines="0" w:after="0"/>
              <w:ind w:firstLineChars="0"/>
              <w:rPr>
                <w:rStyle w:val="apple-style-span"/>
                <w:rFonts w:cs="Arial"/>
                <w:color w:val="383838"/>
                <w:sz w:val="22"/>
                <w:szCs w:val="22"/>
              </w:rPr>
            </w:pPr>
            <w:r w:rsidRPr="004A69AD">
              <w:rPr>
                <w:rStyle w:val="apple-style-span"/>
                <w:rFonts w:cs="Arial" w:hint="eastAsia"/>
                <w:color w:val="383838"/>
                <w:sz w:val="22"/>
                <w:szCs w:val="22"/>
              </w:rPr>
              <w:t>cd</w:t>
            </w:r>
            <w:r w:rsidRPr="004A69AD">
              <w:rPr>
                <w:rStyle w:val="apple-style-span"/>
                <w:rFonts w:cs="Arial"/>
                <w:color w:val="383838"/>
                <w:sz w:val="22"/>
                <w:szCs w:val="22"/>
              </w:rPr>
              <w:t xml:space="preserve"> /home/oracle/</w:t>
            </w:r>
            <w:proofErr w:type="spellStart"/>
            <w:r w:rsidRPr="004A69AD">
              <w:rPr>
                <w:rStyle w:val="apple-style-span"/>
                <w:rFonts w:cs="Arial"/>
                <w:color w:val="383838"/>
                <w:sz w:val="22"/>
                <w:szCs w:val="22"/>
              </w:rPr>
              <w:t>oracle_monior</w:t>
            </w:r>
            <w:proofErr w:type="spellEnd"/>
          </w:p>
          <w:p w:rsidR="00FD7F4C" w:rsidRPr="004A69AD" w:rsidRDefault="00FD7F4C" w:rsidP="002958D2">
            <w:pPr>
              <w:pStyle w:val="-jsyk2"/>
              <w:numPr>
                <w:ilvl w:val="0"/>
                <w:numId w:val="33"/>
              </w:numPr>
              <w:spacing w:beforeLines="0" w:afterLines="0" w:after="0"/>
              <w:ind w:firstLineChars="0"/>
              <w:rPr>
                <w:rStyle w:val="apple-style-span"/>
                <w:sz w:val="22"/>
                <w:szCs w:val="22"/>
              </w:rPr>
            </w:pPr>
            <w:r w:rsidRPr="004A69AD">
              <w:rPr>
                <w:rStyle w:val="apple-style-span"/>
                <w:rFonts w:cs="Arial" w:hint="eastAsia"/>
                <w:color w:val="383838"/>
                <w:sz w:val="22"/>
                <w:szCs w:val="22"/>
              </w:rPr>
              <w:t>执行</w:t>
            </w:r>
            <w:r w:rsidR="002B0399" w:rsidRPr="004A69AD">
              <w:rPr>
                <w:rStyle w:val="apple-style-span"/>
                <w:rFonts w:cs="Arial"/>
                <w:color w:val="383838"/>
                <w:sz w:val="22"/>
                <w:szCs w:val="22"/>
              </w:rPr>
              <w:t>./</w:t>
            </w:r>
            <w:proofErr w:type="spellStart"/>
            <w:r w:rsidR="002B0399" w:rsidRPr="004A69AD">
              <w:rPr>
                <w:rStyle w:val="apple-style-span"/>
                <w:rFonts w:cs="Arial"/>
                <w:color w:val="383838"/>
                <w:sz w:val="22"/>
                <w:szCs w:val="22"/>
              </w:rPr>
              <w:t>autoawr_by_time</w:t>
            </w:r>
            <w:proofErr w:type="spellEnd"/>
            <w:r w:rsidR="002B0399" w:rsidRPr="004A69AD">
              <w:rPr>
                <w:rStyle w:val="apple-style-span"/>
                <w:rFonts w:cs="Arial"/>
                <w:color w:val="383838"/>
                <w:sz w:val="22"/>
                <w:szCs w:val="22"/>
              </w:rPr>
              <w:t xml:space="preserve"> </w:t>
            </w:r>
            <w:r w:rsidRPr="004A69AD">
              <w:rPr>
                <w:rStyle w:val="apple-style-span"/>
                <w:rFonts w:cs="Arial"/>
                <w:color w:val="383838"/>
                <w:sz w:val="22"/>
                <w:szCs w:val="22"/>
              </w:rPr>
              <w:t>90</w:t>
            </w:r>
            <w:bookmarkStart w:id="0" w:name="_GoBack"/>
            <w:bookmarkEnd w:id="0"/>
          </w:p>
          <w:p w:rsidR="00B07A2A" w:rsidRPr="004A69AD" w:rsidRDefault="00B07A2A" w:rsidP="002958D2">
            <w:pPr>
              <w:pStyle w:val="-jsyk2"/>
              <w:numPr>
                <w:ilvl w:val="0"/>
                <w:numId w:val="33"/>
              </w:numPr>
              <w:spacing w:beforeLines="0" w:afterLines="0" w:after="0"/>
              <w:ind w:firstLineChars="0"/>
              <w:rPr>
                <w:rStyle w:val="apple-style-span"/>
                <w:sz w:val="22"/>
                <w:szCs w:val="22"/>
              </w:rPr>
            </w:pPr>
            <w:r w:rsidRPr="004A69AD">
              <w:rPr>
                <w:rStyle w:val="apple-style-span"/>
                <w:rFonts w:cs="Arial" w:hint="eastAsia"/>
                <w:color w:val="383838"/>
                <w:sz w:val="22"/>
                <w:szCs w:val="22"/>
              </w:rPr>
              <w:t>在report</w:t>
            </w:r>
            <w:r w:rsidRPr="004A69AD">
              <w:rPr>
                <w:rStyle w:val="apple-style-span"/>
                <w:rFonts w:cs="Arial"/>
                <w:color w:val="383838"/>
                <w:sz w:val="22"/>
                <w:szCs w:val="22"/>
              </w:rPr>
              <w:t>文件夹中</w:t>
            </w:r>
            <w:r w:rsidRPr="004A69AD">
              <w:rPr>
                <w:rStyle w:val="apple-style-span"/>
                <w:rFonts w:cs="Arial" w:hint="eastAsia"/>
                <w:color w:val="383838"/>
                <w:sz w:val="22"/>
                <w:szCs w:val="22"/>
              </w:rPr>
              <w:t>查看</w:t>
            </w:r>
            <w:r w:rsidRPr="004A69AD">
              <w:rPr>
                <w:rStyle w:val="apple-style-span"/>
                <w:rFonts w:cs="Arial"/>
                <w:color w:val="383838"/>
                <w:sz w:val="22"/>
                <w:szCs w:val="22"/>
              </w:rPr>
              <w:t>生成的报告</w:t>
            </w:r>
          </w:p>
          <w:p w:rsidR="003B35D8" w:rsidRPr="00A411EE" w:rsidRDefault="00512DB0" w:rsidP="00DC2A5B">
            <w:pPr>
              <w:pStyle w:val="-jsyk2"/>
              <w:spacing w:beforeLines="0" w:afterLines="0" w:after="0"/>
              <w:ind w:firstLineChars="0" w:firstLine="0"/>
              <w:rPr>
                <w:sz w:val="22"/>
                <w:szCs w:val="22"/>
              </w:rPr>
            </w:pPr>
            <w:r w:rsidRPr="00A411EE">
              <w:rPr>
                <w:rFonts w:hint="eastAsia"/>
                <w:sz w:val="22"/>
                <w:szCs w:val="22"/>
              </w:rPr>
              <w:t>以上命令</w:t>
            </w:r>
            <w:r w:rsidRPr="00A411EE">
              <w:rPr>
                <w:sz w:val="22"/>
                <w:szCs w:val="22"/>
              </w:rPr>
              <w:t>表示生成时长为</w:t>
            </w:r>
            <w:r w:rsidRPr="00A411EE">
              <w:rPr>
                <w:rFonts w:hint="eastAsia"/>
                <w:sz w:val="22"/>
                <w:szCs w:val="22"/>
              </w:rPr>
              <w:t>90分钟</w:t>
            </w:r>
            <w:r w:rsidRPr="00A411EE">
              <w:rPr>
                <w:sz w:val="22"/>
                <w:szCs w:val="22"/>
              </w:rPr>
              <w:t>的AWR报告</w:t>
            </w:r>
          </w:p>
        </w:tc>
      </w:tr>
    </w:tbl>
    <w:p w:rsidR="009A6ADF" w:rsidRPr="00A411EE" w:rsidRDefault="009A6ADF" w:rsidP="002958D2">
      <w:pPr>
        <w:pStyle w:val="-jsyk2"/>
        <w:spacing w:beforeLines="0" w:afterLines="0" w:after="0"/>
        <w:ind w:firstLineChars="0" w:firstLine="0"/>
        <w:rPr>
          <w:rStyle w:val="apple-style-span"/>
          <w:sz w:val="22"/>
          <w:szCs w:val="22"/>
        </w:rPr>
      </w:pPr>
    </w:p>
    <w:p w:rsidR="00A67BBB" w:rsidRPr="00A411EE" w:rsidRDefault="00B565B6" w:rsidP="002958D2">
      <w:pPr>
        <w:pStyle w:val="1-jsyk"/>
        <w:spacing w:beforeLines="0" w:before="0" w:afterLines="0" w:after="0"/>
        <w:rPr>
          <w:rFonts w:ascii="微软雅黑" w:eastAsia="微软雅黑" w:hAnsi="微软雅黑"/>
        </w:rPr>
      </w:pPr>
      <w:r w:rsidRPr="00A411EE">
        <w:rPr>
          <w:rFonts w:ascii="微软雅黑" w:eastAsia="微软雅黑" w:hAnsi="微软雅黑" w:hint="eastAsia"/>
        </w:rPr>
        <w:t>AWR报告分析</w:t>
      </w:r>
    </w:p>
    <w:p w:rsidR="00B844FD" w:rsidRPr="00A411EE" w:rsidRDefault="00B844FD" w:rsidP="002958D2">
      <w:pPr>
        <w:pStyle w:val="af0"/>
        <w:numPr>
          <w:ilvl w:val="0"/>
          <w:numId w:val="20"/>
        </w:numPr>
        <w:ind w:firstLineChars="0"/>
        <w:rPr>
          <w:rFonts w:ascii="微软雅黑" w:hAnsi="微软雅黑"/>
          <w:b/>
          <w:vanish/>
          <w:sz w:val="22"/>
          <w:szCs w:val="22"/>
        </w:rPr>
      </w:pPr>
    </w:p>
    <w:p w:rsidR="00B844FD" w:rsidRPr="00A411EE" w:rsidRDefault="00B844FD" w:rsidP="002958D2">
      <w:pPr>
        <w:pStyle w:val="af0"/>
        <w:numPr>
          <w:ilvl w:val="0"/>
          <w:numId w:val="20"/>
        </w:numPr>
        <w:ind w:firstLineChars="0"/>
        <w:rPr>
          <w:rFonts w:ascii="微软雅黑" w:hAnsi="微软雅黑"/>
          <w:b/>
          <w:vanish/>
          <w:sz w:val="22"/>
          <w:szCs w:val="22"/>
        </w:rPr>
      </w:pPr>
    </w:p>
    <w:p w:rsidR="00B844FD" w:rsidRPr="00A411EE" w:rsidRDefault="00B844FD" w:rsidP="002958D2">
      <w:pPr>
        <w:pStyle w:val="af0"/>
        <w:numPr>
          <w:ilvl w:val="0"/>
          <w:numId w:val="20"/>
        </w:numPr>
        <w:ind w:firstLineChars="0"/>
        <w:rPr>
          <w:rFonts w:ascii="微软雅黑" w:hAnsi="微软雅黑"/>
          <w:b/>
          <w:vanish/>
          <w:sz w:val="22"/>
          <w:szCs w:val="22"/>
        </w:rPr>
      </w:pPr>
    </w:p>
    <w:p w:rsidR="00791CC6" w:rsidRPr="00A411EE" w:rsidRDefault="00791CC6" w:rsidP="002958D2">
      <w:pPr>
        <w:pStyle w:val="-jsyk2"/>
        <w:spacing w:beforeLines="0" w:afterLines="0" w:after="0"/>
        <w:ind w:firstLine="44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AWR</w:t>
      </w:r>
      <w:r w:rsidR="00CE3AE3" w:rsidRPr="00A411EE">
        <w:rPr>
          <w:rStyle w:val="apple-style-span"/>
          <w:rFonts w:hint="eastAsia"/>
          <w:color w:val="383838"/>
          <w:sz w:val="22"/>
          <w:szCs w:val="22"/>
        </w:rPr>
        <w:t>报告</w:t>
      </w:r>
      <w:proofErr w:type="gramStart"/>
      <w:r w:rsidR="00CE3AE3" w:rsidRPr="00A411EE">
        <w:rPr>
          <w:rStyle w:val="apple-style-span"/>
          <w:rFonts w:hint="eastAsia"/>
          <w:color w:val="383838"/>
          <w:sz w:val="22"/>
          <w:szCs w:val="22"/>
        </w:rPr>
        <w:t>头</w:t>
      </w:r>
      <w:r w:rsidRPr="00A411EE">
        <w:rPr>
          <w:rStyle w:val="apple-style-span"/>
          <w:rFonts w:cs="Arial" w:hint="eastAsia"/>
          <w:color w:val="383838"/>
          <w:sz w:val="22"/>
          <w:szCs w:val="22"/>
        </w:rPr>
        <w:t>记录</w:t>
      </w:r>
      <w:proofErr w:type="gramEnd"/>
      <w:r w:rsidRPr="00A411EE">
        <w:rPr>
          <w:rStyle w:val="apple-style-span"/>
          <w:rFonts w:hint="eastAsia"/>
          <w:color w:val="383838"/>
          <w:sz w:val="22"/>
          <w:szCs w:val="22"/>
        </w:rPr>
        <w:t>了</w:t>
      </w:r>
      <w:r w:rsidR="00CE3AE3" w:rsidRPr="00A411EE">
        <w:rPr>
          <w:rStyle w:val="apple-style-span"/>
          <w:rFonts w:hint="eastAsia"/>
          <w:color w:val="383838"/>
          <w:sz w:val="22"/>
          <w:szCs w:val="22"/>
        </w:rPr>
        <w:t>数据库名称和起始快照时间，报告头中主要分析Elapsed（总时间）和DB Time（DB消耗的时间，不包括后台进行的消耗时间），如果DB Time/Elapsed比值较大，说明数据库系统压力较大，例如下图中系统包括</w:t>
      </w:r>
      <w:r w:rsidR="006F06A3" w:rsidRPr="00A411EE">
        <w:rPr>
          <w:rStyle w:val="apple-style-span"/>
          <w:rFonts w:hint="eastAsia"/>
          <w:color w:val="383838"/>
          <w:sz w:val="22"/>
          <w:szCs w:val="22"/>
        </w:rPr>
        <w:t>16CPU(2*8核)，每个</w:t>
      </w:r>
      <w:proofErr w:type="spellStart"/>
      <w:r w:rsidR="006F06A3" w:rsidRPr="00A411EE">
        <w:rPr>
          <w:rStyle w:val="apple-style-span"/>
          <w:rFonts w:hint="eastAsia"/>
          <w:color w:val="383838"/>
          <w:sz w:val="22"/>
          <w:szCs w:val="22"/>
        </w:rPr>
        <w:t>cpu</w:t>
      </w:r>
      <w:proofErr w:type="spellEnd"/>
      <w:r w:rsidR="006F06A3" w:rsidRPr="00A411EE">
        <w:rPr>
          <w:rStyle w:val="apple-style-span"/>
          <w:rFonts w:hint="eastAsia"/>
          <w:color w:val="383838"/>
          <w:sz w:val="22"/>
          <w:szCs w:val="22"/>
        </w:rPr>
        <w:t>耗时26.7min，负载为26.7/60.03=44.5%，说明数据库服务器存在较大的负荷。</w:t>
      </w:r>
    </w:p>
    <w:p w:rsidR="0038033E" w:rsidRPr="00A411EE" w:rsidRDefault="0038033E" w:rsidP="002958D2">
      <w:pPr>
        <w:pStyle w:val="-jsyk2"/>
        <w:spacing w:beforeLines="0" w:afterLines="0" w:after="0"/>
        <w:ind w:firstLineChars="0" w:firstLine="0"/>
        <w:jc w:val="center"/>
        <w:rPr>
          <w:rStyle w:val="apple-style-span"/>
          <w:color w:val="383838"/>
          <w:sz w:val="22"/>
          <w:szCs w:val="22"/>
        </w:rPr>
      </w:pPr>
      <w:r w:rsidRPr="00A411EE">
        <w:rPr>
          <w:noProof/>
          <w:sz w:val="22"/>
          <w:szCs w:val="22"/>
        </w:rPr>
        <w:drawing>
          <wp:inline distT="0" distB="0" distL="0" distR="0" wp14:anchorId="3A32DF5A" wp14:editId="4CAF4441">
            <wp:extent cx="4895850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C6" w:rsidRPr="00A411EE" w:rsidRDefault="00881A99" w:rsidP="002958D2">
      <w:pPr>
        <w:pStyle w:val="-jsyk2"/>
        <w:spacing w:beforeLines="0" w:afterLines="0" w:after="0"/>
        <w:ind w:firstLine="44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lastRenderedPageBreak/>
        <w:t>AWR报告总</w:t>
      </w:r>
      <w:proofErr w:type="gramStart"/>
      <w:r w:rsidRPr="00A411EE">
        <w:rPr>
          <w:rStyle w:val="apple-style-span"/>
          <w:rFonts w:hint="eastAsia"/>
          <w:color w:val="383838"/>
          <w:sz w:val="22"/>
          <w:szCs w:val="22"/>
        </w:rPr>
        <w:t>览</w:t>
      </w:r>
      <w:proofErr w:type="gramEnd"/>
      <w:r w:rsidRPr="00A411EE">
        <w:rPr>
          <w:rStyle w:val="apple-style-span"/>
          <w:rFonts w:hint="eastAsia"/>
          <w:color w:val="383838"/>
          <w:sz w:val="22"/>
          <w:szCs w:val="22"/>
        </w:rPr>
        <w:t>包括了五个部分：缓存尺寸（</w:t>
      </w:r>
      <w:r w:rsidRPr="00A411EE">
        <w:rPr>
          <w:rStyle w:val="apple-style-span"/>
          <w:color w:val="383838"/>
          <w:sz w:val="22"/>
          <w:szCs w:val="22"/>
        </w:rPr>
        <w:t>Cache Sizes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）、负载性能（</w:t>
      </w:r>
      <w:r w:rsidRPr="00A411EE">
        <w:rPr>
          <w:rStyle w:val="apple-style-span"/>
          <w:color w:val="383838"/>
          <w:sz w:val="22"/>
          <w:szCs w:val="22"/>
        </w:rPr>
        <w:t>Load Profile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）、数据库效率（</w:t>
      </w:r>
      <w:r w:rsidRPr="00A411EE">
        <w:rPr>
          <w:rStyle w:val="apple-style-span"/>
          <w:color w:val="383838"/>
          <w:sz w:val="22"/>
          <w:szCs w:val="22"/>
        </w:rPr>
        <w:t>Instance Efficiency Percentages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）、共享池统计（</w:t>
      </w:r>
      <w:r w:rsidRPr="00A411EE">
        <w:rPr>
          <w:rStyle w:val="apple-style-span"/>
          <w:color w:val="383838"/>
          <w:sz w:val="22"/>
          <w:szCs w:val="22"/>
        </w:rPr>
        <w:t>Shared Pool Statistics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）、TOP5事件（</w:t>
      </w:r>
      <w:r w:rsidRPr="00A411EE">
        <w:rPr>
          <w:rStyle w:val="apple-style-span"/>
          <w:color w:val="383838"/>
          <w:sz w:val="22"/>
          <w:szCs w:val="22"/>
        </w:rPr>
        <w:t>Top 5 Timed Events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）。这五个部分也就是整个报告核心，记录了数据库系统的关键性能参数和状况。</w:t>
      </w:r>
    </w:p>
    <w:p w:rsidR="0000356F" w:rsidRPr="00A411EE" w:rsidRDefault="00B167C7" w:rsidP="002958D2">
      <w:pPr>
        <w:pStyle w:val="-jsyk2"/>
        <w:numPr>
          <w:ilvl w:val="0"/>
          <w:numId w:val="31"/>
        </w:numPr>
        <w:spacing w:beforeLines="0" w:afterLines="0" w:after="0"/>
        <w:ind w:firstLineChars="0"/>
        <w:rPr>
          <w:b/>
          <w:sz w:val="22"/>
          <w:szCs w:val="22"/>
        </w:rPr>
      </w:pPr>
      <w:r w:rsidRPr="00A411EE">
        <w:rPr>
          <w:rFonts w:hint="eastAsia"/>
          <w:b/>
          <w:sz w:val="22"/>
          <w:szCs w:val="22"/>
        </w:rPr>
        <w:t>缓存尺寸（Cache Sizes）</w:t>
      </w:r>
    </w:p>
    <w:p w:rsidR="00881A99" w:rsidRPr="00A411EE" w:rsidRDefault="00FD40E6" w:rsidP="002958D2">
      <w:pPr>
        <w:pStyle w:val="-jsyk2"/>
        <w:spacing w:beforeLines="0" w:afterLines="0" w:after="0"/>
        <w:ind w:firstLine="44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主要</w:t>
      </w:r>
      <w:proofErr w:type="gramStart"/>
      <w:r w:rsidRPr="00A411EE">
        <w:rPr>
          <w:rStyle w:val="apple-style-span"/>
          <w:rFonts w:hint="eastAsia"/>
          <w:color w:val="383838"/>
          <w:sz w:val="22"/>
          <w:szCs w:val="22"/>
        </w:rPr>
        <w:t>记录总</w:t>
      </w:r>
      <w:proofErr w:type="gramEnd"/>
      <w:r w:rsidRPr="00A411EE">
        <w:rPr>
          <w:rStyle w:val="apple-style-span"/>
          <w:rFonts w:hint="eastAsia"/>
          <w:color w:val="383838"/>
          <w:sz w:val="22"/>
          <w:szCs w:val="22"/>
        </w:rPr>
        <w:t>的缓存大小Buffer Cache和</w:t>
      </w:r>
      <w:r w:rsidR="00DD4A52" w:rsidRPr="00A411EE">
        <w:rPr>
          <w:rStyle w:val="apple-style-span"/>
          <w:rFonts w:hint="eastAsia"/>
          <w:color w:val="383838"/>
          <w:sz w:val="22"/>
          <w:szCs w:val="22"/>
        </w:rPr>
        <w:t>S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GA缓存尺寸Shared Pool Size，</w:t>
      </w:r>
      <w:r w:rsidR="00DD4A52" w:rsidRPr="00A411EE">
        <w:rPr>
          <w:rStyle w:val="apple-style-span"/>
          <w:rFonts w:hint="eastAsia"/>
          <w:color w:val="383838"/>
          <w:sz w:val="22"/>
          <w:szCs w:val="22"/>
        </w:rPr>
        <w:t>SGA是ORACLE中非常重要的内存共享区，对系统内的所有进程都是共享的。当多个用户同时连接到一个例程时，所有的用户进程、服务进程都可以共享使用这个SGA区。</w:t>
      </w:r>
      <w:r w:rsidR="00F754C4" w:rsidRPr="00A411EE">
        <w:rPr>
          <w:rStyle w:val="apple-style-span"/>
          <w:rFonts w:hint="eastAsia"/>
          <w:color w:val="383838"/>
          <w:sz w:val="22"/>
          <w:szCs w:val="22"/>
        </w:rPr>
        <w:t>S</w:t>
      </w:r>
      <w:r w:rsidR="00DD4A52" w:rsidRPr="00A411EE">
        <w:rPr>
          <w:rStyle w:val="apple-style-span"/>
          <w:rFonts w:hint="eastAsia"/>
          <w:color w:val="383838"/>
          <w:sz w:val="22"/>
          <w:szCs w:val="22"/>
        </w:rPr>
        <w:t>hared pool可以分为库缓存（library cache）和数据字典缓存（dictionary cache）。Library cache存放了最近执行的SQL语句、存储过程、函数、解析树以及执行计划等。而dictionary cache则存放了在执行SQL语句过程中，所参照的数据字典的信息，包括SQL语句所涉及的表名、表的列、权限信息等。</w:t>
      </w:r>
    </w:p>
    <w:p w:rsidR="00F754C4" w:rsidRPr="00A411EE" w:rsidRDefault="00F754C4" w:rsidP="002958D2">
      <w:pPr>
        <w:pStyle w:val="-jsyk2"/>
        <w:spacing w:beforeLines="0" w:afterLines="0" w:after="0"/>
        <w:ind w:firstLineChars="0" w:firstLine="0"/>
        <w:jc w:val="center"/>
        <w:rPr>
          <w:rStyle w:val="apple-style-span"/>
          <w:color w:val="383838"/>
          <w:sz w:val="22"/>
          <w:szCs w:val="22"/>
        </w:rPr>
      </w:pPr>
      <w:r w:rsidRPr="00A411EE">
        <w:rPr>
          <w:noProof/>
          <w:sz w:val="22"/>
          <w:szCs w:val="22"/>
        </w:rPr>
        <w:drawing>
          <wp:inline distT="0" distB="0" distL="0" distR="0" wp14:anchorId="20919545" wp14:editId="0C18440C">
            <wp:extent cx="489585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C7" w:rsidRPr="00A411EE" w:rsidRDefault="00E920EC" w:rsidP="002958D2">
      <w:pPr>
        <w:pStyle w:val="-jsyk2"/>
        <w:numPr>
          <w:ilvl w:val="0"/>
          <w:numId w:val="31"/>
        </w:numPr>
        <w:spacing w:beforeLines="0" w:afterLines="0" w:after="0"/>
        <w:ind w:firstLineChars="0"/>
        <w:rPr>
          <w:b/>
          <w:sz w:val="22"/>
          <w:szCs w:val="22"/>
        </w:rPr>
      </w:pPr>
      <w:r w:rsidRPr="00A411EE">
        <w:rPr>
          <w:rFonts w:hint="eastAsia"/>
          <w:b/>
          <w:sz w:val="22"/>
          <w:szCs w:val="22"/>
        </w:rPr>
        <w:t>负载性能（</w:t>
      </w:r>
      <w:r w:rsidR="005061E2" w:rsidRPr="00A411EE">
        <w:rPr>
          <w:b/>
          <w:sz w:val="22"/>
          <w:szCs w:val="22"/>
        </w:rPr>
        <w:t>Load Profile</w:t>
      </w:r>
      <w:r w:rsidRPr="00A411EE">
        <w:rPr>
          <w:rFonts w:hint="eastAsia"/>
          <w:b/>
          <w:sz w:val="22"/>
          <w:szCs w:val="22"/>
        </w:rPr>
        <w:t>）</w:t>
      </w:r>
    </w:p>
    <w:p w:rsidR="00B167C7" w:rsidRPr="00A411EE" w:rsidRDefault="007847AE" w:rsidP="002958D2">
      <w:pPr>
        <w:pStyle w:val="-jsyk2"/>
        <w:spacing w:beforeLines="0" w:afterLines="0" w:after="0"/>
        <w:ind w:firstLine="44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这个部分记录了数据库负载情况，绝对值的分析意义不大，</w:t>
      </w:r>
      <w:r w:rsidR="00C32283" w:rsidRPr="00A411EE">
        <w:rPr>
          <w:rStyle w:val="apple-style-span"/>
          <w:rFonts w:hint="eastAsia"/>
          <w:color w:val="383838"/>
          <w:sz w:val="22"/>
          <w:szCs w:val="22"/>
        </w:rPr>
        <w:t>需要与之前的基线数据比较才具有更多的意义，单个的报告数据只说明应用的负载情况，绝大多数据并没有一个所谓“正确”的值。其中</w:t>
      </w:r>
      <w:r w:rsidR="000761BD" w:rsidRPr="00A411EE">
        <w:rPr>
          <w:rStyle w:val="apple-style-span"/>
          <w:rFonts w:hint="eastAsia"/>
          <w:color w:val="383838"/>
          <w:sz w:val="22"/>
          <w:szCs w:val="22"/>
        </w:rPr>
        <w:t>重要的几个</w:t>
      </w:r>
      <w:r w:rsidR="00C32283" w:rsidRPr="00A411EE">
        <w:rPr>
          <w:rStyle w:val="apple-style-span"/>
          <w:rFonts w:hint="eastAsia"/>
          <w:color w:val="383838"/>
          <w:sz w:val="22"/>
          <w:szCs w:val="22"/>
        </w:rPr>
        <w:t>对于Logons大于每秒1~2个</w:t>
      </w:r>
      <w:r w:rsidR="004972E2" w:rsidRPr="00A411EE">
        <w:rPr>
          <w:rStyle w:val="apple-style-span"/>
          <w:rFonts w:hint="eastAsia"/>
          <w:color w:val="383838"/>
          <w:sz w:val="22"/>
          <w:szCs w:val="22"/>
        </w:rPr>
        <w:t>，表明可能有争用问题；对于</w:t>
      </w:r>
      <w:r w:rsidR="00C32283" w:rsidRPr="00A411EE">
        <w:rPr>
          <w:rStyle w:val="apple-style-span"/>
          <w:rFonts w:hint="eastAsia"/>
          <w:color w:val="383838"/>
          <w:sz w:val="22"/>
          <w:szCs w:val="22"/>
        </w:rPr>
        <w:t>Hard parses</w:t>
      </w:r>
      <w:r w:rsidR="004972E2" w:rsidRPr="00A411EE">
        <w:rPr>
          <w:rStyle w:val="apple-style-span"/>
          <w:rFonts w:hint="eastAsia"/>
          <w:color w:val="383838"/>
          <w:sz w:val="22"/>
          <w:szCs w:val="22"/>
        </w:rPr>
        <w:t>大于每秒100，parses</w:t>
      </w:r>
      <w:r w:rsidR="00C32283" w:rsidRPr="00A411EE">
        <w:rPr>
          <w:rStyle w:val="apple-style-span"/>
          <w:rFonts w:hint="eastAsia"/>
          <w:color w:val="383838"/>
          <w:sz w:val="22"/>
          <w:szCs w:val="22"/>
        </w:rPr>
        <w:t>大于每秒</w:t>
      </w:r>
      <w:r w:rsidR="004972E2" w:rsidRPr="00A411EE">
        <w:rPr>
          <w:rStyle w:val="apple-style-span"/>
          <w:rFonts w:hint="eastAsia"/>
          <w:color w:val="383838"/>
          <w:sz w:val="22"/>
          <w:szCs w:val="22"/>
        </w:rPr>
        <w:t>3</w:t>
      </w:r>
      <w:r w:rsidR="00C32283" w:rsidRPr="00A411EE">
        <w:rPr>
          <w:rStyle w:val="apple-style-span"/>
          <w:rFonts w:hint="eastAsia"/>
          <w:color w:val="383838"/>
          <w:sz w:val="22"/>
          <w:szCs w:val="22"/>
        </w:rPr>
        <w:t>00</w:t>
      </w:r>
      <w:r w:rsidR="004972E2" w:rsidRPr="00A411EE">
        <w:rPr>
          <w:rStyle w:val="apple-style-span"/>
          <w:rFonts w:hint="eastAsia"/>
          <w:color w:val="383838"/>
          <w:sz w:val="22"/>
          <w:szCs w:val="22"/>
        </w:rPr>
        <w:t>，表明</w:t>
      </w:r>
      <w:r w:rsidR="000761BD" w:rsidRPr="00A411EE">
        <w:rPr>
          <w:rStyle w:val="apple-style-span"/>
          <w:rFonts w:hint="eastAsia"/>
          <w:color w:val="383838"/>
          <w:sz w:val="22"/>
          <w:szCs w:val="22"/>
        </w:rPr>
        <w:t>硬解析太多，</w:t>
      </w:r>
      <w:r w:rsidR="004972E2" w:rsidRPr="00A411EE">
        <w:rPr>
          <w:rStyle w:val="apple-style-span"/>
          <w:rFonts w:hint="eastAsia"/>
          <w:color w:val="383838"/>
          <w:sz w:val="22"/>
          <w:szCs w:val="22"/>
        </w:rPr>
        <w:t>SQL重用率不高</w:t>
      </w:r>
      <w:r w:rsidR="000761BD" w:rsidRPr="00A411EE">
        <w:rPr>
          <w:rStyle w:val="apple-style-span"/>
          <w:rFonts w:hint="eastAsia"/>
          <w:color w:val="383838"/>
          <w:sz w:val="22"/>
          <w:szCs w:val="22"/>
        </w:rPr>
        <w:t>，需要</w:t>
      </w:r>
      <w:r w:rsidR="00684EE9" w:rsidRPr="00A411EE">
        <w:rPr>
          <w:rStyle w:val="apple-style-span"/>
          <w:rFonts w:hint="eastAsia"/>
          <w:color w:val="383838"/>
          <w:sz w:val="22"/>
          <w:szCs w:val="22"/>
        </w:rPr>
        <w:t>解决SQL代码变量绑定问题，并</w:t>
      </w:r>
      <w:r w:rsidR="000761BD" w:rsidRPr="00A411EE">
        <w:rPr>
          <w:rStyle w:val="apple-style-span"/>
          <w:rFonts w:hint="eastAsia"/>
          <w:color w:val="383838"/>
          <w:sz w:val="22"/>
          <w:szCs w:val="22"/>
        </w:rPr>
        <w:t>调整共享池</w:t>
      </w:r>
      <w:r w:rsidR="00684EE9" w:rsidRPr="00A411EE">
        <w:rPr>
          <w:rStyle w:val="apple-style-span"/>
          <w:rFonts w:hint="eastAsia"/>
          <w:color w:val="383838"/>
          <w:sz w:val="22"/>
          <w:szCs w:val="22"/>
        </w:rPr>
        <w:t>参数</w:t>
      </w:r>
      <w:r w:rsidR="000761BD" w:rsidRPr="00A411EE">
        <w:rPr>
          <w:rStyle w:val="apple-style-span"/>
          <w:rFonts w:hint="eastAsia"/>
          <w:color w:val="383838"/>
          <w:sz w:val="22"/>
          <w:szCs w:val="22"/>
        </w:rPr>
        <w:t>、调整</w:t>
      </w:r>
      <w:proofErr w:type="spellStart"/>
      <w:r w:rsidR="000761BD" w:rsidRPr="00A411EE">
        <w:rPr>
          <w:rStyle w:val="apple-style-span"/>
          <w:rFonts w:hint="eastAsia"/>
          <w:color w:val="383838"/>
          <w:sz w:val="22"/>
          <w:szCs w:val="22"/>
        </w:rPr>
        <w:t>cursor_sharing</w:t>
      </w:r>
      <w:proofErr w:type="spellEnd"/>
      <w:r w:rsidR="00684EE9" w:rsidRPr="00A411EE">
        <w:rPr>
          <w:rStyle w:val="apple-style-span"/>
          <w:rFonts w:hint="eastAsia"/>
          <w:color w:val="383838"/>
          <w:sz w:val="22"/>
          <w:szCs w:val="22"/>
        </w:rPr>
        <w:t>参数</w:t>
      </w:r>
      <w:r w:rsidR="000761BD" w:rsidRPr="00A411EE">
        <w:rPr>
          <w:rStyle w:val="apple-style-span"/>
          <w:rFonts w:hint="eastAsia"/>
          <w:color w:val="383838"/>
          <w:sz w:val="22"/>
          <w:szCs w:val="22"/>
        </w:rPr>
        <w:t>；对于</w:t>
      </w:r>
      <w:r w:rsidR="000761BD" w:rsidRPr="00A411EE">
        <w:rPr>
          <w:rStyle w:val="apple-style-span"/>
          <w:color w:val="383838"/>
          <w:sz w:val="22"/>
          <w:szCs w:val="22"/>
        </w:rPr>
        <w:t>Sorts</w:t>
      </w:r>
      <w:r w:rsidR="000761BD" w:rsidRPr="00A411EE">
        <w:rPr>
          <w:rStyle w:val="apple-style-span"/>
          <w:rFonts w:hint="eastAsia"/>
          <w:color w:val="383838"/>
          <w:sz w:val="22"/>
          <w:szCs w:val="22"/>
        </w:rPr>
        <w:t>大于每秒100，表明排序过多，需要</w:t>
      </w:r>
      <w:r w:rsidR="00684EE9" w:rsidRPr="00A411EE">
        <w:rPr>
          <w:rStyle w:val="apple-style-span"/>
          <w:rFonts w:hint="eastAsia"/>
          <w:color w:val="383838"/>
          <w:sz w:val="22"/>
          <w:szCs w:val="22"/>
        </w:rPr>
        <w:t>减少SQL代码中排序操作，或调整排序空间。</w:t>
      </w:r>
    </w:p>
    <w:p w:rsidR="00F754C4" w:rsidRPr="00A411EE" w:rsidRDefault="00AC7AC2" w:rsidP="002958D2">
      <w:pPr>
        <w:pStyle w:val="-jsyk2"/>
        <w:spacing w:beforeLines="0" w:afterLines="0" w:after="0"/>
        <w:ind w:firstLine="440"/>
        <w:jc w:val="center"/>
        <w:rPr>
          <w:rStyle w:val="apple-style-span"/>
          <w:color w:val="383838"/>
          <w:sz w:val="22"/>
          <w:szCs w:val="22"/>
        </w:rPr>
      </w:pPr>
      <w:r w:rsidRPr="00A411EE">
        <w:rPr>
          <w:noProof/>
          <w:sz w:val="22"/>
          <w:szCs w:val="22"/>
        </w:rPr>
        <w:drawing>
          <wp:inline distT="0" distB="0" distL="0" distR="0" wp14:anchorId="15A2D749" wp14:editId="17A75F3D">
            <wp:extent cx="4857750" cy="3000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AE" w:rsidRPr="00A411EE" w:rsidRDefault="0008027E" w:rsidP="002958D2">
      <w:pPr>
        <w:pStyle w:val="-jsyk2"/>
        <w:numPr>
          <w:ilvl w:val="0"/>
          <w:numId w:val="31"/>
        </w:numPr>
        <w:spacing w:beforeLines="0" w:afterLines="0" w:after="0"/>
        <w:ind w:firstLineChars="0"/>
        <w:rPr>
          <w:b/>
          <w:sz w:val="22"/>
          <w:szCs w:val="22"/>
        </w:rPr>
      </w:pPr>
      <w:r w:rsidRPr="00A411EE">
        <w:rPr>
          <w:rFonts w:hint="eastAsia"/>
          <w:b/>
          <w:sz w:val="22"/>
          <w:szCs w:val="22"/>
        </w:rPr>
        <w:t>数据库效率（</w:t>
      </w:r>
      <w:r w:rsidRPr="00A411EE">
        <w:rPr>
          <w:b/>
          <w:sz w:val="22"/>
          <w:szCs w:val="22"/>
        </w:rPr>
        <w:t>Instance Efficiency Percentages</w:t>
      </w:r>
      <w:r w:rsidRPr="00A411EE">
        <w:rPr>
          <w:rFonts w:hint="eastAsia"/>
          <w:b/>
          <w:sz w:val="22"/>
          <w:szCs w:val="22"/>
        </w:rPr>
        <w:t>）</w:t>
      </w:r>
    </w:p>
    <w:p w:rsidR="00A35678" w:rsidRPr="00A411EE" w:rsidRDefault="00982FAD" w:rsidP="002958D2">
      <w:pPr>
        <w:pStyle w:val="-jsyk2"/>
        <w:spacing w:beforeLines="0" w:afterLines="0" w:after="0"/>
        <w:ind w:firstLine="44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记录了Oracle关键指标的内存命中率及数据库实例其它操作的效率，这个部分反应了数据库中最重要指标的命中率。</w:t>
      </w:r>
    </w:p>
    <w:p w:rsidR="00FC1A64" w:rsidRPr="00A411EE" w:rsidRDefault="00FC1A64" w:rsidP="002958D2">
      <w:pPr>
        <w:pStyle w:val="-jsyk2"/>
        <w:spacing w:beforeLines="0" w:afterLines="0" w:after="0"/>
        <w:ind w:firstLine="440"/>
        <w:jc w:val="center"/>
        <w:rPr>
          <w:rStyle w:val="apple-style-span"/>
          <w:color w:val="383838"/>
          <w:sz w:val="22"/>
          <w:szCs w:val="22"/>
        </w:rPr>
      </w:pPr>
      <w:r w:rsidRPr="00A411EE">
        <w:rPr>
          <w:noProof/>
          <w:sz w:val="22"/>
          <w:szCs w:val="22"/>
        </w:rPr>
        <w:lastRenderedPageBreak/>
        <w:drawing>
          <wp:inline distT="0" distB="0" distL="0" distR="0" wp14:anchorId="6BA8BF6D" wp14:editId="69BF2700">
            <wp:extent cx="4886325" cy="1381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AD" w:rsidRPr="00A411EE" w:rsidRDefault="00982FAD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缓冲区未等待率</w:t>
      </w:r>
      <w:r w:rsidRPr="00A411EE">
        <w:rPr>
          <w:rStyle w:val="apple-style-span"/>
          <w:color w:val="383838"/>
          <w:sz w:val="22"/>
          <w:szCs w:val="22"/>
        </w:rPr>
        <w:t xml:space="preserve">(buffer </w:t>
      </w:r>
      <w:proofErr w:type="spellStart"/>
      <w:r w:rsidRPr="00A411EE">
        <w:rPr>
          <w:rStyle w:val="apple-style-span"/>
          <w:color w:val="383838"/>
          <w:sz w:val="22"/>
          <w:szCs w:val="22"/>
        </w:rPr>
        <w:t>nowait</w:t>
      </w:r>
      <w:proofErr w:type="spellEnd"/>
      <w:r w:rsidRPr="00A411EE">
        <w:rPr>
          <w:rStyle w:val="apple-style-span"/>
          <w:color w:val="383838"/>
          <w:sz w:val="22"/>
          <w:szCs w:val="22"/>
        </w:rPr>
        <w:t xml:space="preserve"> %)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：指在缓冲区中获取buffer的未等待比率。该指标的值应接近100%，如果该值较低，则可能要增大buffer cache。</w:t>
      </w:r>
    </w:p>
    <w:p w:rsidR="00982FAD" w:rsidRPr="00A411EE" w:rsidRDefault="00773F40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redo缓冲区未等待率</w:t>
      </w:r>
      <w:r w:rsidRPr="00A411EE">
        <w:rPr>
          <w:rStyle w:val="apple-style-span"/>
          <w:color w:val="383838"/>
          <w:sz w:val="22"/>
          <w:szCs w:val="22"/>
        </w:rPr>
        <w:t xml:space="preserve">(redo </w:t>
      </w:r>
      <w:proofErr w:type="spellStart"/>
      <w:r w:rsidRPr="00A411EE">
        <w:rPr>
          <w:rStyle w:val="apple-style-span"/>
          <w:color w:val="383838"/>
          <w:sz w:val="22"/>
          <w:szCs w:val="22"/>
        </w:rPr>
        <w:t>nowait</w:t>
      </w:r>
      <w:proofErr w:type="spellEnd"/>
      <w:r w:rsidRPr="00A411EE">
        <w:rPr>
          <w:rStyle w:val="apple-style-span"/>
          <w:color w:val="383838"/>
          <w:sz w:val="22"/>
          <w:szCs w:val="22"/>
        </w:rPr>
        <w:t xml:space="preserve"> %)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：指在redo缓冲区获取buffer的未等待比率。该指标的值应接近100%，如果该值较低，则有2种可能的情况：1）online redo log没有足够的空间；2）log切换速度较慢。</w:t>
      </w:r>
    </w:p>
    <w:p w:rsidR="00773F40" w:rsidRPr="00A411EE" w:rsidRDefault="00773F40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缓冲区命中率</w:t>
      </w:r>
      <w:r w:rsidRPr="00A411EE">
        <w:rPr>
          <w:rStyle w:val="apple-style-span"/>
          <w:color w:val="383838"/>
          <w:sz w:val="22"/>
          <w:szCs w:val="22"/>
        </w:rPr>
        <w:t>(buffer hit %)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</w:t>
      </w:r>
      <w:proofErr w:type="gramStart"/>
      <w:r w:rsidRPr="00A411EE">
        <w:rPr>
          <w:rStyle w:val="apple-style-span"/>
          <w:rFonts w:hint="eastAsia"/>
          <w:color w:val="383838"/>
          <w:sz w:val="22"/>
          <w:szCs w:val="22"/>
        </w:rPr>
        <w:t>指数据块在</w:t>
      </w:r>
      <w:proofErr w:type="gramEnd"/>
      <w:r w:rsidRPr="00A411EE">
        <w:rPr>
          <w:rStyle w:val="apple-style-span"/>
          <w:rFonts w:hint="eastAsia"/>
          <w:color w:val="383838"/>
          <w:sz w:val="22"/>
          <w:szCs w:val="22"/>
        </w:rPr>
        <w:t>数据缓冲区中的命中率。该指标的值通常应在90%以上，否则，需要调整。如果持续小于90%，可能要加大</w:t>
      </w:r>
      <w:proofErr w:type="spellStart"/>
      <w:r w:rsidRPr="00A411EE">
        <w:rPr>
          <w:rStyle w:val="apple-style-span"/>
          <w:rFonts w:hint="eastAsia"/>
          <w:color w:val="383838"/>
          <w:sz w:val="22"/>
          <w:szCs w:val="22"/>
        </w:rPr>
        <w:t>db_cache_size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。但有时，缓存命中率低并不意味着cache设置小了，可能是潜在的全表扫描降低了缓存命中率。</w:t>
      </w:r>
    </w:p>
    <w:p w:rsidR="00773F40" w:rsidRPr="00A411EE" w:rsidRDefault="00773F40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内存排序率</w:t>
      </w:r>
      <w:r w:rsidRPr="00A411EE">
        <w:rPr>
          <w:rStyle w:val="apple-style-span"/>
          <w:color w:val="383838"/>
          <w:sz w:val="22"/>
          <w:szCs w:val="22"/>
        </w:rPr>
        <w:t>(in-memory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 xml:space="preserve"> </w:t>
      </w:r>
      <w:r w:rsidRPr="00A411EE">
        <w:rPr>
          <w:rStyle w:val="apple-style-span"/>
          <w:color w:val="383838"/>
          <w:sz w:val="22"/>
          <w:szCs w:val="22"/>
        </w:rPr>
        <w:t>sort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 xml:space="preserve"> </w:t>
      </w:r>
      <w:r w:rsidRPr="00A411EE">
        <w:rPr>
          <w:rStyle w:val="apple-style-span"/>
          <w:color w:val="383838"/>
          <w:sz w:val="22"/>
          <w:szCs w:val="22"/>
        </w:rPr>
        <w:t>%)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：指排序操作在内存中进行的比率。该指标的值应接近100%，如果指标的值较低，则表示出现了大量排序时的磁盘i/o操作，可考虑加大</w:t>
      </w:r>
      <w:proofErr w:type="spellStart"/>
      <w:r w:rsidRPr="00A411EE">
        <w:rPr>
          <w:rStyle w:val="apple-style-span"/>
          <w:rFonts w:hint="eastAsia"/>
          <w:color w:val="383838"/>
          <w:sz w:val="22"/>
          <w:szCs w:val="22"/>
        </w:rPr>
        <w:t>sort_area_size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参数的值。</w:t>
      </w:r>
    </w:p>
    <w:p w:rsidR="00773F40" w:rsidRPr="00A411EE" w:rsidRDefault="00773F40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共享区命中率</w:t>
      </w:r>
      <w:r w:rsidRPr="00A411EE">
        <w:rPr>
          <w:rStyle w:val="apple-style-span"/>
          <w:color w:val="383838"/>
          <w:sz w:val="22"/>
          <w:szCs w:val="22"/>
        </w:rPr>
        <w:t>(library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 xml:space="preserve"> </w:t>
      </w:r>
      <w:r w:rsidRPr="00A411EE">
        <w:rPr>
          <w:rStyle w:val="apple-style-span"/>
          <w:color w:val="383838"/>
          <w:sz w:val="22"/>
          <w:szCs w:val="22"/>
        </w:rPr>
        <w:t>hit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 xml:space="preserve"> </w:t>
      </w:r>
      <w:r w:rsidRPr="00A411EE">
        <w:rPr>
          <w:rStyle w:val="apple-style-span"/>
          <w:color w:val="383838"/>
          <w:sz w:val="22"/>
          <w:szCs w:val="22"/>
        </w:rPr>
        <w:t>%)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：该指标主要代表</w:t>
      </w:r>
      <w:proofErr w:type="spellStart"/>
      <w:r w:rsidRPr="00A411EE">
        <w:rPr>
          <w:rStyle w:val="apple-style-span"/>
          <w:rFonts w:hint="eastAsia"/>
          <w:color w:val="383838"/>
          <w:sz w:val="22"/>
          <w:szCs w:val="22"/>
        </w:rPr>
        <w:t>sql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在共享区的命中率。该指标的值通常应在95%以上，否则需要考虑加大共享池（修改</w:t>
      </w:r>
      <w:proofErr w:type="spellStart"/>
      <w:r w:rsidRPr="00A411EE">
        <w:rPr>
          <w:rStyle w:val="apple-style-span"/>
          <w:rFonts w:hint="eastAsia"/>
          <w:color w:val="383838"/>
          <w:sz w:val="22"/>
          <w:szCs w:val="22"/>
        </w:rPr>
        <w:t>shared_pool_size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参数值），绑定变量，修改</w:t>
      </w:r>
      <w:proofErr w:type="spellStart"/>
      <w:r w:rsidRPr="00A411EE">
        <w:rPr>
          <w:rStyle w:val="apple-style-span"/>
          <w:rFonts w:hint="eastAsia"/>
          <w:color w:val="383838"/>
          <w:sz w:val="22"/>
          <w:szCs w:val="22"/>
        </w:rPr>
        <w:t>cursor_sharing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等参数。</w:t>
      </w:r>
    </w:p>
    <w:p w:rsidR="00773F40" w:rsidRPr="00A411EE" w:rsidRDefault="00773F40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软解析的百分比</w:t>
      </w:r>
      <w:r w:rsidRPr="00A411EE">
        <w:rPr>
          <w:rStyle w:val="apple-style-span"/>
          <w:color w:val="383838"/>
          <w:sz w:val="22"/>
          <w:szCs w:val="22"/>
        </w:rPr>
        <w:t>(soft parse %)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：该指标是指oracle对</w:t>
      </w:r>
      <w:proofErr w:type="spellStart"/>
      <w:r w:rsidRPr="00A411EE">
        <w:rPr>
          <w:rStyle w:val="apple-style-span"/>
          <w:rFonts w:hint="eastAsia"/>
          <w:color w:val="383838"/>
          <w:sz w:val="22"/>
          <w:szCs w:val="22"/>
        </w:rPr>
        <w:t>sql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的解析过程中，软解析所占的百分比。该指标的值通常应在95%以上，如果低于80%，那么就可能</w:t>
      </w:r>
      <w:proofErr w:type="spellStart"/>
      <w:r w:rsidRPr="00A411EE">
        <w:rPr>
          <w:rStyle w:val="apple-style-span"/>
          <w:rFonts w:hint="eastAsia"/>
          <w:color w:val="383838"/>
          <w:sz w:val="22"/>
          <w:szCs w:val="22"/>
        </w:rPr>
        <w:t>sql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基本没被重用，</w:t>
      </w:r>
      <w:proofErr w:type="spellStart"/>
      <w:r w:rsidRPr="00A411EE">
        <w:rPr>
          <w:rStyle w:val="apple-style-span"/>
          <w:rFonts w:hint="eastAsia"/>
          <w:color w:val="383838"/>
          <w:sz w:val="22"/>
          <w:szCs w:val="22"/>
        </w:rPr>
        <w:t>sql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没有绑定变量，需要考虑绑定变量。</w:t>
      </w:r>
    </w:p>
    <w:p w:rsidR="00773F40" w:rsidRPr="00A411EE" w:rsidRDefault="00773F40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proofErr w:type="gramStart"/>
      <w:r w:rsidRPr="00A411EE">
        <w:rPr>
          <w:rStyle w:val="apple-style-span"/>
          <w:rFonts w:hint="eastAsia"/>
          <w:color w:val="383838"/>
          <w:sz w:val="22"/>
          <w:szCs w:val="22"/>
        </w:rPr>
        <w:t>闩锁命中率</w:t>
      </w:r>
      <w:proofErr w:type="gramEnd"/>
      <w:r w:rsidRPr="00A411EE">
        <w:rPr>
          <w:rStyle w:val="apple-style-span"/>
          <w:color w:val="383838"/>
          <w:sz w:val="22"/>
          <w:szCs w:val="22"/>
        </w:rPr>
        <w:t>(latch hit %)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：指获得latch的次数与请求latch的次数的比率。该指标的值应接近100%，如果低于99%，需要</w:t>
      </w:r>
      <w:proofErr w:type="gramStart"/>
      <w:r w:rsidRPr="00A411EE">
        <w:rPr>
          <w:rStyle w:val="apple-style-span"/>
          <w:rFonts w:hint="eastAsia"/>
          <w:color w:val="383838"/>
          <w:sz w:val="22"/>
          <w:szCs w:val="22"/>
        </w:rPr>
        <w:t>分析闩锁竞争</w:t>
      </w:r>
      <w:proofErr w:type="gramEnd"/>
      <w:r w:rsidRPr="00A411EE">
        <w:rPr>
          <w:rStyle w:val="apple-style-span"/>
          <w:rFonts w:hint="eastAsia"/>
          <w:color w:val="383838"/>
          <w:sz w:val="22"/>
          <w:szCs w:val="22"/>
        </w:rPr>
        <w:t>，明确是应用锁、数据字典锁、</w:t>
      </w:r>
      <w:r w:rsidR="00ED1A41" w:rsidRPr="00A411EE">
        <w:rPr>
          <w:rStyle w:val="apple-style-span"/>
          <w:rFonts w:hint="eastAsia"/>
          <w:color w:val="383838"/>
          <w:sz w:val="22"/>
          <w:szCs w:val="22"/>
        </w:rPr>
        <w:t>内存控制锁的哪一种。通过进一步分析</w:t>
      </w:r>
      <w:r w:rsidR="00ED1A41" w:rsidRPr="00A411EE">
        <w:rPr>
          <w:rStyle w:val="apple-style-span"/>
          <w:color w:val="383838"/>
          <w:sz w:val="22"/>
          <w:szCs w:val="22"/>
        </w:rPr>
        <w:t>Latch Statistics</w:t>
      </w:r>
      <w:r w:rsidR="00ED1A41" w:rsidRPr="00A411EE">
        <w:rPr>
          <w:rStyle w:val="apple-style-span"/>
          <w:rFonts w:hint="eastAsia"/>
          <w:color w:val="383838"/>
          <w:sz w:val="22"/>
          <w:szCs w:val="22"/>
        </w:rPr>
        <w:t>章节或动态性能视图</w:t>
      </w:r>
      <w:proofErr w:type="spellStart"/>
      <w:r w:rsidR="00ED1A41" w:rsidRPr="00A411EE">
        <w:rPr>
          <w:color w:val="383838"/>
          <w:sz w:val="22"/>
          <w:szCs w:val="22"/>
        </w:rPr>
        <w:t>v$session_wait,v$latch,v$latch_children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。</w:t>
      </w:r>
    </w:p>
    <w:p w:rsidR="00CE3889" w:rsidRPr="00A411EE" w:rsidRDefault="00480C28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proofErr w:type="spellStart"/>
      <w:r w:rsidRPr="00A411EE">
        <w:rPr>
          <w:rStyle w:val="apple-style-span"/>
          <w:rFonts w:hint="eastAsia"/>
          <w:color w:val="383838"/>
          <w:sz w:val="22"/>
          <w:szCs w:val="22"/>
        </w:rPr>
        <w:t>sql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语句执行与解析的比率</w:t>
      </w:r>
      <w:r w:rsidRPr="00A411EE">
        <w:rPr>
          <w:rStyle w:val="apple-style-span"/>
          <w:color w:val="383838"/>
          <w:sz w:val="22"/>
          <w:szCs w:val="22"/>
        </w:rPr>
        <w:t>(execute to parse %)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：指</w:t>
      </w:r>
      <w:proofErr w:type="spellStart"/>
      <w:r w:rsidRPr="00A411EE">
        <w:rPr>
          <w:rStyle w:val="apple-style-span"/>
          <w:rFonts w:hint="eastAsia"/>
          <w:color w:val="383838"/>
          <w:sz w:val="22"/>
          <w:szCs w:val="22"/>
        </w:rPr>
        <w:t>sql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语句执行与解析的比率。该指标的值应尽可能到高，如果过低，可以考虑设置</w:t>
      </w:r>
      <w:proofErr w:type="spellStart"/>
      <w:r w:rsidRPr="00A411EE">
        <w:rPr>
          <w:rStyle w:val="apple-style-span"/>
          <w:rFonts w:hint="eastAsia"/>
          <w:color w:val="383838"/>
          <w:sz w:val="22"/>
          <w:szCs w:val="22"/>
        </w:rPr>
        <w:t>session_cached_cursors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参数。</w:t>
      </w:r>
    </w:p>
    <w:tbl>
      <w:tblPr>
        <w:tblStyle w:val="aff0"/>
        <w:tblW w:w="0" w:type="auto"/>
        <w:tblInd w:w="1260" w:type="dxa"/>
        <w:tblLook w:val="04A0" w:firstRow="1" w:lastRow="0" w:firstColumn="1" w:lastColumn="0" w:noHBand="0" w:noVBand="1"/>
      </w:tblPr>
      <w:tblGrid>
        <w:gridCol w:w="9422"/>
      </w:tblGrid>
      <w:tr w:rsidR="00CE3889" w:rsidRPr="00A411EE" w:rsidTr="00CE3889">
        <w:tc>
          <w:tcPr>
            <w:tcW w:w="10682" w:type="dxa"/>
          </w:tcPr>
          <w:p w:rsidR="00CE3889" w:rsidRPr="00A411EE" w:rsidRDefault="00CE3889" w:rsidP="002958D2">
            <w:pPr>
              <w:pStyle w:val="-jsyk2"/>
              <w:numPr>
                <w:ilvl w:val="0"/>
                <w:numId w:val="36"/>
              </w:numPr>
              <w:spacing w:beforeLines="0" w:afterLines="0" w:after="0"/>
              <w:ind w:firstLineChars="0"/>
              <w:rPr>
                <w:rStyle w:val="apple-style-span"/>
                <w:color w:val="383838"/>
                <w:sz w:val="22"/>
                <w:szCs w:val="22"/>
              </w:rPr>
            </w:pPr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>Execute to Parse 指标反映了执行解析比 :其公式为 1-(parse/execute) , 目标为100% 及接近于只执行而不解析</w:t>
            </w:r>
          </w:p>
          <w:p w:rsidR="00CE3889" w:rsidRPr="00A411EE" w:rsidRDefault="00CE3889" w:rsidP="002958D2">
            <w:pPr>
              <w:pStyle w:val="-jsyk2"/>
              <w:numPr>
                <w:ilvl w:val="0"/>
                <w:numId w:val="36"/>
              </w:numPr>
              <w:spacing w:beforeLines="0" w:afterLines="0" w:after="0"/>
              <w:ind w:firstLineChars="0"/>
              <w:rPr>
                <w:rStyle w:val="apple-style-span"/>
                <w:color w:val="383838"/>
                <w:sz w:val="22"/>
                <w:szCs w:val="22"/>
              </w:rPr>
            </w:pPr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>在oracle中解析往往是执行的先提工作，但是通过游标共享 可以解析一次 执行多次， 执行解析可能分成多种场景：</w:t>
            </w:r>
          </w:p>
          <w:p w:rsidR="00CE3889" w:rsidRPr="00A411EE" w:rsidRDefault="00CE3889" w:rsidP="002958D2">
            <w:pPr>
              <w:pStyle w:val="-jsyk2"/>
              <w:numPr>
                <w:ilvl w:val="0"/>
                <w:numId w:val="36"/>
              </w:numPr>
              <w:spacing w:beforeLines="0" w:afterLines="0" w:after="0"/>
              <w:ind w:firstLineChars="0"/>
              <w:rPr>
                <w:rStyle w:val="apple-style-span"/>
                <w:color w:val="383838"/>
                <w:sz w:val="22"/>
                <w:szCs w:val="22"/>
              </w:rPr>
            </w:pPr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>hard coding =&gt; 硬编码代码 硬解析一次 ，执行一次， 则理论上其执行解析比 为 1:1 ，则理论上Execute to Parse =0 极差，且soft parse比例也为0%</w:t>
            </w:r>
          </w:p>
          <w:p w:rsidR="00CE3889" w:rsidRPr="00A411EE" w:rsidRDefault="00CE3889" w:rsidP="002958D2">
            <w:pPr>
              <w:pStyle w:val="-jsyk2"/>
              <w:numPr>
                <w:ilvl w:val="0"/>
                <w:numId w:val="36"/>
              </w:numPr>
              <w:spacing w:beforeLines="0" w:afterLines="0" w:after="0"/>
              <w:ind w:firstLineChars="0"/>
              <w:rPr>
                <w:rStyle w:val="apple-style-span"/>
                <w:color w:val="383838"/>
                <w:sz w:val="22"/>
                <w:szCs w:val="22"/>
              </w:rPr>
            </w:pPr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>绑定变量但是仍软解析=</w:t>
            </w:r>
            <w:proofErr w:type="gramStart"/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>》</w:t>
            </w:r>
            <w:proofErr w:type="gramEnd"/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 xml:space="preserve"> 软解析一次，执行一次 ， 这种情况虽然比前一种好 但是执行解析比(这里的parse，包含了软解析和硬解析)仍是1:1， 理论上Execute to Parse =0 极差， 但是soft parse比例可能很高</w:t>
            </w:r>
          </w:p>
          <w:p w:rsidR="00CE3889" w:rsidRPr="00A411EE" w:rsidRDefault="00CE3889" w:rsidP="002958D2">
            <w:pPr>
              <w:pStyle w:val="-jsyk2"/>
              <w:numPr>
                <w:ilvl w:val="0"/>
                <w:numId w:val="36"/>
              </w:numPr>
              <w:spacing w:beforeLines="0" w:afterLines="0" w:after="0"/>
              <w:ind w:firstLineChars="0"/>
              <w:rPr>
                <w:rStyle w:val="apple-style-span"/>
                <w:color w:val="383838"/>
                <w:sz w:val="22"/>
                <w:szCs w:val="22"/>
              </w:rPr>
            </w:pPr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lastRenderedPageBreak/>
              <w:t>使用 静态SQL、动态绑定、</w:t>
            </w:r>
            <w:proofErr w:type="spellStart"/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>session_cached_cursor</w:t>
            </w:r>
            <w:proofErr w:type="spellEnd"/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>、open cursors等技术实现的 解析一次，执行多次， 执行解析比为N:1， 则 Execute to Parse= 1- (1/N) 执行次数越多 Execute to Parse越接近100% ，这种是我们在OLTP环境中喜闻乐见的！</w:t>
            </w:r>
          </w:p>
          <w:p w:rsidR="00CE3889" w:rsidRPr="00A411EE" w:rsidRDefault="00CE3889" w:rsidP="002958D2">
            <w:pPr>
              <w:pStyle w:val="-jsyk2"/>
              <w:numPr>
                <w:ilvl w:val="0"/>
                <w:numId w:val="36"/>
              </w:numPr>
              <w:spacing w:beforeLines="0" w:afterLines="0" w:after="0"/>
              <w:ind w:firstLineChars="0"/>
              <w:rPr>
                <w:rStyle w:val="apple-style-span"/>
                <w:color w:val="383838"/>
                <w:sz w:val="22"/>
                <w:szCs w:val="22"/>
              </w:rPr>
            </w:pPr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>如果系统Parses &gt; Executions，就可能出现该比率小于0的情况，该值&lt;0通常说明shared pool设置或效率存在问题，造成反复解析。</w:t>
            </w:r>
          </w:p>
          <w:p w:rsidR="00CE3889" w:rsidRPr="00A411EE" w:rsidRDefault="00CE3889" w:rsidP="002958D2">
            <w:pPr>
              <w:pStyle w:val="-jsyk2"/>
              <w:spacing w:beforeLines="0" w:afterLines="0" w:after="0"/>
              <w:ind w:left="420" w:firstLineChars="0" w:firstLine="0"/>
              <w:rPr>
                <w:rStyle w:val="apple-style-span"/>
                <w:color w:val="383838"/>
                <w:sz w:val="22"/>
                <w:szCs w:val="22"/>
              </w:rPr>
            </w:pPr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>通俗地说 soft parse反映了软解析率， 而软解析在oracle中</w:t>
            </w:r>
            <w:proofErr w:type="gramStart"/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>仍是较</w:t>
            </w:r>
            <w:proofErr w:type="gramEnd"/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 xml:space="preserve">昂贵的操作， 我们希望的是解析1次执行N次，如果每次执行均需要软解析，那么虽然soft parse%=100% 但是parse time仍可能是消耗DB TIME的大头。 </w:t>
            </w:r>
          </w:p>
          <w:p w:rsidR="00CE3889" w:rsidRPr="00A411EE" w:rsidRDefault="00CE3889" w:rsidP="002958D2">
            <w:pPr>
              <w:pStyle w:val="-jsyk2"/>
              <w:spacing w:beforeLines="0" w:afterLines="0" w:after="0"/>
              <w:ind w:left="420" w:firstLineChars="0" w:firstLine="0"/>
              <w:rPr>
                <w:rStyle w:val="apple-style-span"/>
                <w:color w:val="383838"/>
                <w:sz w:val="22"/>
                <w:szCs w:val="22"/>
              </w:rPr>
            </w:pPr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>Execute to Parse反映了 执行解析比，Execute to Parse和soft parse% 都很低 那么说明却是没有绑定变量 ， 而如果 soft parse% 接近99% 而Execute to Parse 不足90% 则说明没有执行解析比低， 需要通过 静态SQL、动态绑定、</w:t>
            </w:r>
            <w:proofErr w:type="spellStart"/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>session_cached_cursor</w:t>
            </w:r>
            <w:proofErr w:type="spellEnd"/>
            <w:r w:rsidRPr="00A411EE">
              <w:rPr>
                <w:rStyle w:val="apple-style-span"/>
                <w:rFonts w:hint="eastAsia"/>
                <w:color w:val="383838"/>
                <w:sz w:val="22"/>
                <w:szCs w:val="22"/>
              </w:rPr>
              <w:t>、open cursors等技术减少软解析。</w:t>
            </w:r>
          </w:p>
        </w:tc>
      </w:tr>
    </w:tbl>
    <w:p w:rsidR="005A7FF3" w:rsidRPr="00A411EE" w:rsidRDefault="005A7FF3" w:rsidP="002958D2">
      <w:pPr>
        <w:pStyle w:val="-jsyk2"/>
        <w:spacing w:beforeLines="0" w:afterLines="0" w:after="0"/>
        <w:ind w:left="1260" w:firstLineChars="0" w:firstLine="0"/>
        <w:rPr>
          <w:rStyle w:val="apple-style-span"/>
          <w:color w:val="383838"/>
          <w:sz w:val="22"/>
          <w:szCs w:val="22"/>
        </w:rPr>
      </w:pPr>
    </w:p>
    <w:p w:rsidR="007847AE" w:rsidRPr="00A411EE" w:rsidRDefault="0008027E" w:rsidP="002958D2">
      <w:pPr>
        <w:pStyle w:val="-jsyk2"/>
        <w:numPr>
          <w:ilvl w:val="0"/>
          <w:numId w:val="31"/>
        </w:numPr>
        <w:spacing w:beforeLines="0" w:afterLines="0" w:after="0"/>
        <w:ind w:firstLineChars="0"/>
        <w:rPr>
          <w:b/>
          <w:sz w:val="22"/>
          <w:szCs w:val="22"/>
        </w:rPr>
      </w:pPr>
      <w:r w:rsidRPr="00A411EE">
        <w:rPr>
          <w:rFonts w:hint="eastAsia"/>
          <w:b/>
          <w:sz w:val="22"/>
          <w:szCs w:val="22"/>
        </w:rPr>
        <w:t>共享池统计（</w:t>
      </w:r>
      <w:r w:rsidRPr="00A411EE">
        <w:rPr>
          <w:b/>
          <w:sz w:val="22"/>
          <w:szCs w:val="22"/>
        </w:rPr>
        <w:t>Shared Pool Statistics</w:t>
      </w:r>
      <w:r w:rsidRPr="00A411EE">
        <w:rPr>
          <w:rFonts w:hint="eastAsia"/>
          <w:b/>
          <w:sz w:val="22"/>
          <w:szCs w:val="22"/>
        </w:rPr>
        <w:t>）</w:t>
      </w:r>
    </w:p>
    <w:p w:rsidR="0008027E" w:rsidRPr="00A411EE" w:rsidRDefault="00C94816" w:rsidP="002958D2">
      <w:pPr>
        <w:pStyle w:val="-jsyk2"/>
        <w:spacing w:beforeLines="0" w:afterLines="0" w:after="0"/>
        <w:ind w:firstLine="44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记录了在采集点时刻，共享池（share pool）内存被使用的比例。这个指标的值应保持在75%~90%,如果这个值太低，就浪费内存，如果太高，会使共享池外部的组件老化，如果</w:t>
      </w:r>
      <w:proofErr w:type="spellStart"/>
      <w:r w:rsidRPr="00A411EE">
        <w:rPr>
          <w:rStyle w:val="apple-style-span"/>
          <w:rFonts w:hint="eastAsia"/>
          <w:color w:val="383838"/>
          <w:sz w:val="22"/>
          <w:szCs w:val="22"/>
        </w:rPr>
        <w:t>sql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语句被再次执行，则就会发生硬分析。其中执行次数大于1的</w:t>
      </w:r>
      <w:proofErr w:type="spellStart"/>
      <w:r w:rsidRPr="00A411EE">
        <w:rPr>
          <w:rStyle w:val="apple-style-span"/>
          <w:rFonts w:hint="eastAsia"/>
          <w:color w:val="383838"/>
          <w:sz w:val="22"/>
          <w:szCs w:val="22"/>
        </w:rPr>
        <w:t>sql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比率（</w:t>
      </w:r>
      <w:r w:rsidRPr="00A411EE">
        <w:rPr>
          <w:rStyle w:val="apple-style-span"/>
          <w:color w:val="383838"/>
          <w:sz w:val="22"/>
          <w:szCs w:val="22"/>
        </w:rPr>
        <w:t>SQL with executions&gt;1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），如果此值太小，说明需要在应用中更多使用绑定变量，避免过多SQL解析。</w:t>
      </w:r>
    </w:p>
    <w:p w:rsidR="00FC1A64" w:rsidRPr="00A411EE" w:rsidRDefault="00FC1A64" w:rsidP="002958D2">
      <w:pPr>
        <w:pStyle w:val="-jsyk2"/>
        <w:spacing w:beforeLines="0" w:afterLines="0" w:after="0"/>
        <w:ind w:firstLine="440"/>
        <w:jc w:val="center"/>
        <w:rPr>
          <w:rStyle w:val="apple-style-span"/>
          <w:color w:val="383838"/>
          <w:sz w:val="22"/>
          <w:szCs w:val="22"/>
        </w:rPr>
      </w:pPr>
      <w:r w:rsidRPr="00A411EE">
        <w:rPr>
          <w:noProof/>
          <w:sz w:val="22"/>
          <w:szCs w:val="22"/>
        </w:rPr>
        <w:drawing>
          <wp:inline distT="0" distB="0" distL="0" distR="0" wp14:anchorId="4929F602" wp14:editId="5A0EF57C">
            <wp:extent cx="4829175" cy="1200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7E" w:rsidRPr="00A411EE" w:rsidRDefault="0008027E" w:rsidP="002958D2">
      <w:pPr>
        <w:pStyle w:val="-jsyk2"/>
        <w:numPr>
          <w:ilvl w:val="0"/>
          <w:numId w:val="31"/>
        </w:numPr>
        <w:spacing w:beforeLines="0" w:afterLines="0" w:after="0"/>
        <w:ind w:firstLineChars="0"/>
        <w:rPr>
          <w:b/>
          <w:sz w:val="22"/>
          <w:szCs w:val="22"/>
        </w:rPr>
      </w:pPr>
      <w:r w:rsidRPr="00A411EE">
        <w:rPr>
          <w:rFonts w:hint="eastAsia"/>
          <w:b/>
          <w:sz w:val="22"/>
          <w:szCs w:val="22"/>
        </w:rPr>
        <w:t>TOP5事件（</w:t>
      </w:r>
      <w:r w:rsidRPr="00A411EE">
        <w:rPr>
          <w:b/>
          <w:sz w:val="22"/>
          <w:szCs w:val="22"/>
        </w:rPr>
        <w:t>Top 5 Timed Events</w:t>
      </w:r>
      <w:r w:rsidRPr="00A411EE">
        <w:rPr>
          <w:rFonts w:hint="eastAsia"/>
          <w:b/>
          <w:sz w:val="22"/>
          <w:szCs w:val="22"/>
        </w:rPr>
        <w:t>）</w:t>
      </w:r>
    </w:p>
    <w:p w:rsidR="0008027E" w:rsidRPr="00A411EE" w:rsidRDefault="008A78E2" w:rsidP="002958D2">
      <w:pPr>
        <w:pStyle w:val="-jsyk2"/>
        <w:spacing w:beforeLines="0" w:afterLines="0" w:after="0"/>
        <w:ind w:firstLine="44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这个部分也是AWR报告中非常重要的部分，从这里可以看出等待时间在前五位的是什么事件，基本上就可以判断出性能瓶颈在什么地方</w:t>
      </w:r>
      <w:r w:rsidR="001C59EE" w:rsidRPr="00A411EE">
        <w:rPr>
          <w:rStyle w:val="apple-style-span"/>
          <w:rFonts w:hint="eastAsia"/>
          <w:color w:val="383838"/>
          <w:sz w:val="22"/>
          <w:szCs w:val="22"/>
        </w:rPr>
        <w:t>。通常，在没有问题的数据库中，CPU time总是列在第一个，其他几类重要</w:t>
      </w:r>
      <w:r w:rsidR="009E1CDB" w:rsidRPr="00A411EE">
        <w:rPr>
          <w:rStyle w:val="apple-style-span"/>
          <w:rFonts w:hint="eastAsia"/>
          <w:color w:val="383838"/>
          <w:sz w:val="22"/>
          <w:szCs w:val="22"/>
        </w:rPr>
        <w:t>影响性能</w:t>
      </w:r>
      <w:r w:rsidR="001C59EE" w:rsidRPr="00A411EE">
        <w:rPr>
          <w:rStyle w:val="apple-style-span"/>
          <w:rFonts w:hint="eastAsia"/>
          <w:color w:val="383838"/>
          <w:sz w:val="22"/>
          <w:szCs w:val="22"/>
        </w:rPr>
        <w:t>的事件分析如下。</w:t>
      </w:r>
    </w:p>
    <w:p w:rsidR="001C59EE" w:rsidRPr="00A411EE" w:rsidRDefault="003850F9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缓冲区忙</w:t>
      </w:r>
      <w:r w:rsidRPr="00A411EE">
        <w:rPr>
          <w:rStyle w:val="apple-style-span"/>
          <w:color w:val="383838"/>
          <w:sz w:val="22"/>
          <w:szCs w:val="22"/>
        </w:rPr>
        <w:t>(buffer busy)</w:t>
      </w:r>
      <w:r w:rsidR="009E1CDB" w:rsidRPr="00A411EE">
        <w:rPr>
          <w:rStyle w:val="apple-style-span"/>
          <w:rFonts w:hint="eastAsia"/>
          <w:color w:val="383838"/>
          <w:sz w:val="22"/>
          <w:szCs w:val="22"/>
        </w:rPr>
        <w:t>：</w:t>
      </w:r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当一个会话想要访问缓存中的某个块，而这个</w:t>
      </w:r>
      <w:proofErr w:type="gram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块正在</w:t>
      </w:r>
      <w:proofErr w:type="gram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被其它会话使用时，将会产生该等待事件。这时候，其它会话可能正在从数据文件向缓存中的这个块写入信息，或正在对这个块进行修改。出现这个等待事件的频度不应大于1%。如果这个等待事件比较显著，则需要根据等待事件发生在缓存中的哪一块（如字段头部、回退段头部块、</w:t>
      </w:r>
      <w:proofErr w:type="gram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回退段非头部</w:t>
      </w:r>
      <w:proofErr w:type="gram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块、数据块、索引块等），采取相应的优化方法。</w:t>
      </w:r>
    </w:p>
    <w:p w:rsidR="009E1CDB" w:rsidRPr="00A411EE" w:rsidRDefault="009E1CDB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文件分散读取(</w:t>
      </w:r>
      <w:proofErr w:type="spellStart"/>
      <w:r w:rsidRPr="00A411EE">
        <w:rPr>
          <w:rStyle w:val="apple-style-span"/>
          <w:color w:val="383838"/>
          <w:sz w:val="22"/>
          <w:szCs w:val="22"/>
        </w:rPr>
        <w:t>db</w:t>
      </w:r>
      <w:proofErr w:type="spellEnd"/>
      <w:r w:rsidRPr="00A411EE">
        <w:rPr>
          <w:rStyle w:val="apple-style-span"/>
          <w:color w:val="383838"/>
          <w:sz w:val="22"/>
          <w:szCs w:val="22"/>
        </w:rPr>
        <w:t xml:space="preserve"> file scattered read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)：</w:t>
      </w:r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该等待事件通常与全表扫描有关。因为全表扫描是被放入内存中</w:t>
      </w:r>
      <w:proofErr w:type="gram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进行的进行的</w:t>
      </w:r>
      <w:proofErr w:type="gram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，通常情况下它不可能被放入连续的缓冲区中，所以就散布在缓冲区的缓存中。如果这个等待事件比较显著，可能说明对于某些全表扫描的表，没有创建索引或没有创建合适的索引。尽管在特定条件下执行全表扫描可能比索引扫描更有效，但如果出现这种等待时，最好检查一下这些全表扫描是否必要。</w:t>
      </w:r>
    </w:p>
    <w:p w:rsidR="009E1CDB" w:rsidRPr="00A411EE" w:rsidRDefault="009E1CDB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lastRenderedPageBreak/>
        <w:t>文件顺序读取(</w:t>
      </w:r>
      <w:proofErr w:type="spellStart"/>
      <w:r w:rsidRPr="00A411EE">
        <w:rPr>
          <w:rStyle w:val="apple-style-span"/>
          <w:color w:val="383838"/>
          <w:sz w:val="22"/>
          <w:szCs w:val="22"/>
        </w:rPr>
        <w:t>db</w:t>
      </w:r>
      <w:proofErr w:type="spellEnd"/>
      <w:r w:rsidRPr="00A411EE">
        <w:rPr>
          <w:rStyle w:val="apple-style-span"/>
          <w:color w:val="383838"/>
          <w:sz w:val="22"/>
          <w:szCs w:val="22"/>
        </w:rPr>
        <w:t xml:space="preserve"> file sequential read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)：</w:t>
      </w:r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该等待事件通常与单个数据</w:t>
      </w:r>
      <w:proofErr w:type="gram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块相关</w:t>
      </w:r>
      <w:proofErr w:type="gram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的读取操作有关。如果这个等待事件比较显著，可能表示在多表连接中，表的连接顺序存在问题，或者可能不合适地使用了索引。对于大量事务处理、调整良好的系统，这一数值大多是很正常的，但在某些情况下，它可能暗示着系统中存在问题。应检查索引扫描，以保证每个扫描都是必要的，并检查多表连接的连接顺序。另外</w:t>
      </w:r>
      <w:proofErr w:type="spell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db_cache_size</w:t>
      </w:r>
      <w:proofErr w:type="spell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?也是这些等待出现频率的决定因素。</w:t>
      </w:r>
    </w:p>
    <w:p w:rsidR="009E1CDB" w:rsidRPr="00A411EE" w:rsidRDefault="009E1CDB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队列(</w:t>
      </w:r>
      <w:proofErr w:type="spellStart"/>
      <w:r w:rsidRPr="00A411EE">
        <w:rPr>
          <w:rStyle w:val="apple-style-span"/>
          <w:color w:val="383838"/>
          <w:sz w:val="22"/>
          <w:szCs w:val="22"/>
        </w:rPr>
        <w:t>enqueue</w:t>
      </w:r>
      <w:proofErr w:type="spellEnd"/>
      <w:r w:rsidRPr="00A411EE">
        <w:rPr>
          <w:rStyle w:val="apple-style-span"/>
          <w:rFonts w:hint="eastAsia"/>
          <w:color w:val="383838"/>
          <w:sz w:val="22"/>
          <w:szCs w:val="22"/>
        </w:rPr>
        <w:t>)：</w:t>
      </w:r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队列是一种保护共享资源的锁定机制。该锁定机制保护共享资源，</w:t>
      </w:r>
      <w:proofErr w:type="gram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如记录</w:t>
      </w:r>
      <w:proofErr w:type="gram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中的数据，以避免两个人在同一时间更新同一数据。如果</w:t>
      </w:r>
      <w:proofErr w:type="spell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enqueue</w:t>
      </w:r>
      <w:proofErr w:type="spell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等待事件比较显著，则需要根据</w:t>
      </w:r>
      <w:proofErr w:type="spell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enqueue</w:t>
      </w:r>
      <w:proofErr w:type="spell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等待类型，采取相应的优化方法。</w:t>
      </w:r>
    </w:p>
    <w:p w:rsidR="009E1CDB" w:rsidRPr="00A411EE" w:rsidRDefault="009E1CDB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proofErr w:type="gramStart"/>
      <w:r w:rsidRPr="00A411EE">
        <w:rPr>
          <w:rStyle w:val="apple-style-span"/>
          <w:rFonts w:hint="eastAsia"/>
          <w:color w:val="383838"/>
          <w:sz w:val="22"/>
          <w:szCs w:val="22"/>
        </w:rPr>
        <w:t>闩锁释放</w:t>
      </w:r>
      <w:proofErr w:type="gramEnd"/>
      <w:r w:rsidRPr="00A411EE">
        <w:rPr>
          <w:rStyle w:val="apple-style-span"/>
          <w:rFonts w:hint="eastAsia"/>
          <w:color w:val="383838"/>
          <w:sz w:val="22"/>
          <w:szCs w:val="22"/>
        </w:rPr>
        <w:t>(</w:t>
      </w:r>
      <w:r w:rsidRPr="00A411EE">
        <w:rPr>
          <w:rStyle w:val="apple-style-span"/>
          <w:color w:val="383838"/>
          <w:sz w:val="22"/>
          <w:szCs w:val="22"/>
        </w:rPr>
        <w:t>latch free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)：</w:t>
      </w:r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latch是一种低级排队机制(它们被准确地称为相互排斥机制),用于保护系统全局区域(</w:t>
      </w:r>
      <w:proofErr w:type="spell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sga</w:t>
      </w:r>
      <w:proofErr w:type="spell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)中共享内存结构。该等待事件意味着进程正在等待其他进程已持有的latch。对于常见的latch等待通常的解决方法：1）share pool latch：在</w:t>
      </w:r>
      <w:proofErr w:type="spell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oltp</w:t>
      </w:r>
      <w:proofErr w:type="spell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应用中应该更多的使用绑定变量以减少该latch的等待。2）library cache latch：同样的需要通过优化</w:t>
      </w:r>
      <w:proofErr w:type="spell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sql</w:t>
      </w:r>
      <w:proofErr w:type="spell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语句使用绑定变量减少该latch的等待。</w:t>
      </w:r>
    </w:p>
    <w:p w:rsidR="009E1CDB" w:rsidRPr="00A411EE" w:rsidRDefault="009E1CDB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日志文件同步(</w:t>
      </w:r>
      <w:r w:rsidRPr="00A411EE">
        <w:rPr>
          <w:rStyle w:val="apple-style-span"/>
          <w:color w:val="383838"/>
          <w:sz w:val="22"/>
          <w:szCs w:val="22"/>
        </w:rPr>
        <w:t>log file sync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)：</w:t>
      </w:r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这个等待事件是指当一个会话完成一个事务（提交</w:t>
      </w:r>
      <w:proofErr w:type="gram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或者回滚数据</w:t>
      </w:r>
      <w:proofErr w:type="gram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）时，必须等待</w:t>
      </w:r>
      <w:proofErr w:type="spell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lgwr</w:t>
      </w:r>
      <w:proofErr w:type="spell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进程将会话的redo信息从日志缓冲区写到日志文件后，才能继续执行下去。这个等待事件的时间过长，可能是因为commit太频繁或者</w:t>
      </w:r>
      <w:proofErr w:type="spell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lgwr</w:t>
      </w:r>
      <w:proofErr w:type="spell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 xml:space="preserve">进程一次写日志的时间太长（可能是因为一次log </w:t>
      </w:r>
      <w:proofErr w:type="spell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io</w:t>
      </w:r>
      <w:proofErr w:type="spell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 xml:space="preserve"> size太大），可调整_</w:t>
      </w:r>
      <w:proofErr w:type="spellStart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log_io_size</w:t>
      </w:r>
      <w:proofErr w:type="spellEnd"/>
      <w:r w:rsidR="008B7597" w:rsidRPr="00A411EE">
        <w:rPr>
          <w:rStyle w:val="apple-style-span"/>
          <w:rFonts w:hint="eastAsia"/>
          <w:color w:val="383838"/>
          <w:sz w:val="22"/>
          <w:szCs w:val="22"/>
        </w:rPr>
        <w:t>。</w:t>
      </w:r>
    </w:p>
    <w:p w:rsidR="0008027E" w:rsidRPr="00A411EE" w:rsidRDefault="00FC1A64" w:rsidP="002958D2">
      <w:pPr>
        <w:pStyle w:val="-jsyk2"/>
        <w:spacing w:beforeLines="0" w:afterLines="0" w:after="0"/>
        <w:ind w:firstLine="440"/>
        <w:jc w:val="center"/>
        <w:rPr>
          <w:rStyle w:val="apple-style-span"/>
          <w:color w:val="383838"/>
          <w:sz w:val="22"/>
          <w:szCs w:val="22"/>
        </w:rPr>
      </w:pPr>
      <w:r w:rsidRPr="00A411EE">
        <w:rPr>
          <w:noProof/>
          <w:sz w:val="22"/>
          <w:szCs w:val="22"/>
        </w:rPr>
        <w:drawing>
          <wp:inline distT="0" distB="0" distL="0" distR="0" wp14:anchorId="348389D8" wp14:editId="354BE2A2">
            <wp:extent cx="4857750" cy="1885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64" w:rsidRPr="00A411EE" w:rsidRDefault="008A78E2" w:rsidP="002958D2">
      <w:pPr>
        <w:pStyle w:val="-jsyk2"/>
        <w:numPr>
          <w:ilvl w:val="0"/>
          <w:numId w:val="31"/>
        </w:numPr>
        <w:spacing w:beforeLines="0" w:afterLines="0" w:after="0"/>
        <w:ind w:firstLineChars="0"/>
        <w:rPr>
          <w:b/>
          <w:sz w:val="22"/>
          <w:szCs w:val="22"/>
        </w:rPr>
      </w:pPr>
      <w:r w:rsidRPr="00A411EE">
        <w:rPr>
          <w:rFonts w:hint="eastAsia"/>
          <w:b/>
          <w:sz w:val="22"/>
          <w:szCs w:val="22"/>
        </w:rPr>
        <w:t>SQL统计（</w:t>
      </w:r>
      <w:r w:rsidRPr="00A411EE">
        <w:rPr>
          <w:b/>
          <w:sz w:val="22"/>
          <w:szCs w:val="22"/>
        </w:rPr>
        <w:t>SQL Statistics</w:t>
      </w:r>
      <w:r w:rsidRPr="00A411EE">
        <w:rPr>
          <w:rFonts w:hint="eastAsia"/>
          <w:b/>
          <w:sz w:val="22"/>
          <w:szCs w:val="22"/>
        </w:rPr>
        <w:t>）</w:t>
      </w:r>
    </w:p>
    <w:p w:rsidR="00000EF2" w:rsidRPr="00A411EE" w:rsidRDefault="00CB5D95" w:rsidP="002958D2">
      <w:pPr>
        <w:pStyle w:val="-jsyk2"/>
        <w:spacing w:beforeLines="0" w:afterLines="0" w:after="0"/>
        <w:ind w:firstLine="44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rFonts w:hint="eastAsia"/>
          <w:color w:val="383838"/>
          <w:sz w:val="22"/>
          <w:szCs w:val="22"/>
        </w:rPr>
        <w:t>AWR报告中还有一块对性能影响最大的指标，TOP SQL统计。</w:t>
      </w:r>
      <w:r w:rsidR="00000EF2" w:rsidRPr="00A411EE">
        <w:rPr>
          <w:rStyle w:val="apple-style-span"/>
          <w:rFonts w:hint="eastAsia"/>
          <w:color w:val="383838"/>
          <w:sz w:val="22"/>
          <w:szCs w:val="22"/>
        </w:rPr>
        <w:t>本节按各种资源分别列出对资源消耗最严重的SQL语句，并显示它们所占统计期内全部资源的比例，</w:t>
      </w:r>
      <w:r w:rsidR="0069445B" w:rsidRPr="00A411EE">
        <w:rPr>
          <w:rStyle w:val="apple-style-span"/>
          <w:rFonts w:hint="eastAsia"/>
          <w:color w:val="383838"/>
          <w:sz w:val="22"/>
          <w:szCs w:val="22"/>
        </w:rPr>
        <w:t>提供给我们调优依据</w:t>
      </w:r>
      <w:r w:rsidR="00000EF2" w:rsidRPr="00A411EE">
        <w:rPr>
          <w:rStyle w:val="apple-style-span"/>
          <w:rFonts w:hint="eastAsia"/>
          <w:color w:val="383838"/>
          <w:sz w:val="22"/>
          <w:szCs w:val="22"/>
        </w:rPr>
        <w:t>。</w:t>
      </w:r>
    </w:p>
    <w:p w:rsidR="00AA6588" w:rsidRPr="00A411EE" w:rsidRDefault="00AA6588" w:rsidP="002958D2">
      <w:pPr>
        <w:pStyle w:val="-jsyk2"/>
        <w:spacing w:beforeLines="0" w:afterLines="0" w:after="0"/>
        <w:ind w:firstLineChars="0" w:firstLine="0"/>
        <w:jc w:val="center"/>
        <w:rPr>
          <w:rStyle w:val="apple-style-span"/>
          <w:color w:val="383838"/>
          <w:sz w:val="22"/>
          <w:szCs w:val="22"/>
        </w:rPr>
      </w:pPr>
      <w:r w:rsidRPr="00A411EE">
        <w:rPr>
          <w:noProof/>
          <w:sz w:val="22"/>
          <w:szCs w:val="22"/>
        </w:rPr>
        <w:lastRenderedPageBreak/>
        <w:drawing>
          <wp:inline distT="0" distB="0" distL="0" distR="0" wp14:anchorId="47C579D6" wp14:editId="7DDFD710">
            <wp:extent cx="5037220" cy="2628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5B" w:rsidRPr="00A411EE" w:rsidRDefault="0069445B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b/>
          <w:color w:val="383838"/>
          <w:sz w:val="22"/>
          <w:szCs w:val="22"/>
        </w:rPr>
        <w:t>SQL ordered by Elapsed Time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</w:t>
      </w:r>
      <w:r w:rsidR="000C5630" w:rsidRPr="00A411EE">
        <w:rPr>
          <w:rStyle w:val="apple-style-span"/>
          <w:rFonts w:hint="eastAsia"/>
          <w:color w:val="383838"/>
          <w:sz w:val="22"/>
          <w:szCs w:val="22"/>
        </w:rPr>
        <w:t xml:space="preserve"> 记录了执行总和时间的SQL</w:t>
      </w:r>
      <w:r w:rsidR="00507AB9" w:rsidRPr="00A411EE">
        <w:rPr>
          <w:rStyle w:val="apple-style-span"/>
          <w:rFonts w:hint="eastAsia"/>
          <w:color w:val="383838"/>
          <w:sz w:val="22"/>
          <w:szCs w:val="22"/>
        </w:rPr>
        <w:t>，记录的是</w:t>
      </w:r>
      <w:r w:rsidR="000C5630" w:rsidRPr="00A411EE">
        <w:rPr>
          <w:rStyle w:val="apple-style-span"/>
          <w:rFonts w:hint="eastAsia"/>
          <w:color w:val="383838"/>
          <w:sz w:val="22"/>
          <w:szCs w:val="22"/>
        </w:rPr>
        <w:t>监控范围内该SQL的执行时间总和，</w:t>
      </w:r>
      <w:r w:rsidR="00507AB9" w:rsidRPr="00A411EE">
        <w:rPr>
          <w:rStyle w:val="apple-style-span"/>
          <w:rFonts w:hint="eastAsia"/>
          <w:color w:val="383838"/>
          <w:sz w:val="22"/>
          <w:szCs w:val="22"/>
        </w:rPr>
        <w:t>需要综合分析CPU时间（</w:t>
      </w:r>
      <w:r w:rsidR="00507AB9" w:rsidRPr="00A411EE">
        <w:rPr>
          <w:rStyle w:val="apple-style-span"/>
          <w:color w:val="383838"/>
          <w:sz w:val="22"/>
          <w:szCs w:val="22"/>
        </w:rPr>
        <w:t>CPU Time</w:t>
      </w:r>
      <w:r w:rsidR="00507AB9" w:rsidRPr="00A411EE">
        <w:rPr>
          <w:rStyle w:val="apple-style-span"/>
          <w:rFonts w:hint="eastAsia"/>
          <w:color w:val="383838"/>
          <w:sz w:val="22"/>
          <w:szCs w:val="22"/>
        </w:rPr>
        <w:t>）和执行次数（</w:t>
      </w:r>
      <w:r w:rsidR="00507AB9" w:rsidRPr="00A411EE">
        <w:rPr>
          <w:rStyle w:val="apple-style-span"/>
          <w:color w:val="383838"/>
          <w:sz w:val="22"/>
          <w:szCs w:val="22"/>
        </w:rPr>
        <w:t>Executions</w:t>
      </w:r>
      <w:r w:rsidR="00507AB9" w:rsidRPr="00A411EE">
        <w:rPr>
          <w:rStyle w:val="apple-style-span"/>
          <w:rFonts w:hint="eastAsia"/>
          <w:color w:val="383838"/>
          <w:sz w:val="22"/>
          <w:szCs w:val="22"/>
        </w:rPr>
        <w:t>）才能得到单个SQL的代价。</w:t>
      </w:r>
      <w:r w:rsidR="003626C9" w:rsidRPr="00A411EE">
        <w:rPr>
          <w:rStyle w:val="apple-style-span"/>
          <w:rFonts w:hint="eastAsia"/>
          <w:color w:val="383838"/>
          <w:sz w:val="22"/>
          <w:szCs w:val="22"/>
        </w:rPr>
        <w:t>单次执行开销较大的SQL属于重点优化之列。</w:t>
      </w:r>
    </w:p>
    <w:p w:rsidR="0069445B" w:rsidRPr="00A411EE" w:rsidRDefault="0069445B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b/>
          <w:color w:val="383838"/>
          <w:sz w:val="22"/>
          <w:szCs w:val="22"/>
        </w:rPr>
        <w:t>SQL ordered by CPU Time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</w:t>
      </w:r>
      <w:r w:rsidR="008B78A9" w:rsidRPr="00A411EE">
        <w:rPr>
          <w:rStyle w:val="apple-style-span"/>
          <w:rFonts w:hint="eastAsia"/>
          <w:color w:val="383838"/>
          <w:sz w:val="22"/>
          <w:szCs w:val="22"/>
        </w:rPr>
        <w:t xml:space="preserve"> 记录了</w:t>
      </w:r>
      <w:proofErr w:type="gramStart"/>
      <w:r w:rsidR="008B78A9" w:rsidRPr="00A411EE">
        <w:rPr>
          <w:rStyle w:val="apple-style-span"/>
          <w:rFonts w:hint="eastAsia"/>
          <w:color w:val="383838"/>
          <w:sz w:val="22"/>
          <w:szCs w:val="22"/>
        </w:rPr>
        <w:t>执行占</w:t>
      </w:r>
      <w:proofErr w:type="gramEnd"/>
      <w:r w:rsidR="008B78A9" w:rsidRPr="00A411EE">
        <w:rPr>
          <w:rStyle w:val="apple-style-span"/>
          <w:rFonts w:hint="eastAsia"/>
          <w:color w:val="383838"/>
          <w:sz w:val="22"/>
          <w:szCs w:val="22"/>
        </w:rPr>
        <w:t>CPU时间总和时间最长的SQL，</w:t>
      </w:r>
      <w:r w:rsidR="00A0127D" w:rsidRPr="00A411EE">
        <w:rPr>
          <w:rStyle w:val="apple-style-span"/>
          <w:rFonts w:hint="eastAsia"/>
          <w:color w:val="383838"/>
          <w:sz w:val="22"/>
          <w:szCs w:val="22"/>
        </w:rPr>
        <w:t>再CPU消耗较大的系统中，重点优化此类SQL。</w:t>
      </w:r>
    </w:p>
    <w:p w:rsidR="0069445B" w:rsidRPr="00A411EE" w:rsidRDefault="0069445B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b/>
          <w:color w:val="383838"/>
          <w:sz w:val="22"/>
          <w:szCs w:val="22"/>
        </w:rPr>
        <w:t>SQL ordered by Gets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</w:t>
      </w:r>
      <w:r w:rsidR="008B78A9" w:rsidRPr="00A411EE">
        <w:rPr>
          <w:rStyle w:val="apple-style-span"/>
          <w:rFonts w:hint="eastAsia"/>
          <w:color w:val="383838"/>
          <w:sz w:val="22"/>
          <w:szCs w:val="22"/>
        </w:rPr>
        <w:t xml:space="preserve"> 记录了</w:t>
      </w:r>
      <w:proofErr w:type="gramStart"/>
      <w:r w:rsidR="008B78A9" w:rsidRPr="00A411EE">
        <w:rPr>
          <w:rStyle w:val="apple-style-span"/>
          <w:rFonts w:hint="eastAsia"/>
          <w:color w:val="383838"/>
          <w:sz w:val="22"/>
          <w:szCs w:val="22"/>
        </w:rPr>
        <w:t>执行占</w:t>
      </w:r>
      <w:proofErr w:type="gramEnd"/>
      <w:r w:rsidR="008B78A9" w:rsidRPr="00A411EE">
        <w:rPr>
          <w:rStyle w:val="apple-style-span"/>
          <w:rFonts w:hint="eastAsia"/>
          <w:color w:val="383838"/>
          <w:sz w:val="22"/>
          <w:szCs w:val="22"/>
        </w:rPr>
        <w:t>总buffer gets(逻辑IO)的SQL，</w:t>
      </w:r>
      <w:proofErr w:type="gramStart"/>
      <w:r w:rsidR="00F20160" w:rsidRPr="00A411EE">
        <w:rPr>
          <w:rStyle w:val="apple-style-span"/>
          <w:rFonts w:hint="eastAsia"/>
          <w:color w:val="383838"/>
          <w:sz w:val="22"/>
          <w:szCs w:val="22"/>
        </w:rPr>
        <w:t>查找总</w:t>
      </w:r>
      <w:proofErr w:type="gramEnd"/>
      <w:r w:rsidR="00F20160" w:rsidRPr="00A411EE">
        <w:rPr>
          <w:rStyle w:val="apple-style-span"/>
          <w:rFonts w:hint="eastAsia"/>
          <w:color w:val="383838"/>
          <w:sz w:val="22"/>
          <w:szCs w:val="22"/>
        </w:rPr>
        <w:t>的缓冲区获取比较高的SQL，并根据平均每次执行缓冲区获取的数量判断优化的余地有多大。优化这些SQL，有助于减少CPU开销以及数据缓冲池相关</w:t>
      </w:r>
      <w:proofErr w:type="gramStart"/>
      <w:r w:rsidR="00F20160" w:rsidRPr="00A411EE">
        <w:rPr>
          <w:rStyle w:val="apple-style-span"/>
          <w:rFonts w:hint="eastAsia"/>
          <w:color w:val="383838"/>
          <w:sz w:val="22"/>
          <w:szCs w:val="22"/>
        </w:rPr>
        <w:t>的闩锁竞争</w:t>
      </w:r>
      <w:proofErr w:type="gramEnd"/>
      <w:r w:rsidR="00F20160" w:rsidRPr="00A411EE">
        <w:rPr>
          <w:rStyle w:val="apple-style-span"/>
          <w:rFonts w:hint="eastAsia"/>
          <w:color w:val="383838"/>
          <w:sz w:val="22"/>
          <w:szCs w:val="22"/>
        </w:rPr>
        <w:t>。</w:t>
      </w:r>
    </w:p>
    <w:p w:rsidR="0069445B" w:rsidRPr="00A411EE" w:rsidRDefault="0069445B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b/>
          <w:color w:val="383838"/>
          <w:sz w:val="22"/>
          <w:szCs w:val="22"/>
        </w:rPr>
        <w:t>SQL ordered by Reads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</w:t>
      </w:r>
      <w:r w:rsidR="008B78A9" w:rsidRPr="00A411EE">
        <w:rPr>
          <w:rStyle w:val="apple-style-span"/>
          <w:rFonts w:hint="eastAsia"/>
          <w:color w:val="383838"/>
          <w:sz w:val="22"/>
          <w:szCs w:val="22"/>
        </w:rPr>
        <w:t>记录了</w:t>
      </w:r>
      <w:proofErr w:type="gramStart"/>
      <w:r w:rsidR="008B78A9" w:rsidRPr="00A411EE">
        <w:rPr>
          <w:rStyle w:val="apple-style-span"/>
          <w:rFonts w:hint="eastAsia"/>
          <w:color w:val="383838"/>
          <w:sz w:val="22"/>
          <w:szCs w:val="22"/>
        </w:rPr>
        <w:t>执行占</w:t>
      </w:r>
      <w:proofErr w:type="gramEnd"/>
      <w:r w:rsidR="008B78A9" w:rsidRPr="00A411EE">
        <w:rPr>
          <w:rStyle w:val="apple-style-span"/>
          <w:rFonts w:hint="eastAsia"/>
          <w:color w:val="383838"/>
          <w:sz w:val="22"/>
          <w:szCs w:val="22"/>
        </w:rPr>
        <w:t>总磁盘</w:t>
      </w:r>
      <w:proofErr w:type="gramStart"/>
      <w:r w:rsidR="008B78A9" w:rsidRPr="00A411EE">
        <w:rPr>
          <w:rStyle w:val="apple-style-span"/>
          <w:rFonts w:hint="eastAsia"/>
          <w:color w:val="383838"/>
          <w:sz w:val="22"/>
          <w:szCs w:val="22"/>
        </w:rPr>
        <w:t>物理读</w:t>
      </w:r>
      <w:proofErr w:type="gramEnd"/>
      <w:r w:rsidR="008B78A9" w:rsidRPr="00A411EE">
        <w:rPr>
          <w:rStyle w:val="apple-style-span"/>
          <w:rFonts w:hint="eastAsia"/>
          <w:color w:val="383838"/>
          <w:sz w:val="22"/>
          <w:szCs w:val="22"/>
        </w:rPr>
        <w:t>(物理IO)的SQL，</w:t>
      </w:r>
      <w:proofErr w:type="gramStart"/>
      <w:r w:rsidR="00BE73AA" w:rsidRPr="00A411EE">
        <w:rPr>
          <w:rStyle w:val="apple-style-span"/>
          <w:rFonts w:hint="eastAsia"/>
          <w:color w:val="383838"/>
          <w:sz w:val="22"/>
          <w:szCs w:val="22"/>
        </w:rPr>
        <w:t>查找总的物理读比较</w:t>
      </w:r>
      <w:proofErr w:type="gramEnd"/>
      <w:r w:rsidR="00BE73AA" w:rsidRPr="00A411EE">
        <w:rPr>
          <w:rStyle w:val="apple-style-span"/>
          <w:rFonts w:hint="eastAsia"/>
          <w:color w:val="383838"/>
          <w:sz w:val="22"/>
          <w:szCs w:val="22"/>
        </w:rPr>
        <w:t>高的SQL，并根据平均每次执行</w:t>
      </w:r>
      <w:proofErr w:type="gramStart"/>
      <w:r w:rsidR="00BE73AA" w:rsidRPr="00A411EE">
        <w:rPr>
          <w:rStyle w:val="apple-style-span"/>
          <w:rFonts w:hint="eastAsia"/>
          <w:color w:val="383838"/>
          <w:sz w:val="22"/>
          <w:szCs w:val="22"/>
        </w:rPr>
        <w:t>物理读</w:t>
      </w:r>
      <w:proofErr w:type="gramEnd"/>
      <w:r w:rsidR="00BE73AA" w:rsidRPr="00A411EE">
        <w:rPr>
          <w:rStyle w:val="apple-style-span"/>
          <w:rFonts w:hint="eastAsia"/>
          <w:color w:val="383838"/>
          <w:sz w:val="22"/>
          <w:szCs w:val="22"/>
        </w:rPr>
        <w:t>的数量判断优化的余地有多大。优化这些SQL，有助于减少I/O开销和CPU开销。</w:t>
      </w:r>
    </w:p>
    <w:p w:rsidR="0069445B" w:rsidRPr="00A411EE" w:rsidRDefault="0069445B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b/>
          <w:color w:val="383838"/>
          <w:sz w:val="22"/>
          <w:szCs w:val="22"/>
        </w:rPr>
        <w:t>SQL ordered by Executions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</w:t>
      </w:r>
      <w:r w:rsidR="008B78A9" w:rsidRPr="00A411EE">
        <w:rPr>
          <w:rStyle w:val="apple-style-span"/>
          <w:rFonts w:hint="eastAsia"/>
          <w:color w:val="383838"/>
          <w:sz w:val="22"/>
          <w:szCs w:val="22"/>
        </w:rPr>
        <w:t>记录了按照SQL的执行次数排序的SQL，</w:t>
      </w:r>
      <w:r w:rsidR="00BE73AA" w:rsidRPr="00A411EE">
        <w:rPr>
          <w:rStyle w:val="apple-style-span"/>
          <w:rFonts w:hint="eastAsia"/>
          <w:color w:val="383838"/>
          <w:sz w:val="22"/>
          <w:szCs w:val="22"/>
        </w:rPr>
        <w:t>执行次数多的SQL也是需要重点优化</w:t>
      </w:r>
      <w:r w:rsidR="00EE2C44" w:rsidRPr="00A411EE">
        <w:rPr>
          <w:rStyle w:val="apple-style-span"/>
          <w:rFonts w:hint="eastAsia"/>
          <w:color w:val="383838"/>
          <w:sz w:val="22"/>
          <w:szCs w:val="22"/>
        </w:rPr>
        <w:t>，使</w:t>
      </w:r>
      <w:proofErr w:type="spellStart"/>
      <w:r w:rsidR="00EE2C44" w:rsidRPr="00A411EE">
        <w:rPr>
          <w:rStyle w:val="apple-style-span"/>
          <w:rFonts w:hint="eastAsia"/>
          <w:color w:val="383838"/>
          <w:sz w:val="22"/>
          <w:szCs w:val="22"/>
        </w:rPr>
        <w:t>sql</w:t>
      </w:r>
      <w:proofErr w:type="spellEnd"/>
      <w:r w:rsidR="00EE2C44" w:rsidRPr="00A411EE">
        <w:rPr>
          <w:rStyle w:val="apple-style-span"/>
          <w:rFonts w:hint="eastAsia"/>
          <w:color w:val="383838"/>
          <w:sz w:val="22"/>
          <w:szCs w:val="22"/>
        </w:rPr>
        <w:t>语句中的</w:t>
      </w:r>
      <w:proofErr w:type="gramStart"/>
      <w:r w:rsidR="00EE2C44" w:rsidRPr="00A411EE">
        <w:rPr>
          <w:rStyle w:val="apple-style-span"/>
          <w:rFonts w:hint="eastAsia"/>
          <w:color w:val="383838"/>
          <w:sz w:val="22"/>
          <w:szCs w:val="22"/>
        </w:rPr>
        <w:t>子操作</w:t>
      </w:r>
      <w:proofErr w:type="gramEnd"/>
      <w:r w:rsidR="00EE2C44" w:rsidRPr="00A411EE">
        <w:rPr>
          <w:rStyle w:val="apple-style-span"/>
          <w:rFonts w:hint="eastAsia"/>
          <w:color w:val="383838"/>
          <w:sz w:val="22"/>
          <w:szCs w:val="22"/>
        </w:rPr>
        <w:t>执行次数尽量少</w:t>
      </w:r>
      <w:r w:rsidR="00BE73AA" w:rsidRPr="00A411EE">
        <w:rPr>
          <w:rStyle w:val="apple-style-span"/>
          <w:rFonts w:hint="eastAsia"/>
          <w:color w:val="383838"/>
          <w:sz w:val="22"/>
          <w:szCs w:val="22"/>
        </w:rPr>
        <w:t>。</w:t>
      </w:r>
    </w:p>
    <w:p w:rsidR="0069445B" w:rsidRPr="00A411EE" w:rsidRDefault="0069445B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b/>
          <w:color w:val="383838"/>
          <w:sz w:val="22"/>
          <w:szCs w:val="22"/>
        </w:rPr>
        <w:t>SQL ordered by Parse Calls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</w:t>
      </w:r>
      <w:r w:rsidR="008B78A9" w:rsidRPr="00A411EE">
        <w:rPr>
          <w:rStyle w:val="apple-style-span"/>
          <w:rFonts w:hint="eastAsia"/>
          <w:color w:val="383838"/>
          <w:sz w:val="22"/>
          <w:szCs w:val="22"/>
        </w:rPr>
        <w:t>记录了</w:t>
      </w:r>
      <w:r w:rsidR="00BE73AA" w:rsidRPr="00A411EE">
        <w:rPr>
          <w:rStyle w:val="apple-style-span"/>
          <w:rFonts w:hint="eastAsia"/>
          <w:color w:val="383838"/>
          <w:sz w:val="22"/>
          <w:szCs w:val="22"/>
        </w:rPr>
        <w:t>解析次数</w:t>
      </w:r>
      <w:r w:rsidR="008B78A9" w:rsidRPr="00A411EE">
        <w:rPr>
          <w:rStyle w:val="apple-style-span"/>
          <w:rFonts w:hint="eastAsia"/>
          <w:color w:val="383838"/>
          <w:sz w:val="22"/>
          <w:szCs w:val="22"/>
        </w:rPr>
        <w:t>排序的SQL，</w:t>
      </w:r>
      <w:r w:rsidR="00144D58" w:rsidRPr="00A411EE">
        <w:rPr>
          <w:rStyle w:val="apple-style-span"/>
          <w:rFonts w:hint="eastAsia"/>
          <w:color w:val="383838"/>
          <w:sz w:val="22"/>
          <w:szCs w:val="22"/>
        </w:rPr>
        <w:t>避免出现硬解析，</w:t>
      </w:r>
      <w:r w:rsidR="00285173" w:rsidRPr="00A411EE">
        <w:rPr>
          <w:rStyle w:val="apple-style-span"/>
          <w:rFonts w:hint="eastAsia"/>
          <w:color w:val="383838"/>
          <w:sz w:val="22"/>
          <w:szCs w:val="22"/>
        </w:rPr>
        <w:t>采用</w:t>
      </w:r>
      <w:r w:rsidR="00144D58" w:rsidRPr="00A411EE">
        <w:rPr>
          <w:rStyle w:val="apple-style-span"/>
          <w:rFonts w:hint="eastAsia"/>
          <w:color w:val="383838"/>
          <w:sz w:val="22"/>
          <w:szCs w:val="22"/>
        </w:rPr>
        <w:t>使用绑定变量</w:t>
      </w:r>
      <w:r w:rsidR="00285173" w:rsidRPr="00A411EE">
        <w:rPr>
          <w:rStyle w:val="apple-style-span"/>
          <w:rFonts w:hint="eastAsia"/>
          <w:color w:val="383838"/>
          <w:sz w:val="22"/>
          <w:szCs w:val="22"/>
        </w:rPr>
        <w:t>等方式</w:t>
      </w:r>
      <w:r w:rsidR="00144D58" w:rsidRPr="00A411EE">
        <w:rPr>
          <w:rStyle w:val="apple-style-span"/>
          <w:rFonts w:hint="eastAsia"/>
          <w:color w:val="383838"/>
          <w:sz w:val="22"/>
          <w:szCs w:val="22"/>
        </w:rPr>
        <w:t>。</w:t>
      </w:r>
    </w:p>
    <w:p w:rsidR="0069445B" w:rsidRPr="00A411EE" w:rsidRDefault="0069445B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b/>
          <w:color w:val="383838"/>
          <w:sz w:val="22"/>
          <w:szCs w:val="22"/>
        </w:rPr>
        <w:t>SQL ordered by Sharable Memory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</w:t>
      </w:r>
      <w:r w:rsidR="008C4C49" w:rsidRPr="00A411EE">
        <w:rPr>
          <w:rStyle w:val="apple-style-span"/>
          <w:rFonts w:hint="eastAsia"/>
          <w:color w:val="383838"/>
          <w:sz w:val="22"/>
          <w:szCs w:val="22"/>
        </w:rPr>
        <w:t>记录了SQL占用library cache的大小的SQL</w:t>
      </w:r>
      <w:r w:rsidR="00F94971" w:rsidRPr="00A411EE">
        <w:rPr>
          <w:rStyle w:val="apple-style-span"/>
          <w:rFonts w:hint="eastAsia"/>
          <w:color w:val="383838"/>
          <w:sz w:val="22"/>
          <w:szCs w:val="22"/>
        </w:rPr>
        <w:t>。</w:t>
      </w:r>
    </w:p>
    <w:p w:rsidR="0069445B" w:rsidRPr="00A411EE" w:rsidRDefault="0069445B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b/>
          <w:color w:val="383838"/>
          <w:sz w:val="22"/>
          <w:szCs w:val="22"/>
        </w:rPr>
        <w:t>SQL ordered by Version Count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</w:t>
      </w:r>
      <w:r w:rsidR="008C4C49" w:rsidRPr="00A411EE">
        <w:rPr>
          <w:rStyle w:val="apple-style-span"/>
          <w:rFonts w:hint="eastAsia"/>
          <w:color w:val="383838"/>
          <w:sz w:val="22"/>
          <w:szCs w:val="22"/>
        </w:rPr>
        <w:t>记录了SQL的打开子游标的SQL</w:t>
      </w:r>
      <w:r w:rsidR="00144D58" w:rsidRPr="00A411EE">
        <w:rPr>
          <w:rStyle w:val="apple-style-span"/>
          <w:rFonts w:hint="eastAsia"/>
          <w:color w:val="383838"/>
          <w:sz w:val="22"/>
          <w:szCs w:val="22"/>
        </w:rPr>
        <w:t>。</w:t>
      </w:r>
    </w:p>
    <w:p w:rsidR="008C4C49" w:rsidRPr="00A411EE" w:rsidRDefault="0069445B" w:rsidP="002958D2">
      <w:pPr>
        <w:pStyle w:val="-jsyk2"/>
        <w:numPr>
          <w:ilvl w:val="0"/>
          <w:numId w:val="32"/>
        </w:numPr>
        <w:spacing w:beforeLines="0" w:afterLines="0" w:after="0"/>
        <w:ind w:firstLineChars="0"/>
        <w:rPr>
          <w:rStyle w:val="apple-style-span"/>
          <w:color w:val="383838"/>
          <w:sz w:val="22"/>
          <w:szCs w:val="22"/>
        </w:rPr>
      </w:pPr>
      <w:r w:rsidRPr="00A411EE">
        <w:rPr>
          <w:rStyle w:val="apple-style-span"/>
          <w:b/>
          <w:color w:val="383838"/>
          <w:sz w:val="22"/>
          <w:szCs w:val="22"/>
        </w:rPr>
        <w:t>SQL ordered by Cluster Wait Time</w:t>
      </w:r>
      <w:r w:rsidRPr="00A411EE">
        <w:rPr>
          <w:rStyle w:val="apple-style-span"/>
          <w:rFonts w:hint="eastAsia"/>
          <w:color w:val="383838"/>
          <w:sz w:val="22"/>
          <w:szCs w:val="22"/>
        </w:rPr>
        <w:t>：</w:t>
      </w:r>
      <w:r w:rsidR="008C4C49" w:rsidRPr="00A411EE">
        <w:rPr>
          <w:rStyle w:val="apple-style-span"/>
          <w:rFonts w:hint="eastAsia"/>
          <w:color w:val="383838"/>
          <w:sz w:val="22"/>
          <w:szCs w:val="22"/>
        </w:rPr>
        <w:t>记录了集群的等待时间的SQL</w:t>
      </w:r>
      <w:r w:rsidR="00144D58" w:rsidRPr="00A411EE">
        <w:rPr>
          <w:rStyle w:val="apple-style-span"/>
          <w:rFonts w:hint="eastAsia"/>
          <w:color w:val="383838"/>
          <w:sz w:val="22"/>
          <w:szCs w:val="22"/>
        </w:rPr>
        <w:t>。</w:t>
      </w:r>
    </w:p>
    <w:p w:rsidR="00312E44" w:rsidRPr="00A411EE" w:rsidRDefault="00312E44" w:rsidP="002958D2">
      <w:pPr>
        <w:pStyle w:val="-jsyk2"/>
        <w:spacing w:beforeLines="0" w:afterLines="0" w:after="0"/>
        <w:ind w:firstLine="440"/>
        <w:rPr>
          <w:rStyle w:val="apple-style-span"/>
          <w:color w:val="383838"/>
          <w:sz w:val="22"/>
          <w:szCs w:val="22"/>
        </w:rPr>
      </w:pPr>
    </w:p>
    <w:p w:rsidR="001C4762" w:rsidRPr="00A411EE" w:rsidRDefault="001C4762" w:rsidP="002958D2">
      <w:pPr>
        <w:pStyle w:val="1-jsyk"/>
        <w:spacing w:beforeLines="0" w:before="0" w:afterLines="0" w:after="0"/>
        <w:rPr>
          <w:rFonts w:ascii="微软雅黑" w:eastAsia="微软雅黑" w:hAnsi="微软雅黑"/>
        </w:rPr>
      </w:pPr>
      <w:r w:rsidRPr="00A411EE">
        <w:rPr>
          <w:rFonts w:ascii="微软雅黑" w:eastAsia="微软雅黑" w:hAnsi="微软雅黑" w:hint="eastAsia"/>
        </w:rPr>
        <w:t>其他</w:t>
      </w:r>
      <w:r w:rsidRPr="00A411EE">
        <w:rPr>
          <w:rFonts w:ascii="微软雅黑" w:eastAsia="微软雅黑" w:hAnsi="微软雅黑"/>
        </w:rPr>
        <w:t>：</w:t>
      </w:r>
    </w:p>
    <w:p w:rsidR="00EE7D2E" w:rsidRPr="00A411EE" w:rsidRDefault="001C4762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kern w:val="0"/>
          <w:sz w:val="22"/>
          <w:szCs w:val="22"/>
          <w:lang w:val="x-none"/>
        </w:rPr>
      </w:pPr>
      <w:r w:rsidRPr="001C4762">
        <w:rPr>
          <w:rFonts w:ascii="微软雅黑" w:hAnsi="微软雅黑" w:cs="Calibri" w:hint="eastAsia"/>
          <w:b/>
          <w:kern w:val="0"/>
          <w:sz w:val="22"/>
          <w:szCs w:val="22"/>
          <w:lang w:val="x-none"/>
        </w:rPr>
        <w:t>死锁的定位</w:t>
      </w:r>
      <w:r w:rsidRPr="00A411EE">
        <w:rPr>
          <w:rFonts w:ascii="微软雅黑" w:hAnsi="微软雅黑" w:cs="Calibri" w:hint="eastAsia"/>
          <w:b/>
          <w:kern w:val="0"/>
          <w:sz w:val="22"/>
          <w:szCs w:val="22"/>
          <w:lang w:val="x-none"/>
        </w:rPr>
        <w:t>：</w:t>
      </w:r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通过检查数据库表，能够检查出是哪一条语句被死锁，产生死锁的机器是哪一台。</w:t>
      </w:r>
      <w:r w:rsidRPr="001C4762">
        <w:rPr>
          <w:rFonts w:ascii="微软雅黑" w:hAnsi="微软雅黑" w:cs="Calibri"/>
          <w:kern w:val="0"/>
          <w:sz w:val="22"/>
          <w:szCs w:val="22"/>
          <w:lang w:val="x-none"/>
        </w:rPr>
        <w:br/>
        <w:t>1</w:t>
      </w:r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）用</w:t>
      </w:r>
      <w:proofErr w:type="spellStart"/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dba用户执行以下语句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E7D2E" w:rsidRPr="00A411EE" w:rsidTr="00EE7D2E">
        <w:tc>
          <w:tcPr>
            <w:tcW w:w="10682" w:type="dxa"/>
          </w:tcPr>
          <w:p w:rsidR="00EE7D2E" w:rsidRPr="00A411EE" w:rsidRDefault="00EE7D2E" w:rsidP="002958D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select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username,lockwait,status,machine,program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from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v$session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where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sid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in</w:t>
            </w:r>
          </w:p>
          <w:p w:rsidR="00EE7D2E" w:rsidRPr="00A411EE" w:rsidRDefault="00EE7D2E" w:rsidP="002958D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lastRenderedPageBreak/>
              <w:t xml:space="preserve">(select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session_id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from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v$locked_object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)</w:t>
            </w:r>
          </w:p>
        </w:tc>
      </w:tr>
    </w:tbl>
    <w:p w:rsidR="00EE7D2E" w:rsidRPr="00A411EE" w:rsidRDefault="001C4762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kern w:val="0"/>
          <w:sz w:val="22"/>
          <w:szCs w:val="22"/>
          <w:lang w:val="x-none"/>
        </w:rPr>
      </w:pPr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lastRenderedPageBreak/>
        <w:t>如果有输出的结果，则说明有死锁，且能看到死锁的机器是哪一台。字段说明：</w:t>
      </w:r>
      <w:proofErr w:type="spellStart"/>
      <w:r w:rsidRPr="001C4762">
        <w:rPr>
          <w:rFonts w:ascii="微软雅黑" w:hAnsi="微软雅黑" w:cs="Calibri"/>
          <w:kern w:val="0"/>
          <w:sz w:val="22"/>
          <w:szCs w:val="22"/>
          <w:lang w:val="x-none"/>
        </w:rPr>
        <w:t>Username</w:t>
      </w:r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：死锁语句所用的数据库用户</w:t>
      </w:r>
      <w:proofErr w:type="spellEnd"/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；</w:t>
      </w:r>
    </w:p>
    <w:p w:rsidR="00EE7D2E" w:rsidRPr="00A411EE" w:rsidRDefault="001C4762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kern w:val="0"/>
          <w:sz w:val="22"/>
          <w:szCs w:val="22"/>
          <w:lang w:val="x-none"/>
        </w:rPr>
      </w:pPr>
      <w:proofErr w:type="spellStart"/>
      <w:r w:rsidRPr="001C4762">
        <w:rPr>
          <w:rFonts w:ascii="微软雅黑" w:hAnsi="微软雅黑" w:cs="Calibri"/>
          <w:kern w:val="0"/>
          <w:sz w:val="22"/>
          <w:szCs w:val="22"/>
          <w:lang w:val="x-none"/>
        </w:rPr>
        <w:t>Lockwait</w:t>
      </w:r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：死锁的状态，如果有内容表示被死锁</w:t>
      </w:r>
      <w:proofErr w:type="spellEnd"/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。</w:t>
      </w:r>
    </w:p>
    <w:p w:rsidR="00EE7D2E" w:rsidRPr="00A411EE" w:rsidRDefault="001C4762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kern w:val="0"/>
          <w:sz w:val="22"/>
          <w:szCs w:val="22"/>
          <w:lang w:val="x-none"/>
        </w:rPr>
      </w:pPr>
      <w:r w:rsidRPr="001C4762">
        <w:rPr>
          <w:rFonts w:ascii="微软雅黑" w:hAnsi="微软雅黑" w:cs="Calibri"/>
          <w:kern w:val="0"/>
          <w:sz w:val="22"/>
          <w:szCs w:val="22"/>
          <w:lang w:val="x-none"/>
        </w:rPr>
        <w:t>Status</w:t>
      </w:r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： 状态，</w:t>
      </w:r>
      <w:proofErr w:type="spellStart"/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active表示被死锁</w:t>
      </w:r>
      <w:proofErr w:type="spellEnd"/>
    </w:p>
    <w:p w:rsidR="00EE7D2E" w:rsidRPr="00A411EE" w:rsidRDefault="001C4762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kern w:val="0"/>
          <w:sz w:val="22"/>
          <w:szCs w:val="22"/>
          <w:lang w:val="x-none"/>
        </w:rPr>
      </w:pPr>
      <w:r w:rsidRPr="001C4762">
        <w:rPr>
          <w:rFonts w:ascii="微软雅黑" w:hAnsi="微软雅黑" w:cs="Calibri"/>
          <w:kern w:val="0"/>
          <w:sz w:val="22"/>
          <w:szCs w:val="22"/>
          <w:lang w:val="x-none"/>
        </w:rPr>
        <w:t>Machine</w:t>
      </w:r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： 死锁语句所在的机器。</w:t>
      </w:r>
    </w:p>
    <w:p w:rsidR="00EE7D2E" w:rsidRPr="00A411EE" w:rsidRDefault="001C4762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kern w:val="0"/>
          <w:sz w:val="22"/>
          <w:szCs w:val="22"/>
          <w:lang w:val="x-none"/>
        </w:rPr>
      </w:pPr>
      <w:r w:rsidRPr="001C4762">
        <w:rPr>
          <w:rFonts w:ascii="微软雅黑" w:hAnsi="微软雅黑" w:cs="Calibri"/>
          <w:kern w:val="0"/>
          <w:sz w:val="22"/>
          <w:szCs w:val="22"/>
          <w:lang w:val="x-none"/>
        </w:rPr>
        <w:t>Program</w:t>
      </w:r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： 产生死锁的语句主要来自哪个应用程序。</w:t>
      </w:r>
    </w:p>
    <w:p w:rsidR="00EE7D2E" w:rsidRPr="00A411EE" w:rsidRDefault="001C4762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kern w:val="0"/>
          <w:sz w:val="22"/>
          <w:szCs w:val="22"/>
          <w:lang w:val="x-none"/>
        </w:rPr>
      </w:pPr>
      <w:r w:rsidRPr="001C4762">
        <w:rPr>
          <w:rFonts w:ascii="微软雅黑" w:hAnsi="微软雅黑" w:cs="Calibri"/>
          <w:kern w:val="0"/>
          <w:sz w:val="22"/>
          <w:szCs w:val="22"/>
          <w:lang w:val="x-none"/>
        </w:rPr>
        <w:t>2</w:t>
      </w:r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）用</w:t>
      </w:r>
      <w:proofErr w:type="spellStart"/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dba用户执行以下语句，可以查看到被死锁的语句</w:t>
      </w:r>
      <w:proofErr w:type="spellEnd"/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。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86AEA" w:rsidRPr="00A411EE" w:rsidTr="00F86AEA">
        <w:tc>
          <w:tcPr>
            <w:tcW w:w="10682" w:type="dxa"/>
          </w:tcPr>
          <w:p w:rsidR="00F86AEA" w:rsidRPr="00A411EE" w:rsidRDefault="00F86AEA" w:rsidP="002958D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select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sql_text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from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v$sql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where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hash_value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in </w:t>
            </w:r>
          </w:p>
          <w:p w:rsidR="00F86AEA" w:rsidRPr="00A411EE" w:rsidRDefault="00F86AEA" w:rsidP="002958D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(select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sql_hash_value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from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v$session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where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sid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in</w:t>
            </w:r>
          </w:p>
          <w:p w:rsidR="00F86AEA" w:rsidRPr="00A411EE" w:rsidRDefault="00F86AEA" w:rsidP="002958D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(select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session_id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from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v$locked_object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))</w:t>
            </w:r>
          </w:p>
        </w:tc>
      </w:tr>
    </w:tbl>
    <w:p w:rsidR="00F86AEA" w:rsidRPr="00A411EE" w:rsidRDefault="00F86AEA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b/>
          <w:kern w:val="0"/>
          <w:sz w:val="22"/>
          <w:szCs w:val="22"/>
          <w:lang w:val="x-none"/>
        </w:rPr>
      </w:pPr>
    </w:p>
    <w:p w:rsidR="00EE7D2E" w:rsidRPr="00A411EE" w:rsidRDefault="001C4762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kern w:val="0"/>
          <w:sz w:val="22"/>
          <w:szCs w:val="22"/>
          <w:lang w:val="x-none"/>
        </w:rPr>
      </w:pPr>
      <w:r w:rsidRPr="001C4762">
        <w:rPr>
          <w:rFonts w:ascii="微软雅黑" w:hAnsi="微软雅黑" w:cs="Calibri" w:hint="eastAsia"/>
          <w:b/>
          <w:kern w:val="0"/>
          <w:sz w:val="22"/>
          <w:szCs w:val="22"/>
          <w:lang w:val="x-none"/>
        </w:rPr>
        <w:t>死锁的解决方法</w:t>
      </w:r>
      <w:r w:rsidR="00EE7D2E" w:rsidRPr="00A411EE">
        <w:rPr>
          <w:rFonts w:ascii="微软雅黑" w:hAnsi="微软雅黑" w:cs="Calibri" w:hint="eastAsia"/>
          <w:b/>
          <w:kern w:val="0"/>
          <w:sz w:val="22"/>
          <w:szCs w:val="22"/>
          <w:lang w:val="x-none"/>
        </w:rPr>
        <w:t>：</w:t>
      </w:r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一般情况下，只要将产生死锁的语句提交就可以了，但是在实际的执行过程中。用户可能不知道产生死锁的语句是哪一句。可以将程序关闭并重新启动就可以了。</w:t>
      </w:r>
    </w:p>
    <w:p w:rsidR="001C4762" w:rsidRPr="001C4762" w:rsidRDefault="001C4762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kern w:val="0"/>
          <w:sz w:val="22"/>
          <w:szCs w:val="22"/>
          <w:lang w:val="x-none"/>
        </w:rPr>
      </w:pPr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 xml:space="preserve">　经常在</w:t>
      </w:r>
      <w:proofErr w:type="spellStart"/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Oracle的使用过程中碰到这个问题，所以也总结了一点解决方法</w:t>
      </w:r>
      <w:proofErr w:type="spellEnd"/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 xml:space="preserve">。 </w:t>
      </w:r>
    </w:p>
    <w:p w:rsidR="001C4762" w:rsidRPr="00A411EE" w:rsidRDefault="001C4762" w:rsidP="002958D2">
      <w:pPr>
        <w:pStyle w:val="af0"/>
        <w:widowControl/>
        <w:numPr>
          <w:ilvl w:val="0"/>
          <w:numId w:val="38"/>
        </w:numPr>
        <w:spacing w:line="240" w:lineRule="auto"/>
        <w:ind w:firstLineChars="0"/>
        <w:jc w:val="left"/>
        <w:rPr>
          <w:rFonts w:ascii="微软雅黑" w:hAnsi="微软雅黑" w:cs="Calibri"/>
          <w:kern w:val="0"/>
          <w:sz w:val="22"/>
          <w:szCs w:val="22"/>
        </w:rPr>
      </w:pPr>
      <w:r w:rsidRPr="00A411EE">
        <w:rPr>
          <w:rFonts w:ascii="微软雅黑" w:hAnsi="微软雅黑" w:cs="Calibri" w:hint="eastAsia"/>
          <w:kern w:val="0"/>
          <w:sz w:val="22"/>
          <w:szCs w:val="22"/>
          <w:lang w:val="x-none"/>
        </w:rPr>
        <w:t>查找死锁的进程：</w:t>
      </w:r>
      <w:r w:rsidRPr="00A411EE">
        <w:rPr>
          <w:rFonts w:ascii="微软雅黑" w:hAnsi="微软雅黑" w:cs="Calibri"/>
          <w:kern w:val="0"/>
          <w:sz w:val="22"/>
          <w:szCs w:val="22"/>
        </w:rPr>
        <w:t xml:space="preserve">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86AEA" w:rsidRPr="00A411EE" w:rsidTr="00F86AEA">
        <w:tc>
          <w:tcPr>
            <w:tcW w:w="10682" w:type="dxa"/>
          </w:tcPr>
          <w:p w:rsidR="00F86AEA" w:rsidRPr="00A411EE" w:rsidRDefault="00F86AEA" w:rsidP="002958D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proofErr w:type="spellStart"/>
            <w:r w:rsidRPr="00A411EE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sqlplus</w:t>
            </w:r>
            <w:proofErr w:type="spellEnd"/>
            <w:r w:rsidRPr="00A411EE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</w:t>
            </w:r>
            <w:r w:rsidR="00697072" w:rsidRPr="00A411EE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t xml:space="preserve">/ as </w:t>
            </w:r>
            <w:proofErr w:type="spellStart"/>
            <w:r w:rsidR="00697072" w:rsidRPr="00A411EE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t>sysdba</w:t>
            </w:r>
            <w:proofErr w:type="spellEnd"/>
          </w:p>
          <w:p w:rsidR="00F86AEA" w:rsidRPr="00A411EE" w:rsidRDefault="00F86AEA" w:rsidP="002958D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A411EE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SELECT </w:t>
            </w:r>
            <w:proofErr w:type="spellStart"/>
            <w:r w:rsidRPr="00A411EE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s.username,l.OBJECT_ID,l.SESSION_ID,s.SERIAL</w:t>
            </w:r>
            <w:proofErr w:type="spellEnd"/>
            <w:r w:rsidRPr="00A411EE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#,</w:t>
            </w:r>
          </w:p>
          <w:p w:rsidR="00F86AEA" w:rsidRPr="00A411EE" w:rsidRDefault="00F86AEA" w:rsidP="002958D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proofErr w:type="spellStart"/>
            <w:r w:rsidRPr="00A411EE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l.ORACLE_USERNAME,l.OS_USER_NAME,l.PROCESS</w:t>
            </w:r>
            <w:proofErr w:type="spellEnd"/>
            <w:r w:rsidRPr="00A411EE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</w:t>
            </w:r>
          </w:p>
          <w:p w:rsidR="00F86AEA" w:rsidRPr="00A411EE" w:rsidRDefault="00F86AEA" w:rsidP="002958D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A411EE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FROM V$LOCKED_OBJECT </w:t>
            </w:r>
            <w:proofErr w:type="spellStart"/>
            <w:r w:rsidRPr="00A411EE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l,V$SESSION</w:t>
            </w:r>
            <w:proofErr w:type="spellEnd"/>
            <w:r w:rsidRPr="00A411EE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S WHERE </w:t>
            </w:r>
            <w:proofErr w:type="spellStart"/>
            <w:r w:rsidRPr="00A411EE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l.SESSION_ID</w:t>
            </w:r>
            <w:proofErr w:type="spellEnd"/>
            <w:r w:rsidRPr="00A411EE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=S.SID;</w:t>
            </w:r>
          </w:p>
        </w:tc>
      </w:tr>
    </w:tbl>
    <w:p w:rsidR="00F86AEA" w:rsidRPr="00A411EE" w:rsidRDefault="00F86AEA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kern w:val="0"/>
          <w:sz w:val="22"/>
          <w:szCs w:val="22"/>
        </w:rPr>
      </w:pPr>
    </w:p>
    <w:p w:rsidR="001A0889" w:rsidRPr="00A411EE" w:rsidRDefault="001C4762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kern w:val="0"/>
          <w:sz w:val="22"/>
          <w:szCs w:val="22"/>
        </w:rPr>
      </w:pPr>
      <w:r w:rsidRPr="001C4762">
        <w:rPr>
          <w:rFonts w:ascii="微软雅黑" w:hAnsi="微软雅黑" w:cs="Calibri"/>
          <w:kern w:val="0"/>
          <w:sz w:val="22"/>
          <w:szCs w:val="22"/>
          <w:lang w:val="x-none"/>
        </w:rPr>
        <w:t>2</w:t>
      </w:r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）</w:t>
      </w:r>
      <w:r w:rsidRPr="001C4762">
        <w:rPr>
          <w:rFonts w:ascii="微软雅黑" w:hAnsi="微软雅黑" w:cs="Calibri"/>
          <w:kern w:val="0"/>
          <w:sz w:val="22"/>
          <w:szCs w:val="22"/>
        </w:rPr>
        <w:t>kill</w:t>
      </w:r>
      <w:r w:rsidRPr="001C4762">
        <w:rPr>
          <w:rFonts w:ascii="微软雅黑" w:hAnsi="微软雅黑" w:cs="Calibri" w:hint="eastAsia"/>
          <w:kern w:val="0"/>
          <w:sz w:val="22"/>
          <w:szCs w:val="22"/>
        </w:rPr>
        <w:t>掉这个死锁的进程：</w:t>
      </w:r>
      <w:r w:rsidRPr="001C4762">
        <w:rPr>
          <w:rFonts w:ascii="微软雅黑" w:hAnsi="微软雅黑" w:cs="Calibri"/>
          <w:kern w:val="0"/>
          <w:sz w:val="22"/>
          <w:szCs w:val="22"/>
        </w:rPr>
        <w:t xml:space="preserve">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A0889" w:rsidRPr="00A411EE" w:rsidTr="001A0889">
        <w:tc>
          <w:tcPr>
            <w:tcW w:w="10682" w:type="dxa"/>
          </w:tcPr>
          <w:p w:rsidR="001A0889" w:rsidRPr="00A411EE" w:rsidRDefault="001A0889" w:rsidP="002958D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1C4762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lastRenderedPageBreak/>
              <w:t>alter system kill session ‘</w:t>
            </w:r>
            <w:proofErr w:type="spellStart"/>
            <w:r w:rsidRPr="001C4762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t>sid,serial</w:t>
            </w:r>
            <w:proofErr w:type="spellEnd"/>
            <w:r w:rsidRPr="001C4762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t>#’; （其中</w:t>
            </w:r>
            <w:proofErr w:type="spellStart"/>
            <w:r w:rsidRPr="001C4762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t>sid</w:t>
            </w:r>
            <w:proofErr w:type="spellEnd"/>
            <w:r w:rsidRPr="001C4762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t>=</w:t>
            </w:r>
            <w:proofErr w:type="spellStart"/>
            <w:r w:rsidRPr="001C4762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t>l.session_id</w:t>
            </w:r>
            <w:proofErr w:type="spellEnd"/>
            <w:r w:rsidRPr="001C4762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t>）</w:t>
            </w:r>
          </w:p>
        </w:tc>
      </w:tr>
    </w:tbl>
    <w:p w:rsidR="001C4762" w:rsidRPr="001C4762" w:rsidRDefault="001C4762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kern w:val="0"/>
          <w:sz w:val="22"/>
          <w:szCs w:val="22"/>
          <w:lang w:val="x-none"/>
        </w:rPr>
      </w:pPr>
    </w:p>
    <w:p w:rsidR="001C4762" w:rsidRPr="001C4762" w:rsidRDefault="001C4762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kern w:val="0"/>
          <w:sz w:val="22"/>
          <w:szCs w:val="22"/>
        </w:rPr>
      </w:pPr>
      <w:r w:rsidRPr="001C4762">
        <w:rPr>
          <w:rFonts w:ascii="微软雅黑" w:hAnsi="微软雅黑" w:cs="Calibri"/>
          <w:kern w:val="0"/>
          <w:sz w:val="22"/>
          <w:szCs w:val="22"/>
          <w:lang w:val="x-none"/>
        </w:rPr>
        <w:t>3</w:t>
      </w:r>
      <w:r w:rsidRPr="001C4762">
        <w:rPr>
          <w:rFonts w:ascii="微软雅黑" w:hAnsi="微软雅黑" w:cs="Calibri" w:hint="eastAsia"/>
          <w:kern w:val="0"/>
          <w:sz w:val="22"/>
          <w:szCs w:val="22"/>
          <w:lang w:val="x-none"/>
        </w:rPr>
        <w:t>）如果还不能解决：</w:t>
      </w:r>
      <w:r w:rsidRPr="001C4762">
        <w:rPr>
          <w:rFonts w:ascii="微软雅黑" w:hAnsi="微软雅黑" w:cs="Calibri"/>
          <w:kern w:val="0"/>
          <w:sz w:val="22"/>
          <w:szCs w:val="22"/>
        </w:rPr>
        <w:t xml:space="preserve">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4794E" w:rsidRPr="00A411EE" w:rsidTr="00D4794E">
        <w:tc>
          <w:tcPr>
            <w:tcW w:w="10682" w:type="dxa"/>
          </w:tcPr>
          <w:p w:rsidR="00D4794E" w:rsidRPr="00A411EE" w:rsidRDefault="00D4794E" w:rsidP="00D4794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select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pro.spid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from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v$session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ses,v$process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pro where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ses.sid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=XX and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ses.paddr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=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pro.addr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;</w:t>
            </w:r>
          </w:p>
          <w:p w:rsidR="00D4794E" w:rsidRPr="00A411EE" w:rsidRDefault="00D4794E" w:rsidP="00D4794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A411EE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t>#</w:t>
            </w:r>
            <w:proofErr w:type="spellStart"/>
            <w:r w:rsidRPr="001C4762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t>其中sid用死锁的sid替换</w:t>
            </w:r>
            <w:proofErr w:type="spellEnd"/>
          </w:p>
          <w:p w:rsidR="00D4794E" w:rsidRPr="00A411EE" w:rsidRDefault="00D4794E" w:rsidP="00D4794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ps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-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ef|grep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spid</w:t>
            </w:r>
            <w:proofErr w:type="spellEnd"/>
          </w:p>
          <w:p w:rsidR="00D4794E" w:rsidRPr="00A411EE" w:rsidRDefault="00D4794E" w:rsidP="00D4794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A411EE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t>#</w:t>
            </w:r>
            <w:proofErr w:type="spellStart"/>
            <w:r w:rsidRPr="001C4762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t>其中spid是这个进程的进程号</w:t>
            </w:r>
            <w:proofErr w:type="spellEnd"/>
            <w:r w:rsidRPr="001C4762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t>，</w:t>
            </w:r>
            <w:proofErr w:type="spellStart"/>
            <w:r w:rsidRPr="001C4762">
              <w:rPr>
                <w:rFonts w:ascii="微软雅黑" w:hAnsi="微软雅黑" w:cs="Calibri" w:hint="eastAsia"/>
                <w:kern w:val="0"/>
                <w:sz w:val="22"/>
                <w:szCs w:val="22"/>
                <w:lang w:val="x-none"/>
              </w:rPr>
              <w:t>kill掉这个Oracle进程</w:t>
            </w:r>
            <w:proofErr w:type="spellEnd"/>
          </w:p>
          <w:p w:rsidR="00D4794E" w:rsidRPr="00A411EE" w:rsidRDefault="00D4794E" w:rsidP="00D4794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select A.SQL_TEXT, B.USERNAME, C.OBJECT_ID, C.SESSION_ID, </w:t>
            </w:r>
          </w:p>
          <w:p w:rsidR="00D4794E" w:rsidRPr="00A411EE" w:rsidRDefault="00D4794E" w:rsidP="00D4794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       B.SERIAL#,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C.ORACLE_USERNAME,C.OS_USER_NAME,C.Process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,</w:t>
            </w:r>
          </w:p>
          <w:p w:rsidR="00D4794E" w:rsidRPr="00A411EE" w:rsidRDefault="00D4794E" w:rsidP="00D4794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       ''''||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C.Session_ID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||','||B.SERIAL#||''''</w:t>
            </w:r>
          </w:p>
          <w:p w:rsidR="00D4794E" w:rsidRPr="00A411EE" w:rsidRDefault="00D4794E" w:rsidP="00D4794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from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v$sql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A,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v$session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B,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v$locked_object</w:t>
            </w:r>
            <w:proofErr w:type="spellEnd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 C</w:t>
            </w:r>
          </w:p>
          <w:p w:rsidR="00D4794E" w:rsidRPr="00A411EE" w:rsidRDefault="00D4794E" w:rsidP="00D4794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where A.HASH_VALUE = B.SQL_HASH_VALUE and</w:t>
            </w:r>
          </w:p>
          <w:p w:rsidR="00D4794E" w:rsidRPr="00A411EE" w:rsidRDefault="00D4794E" w:rsidP="00D4794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</w:pPr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 xml:space="preserve">B.SID = </w:t>
            </w:r>
            <w:proofErr w:type="spellStart"/>
            <w:r w:rsidRPr="001C4762">
              <w:rPr>
                <w:rFonts w:ascii="微软雅黑" w:hAnsi="微软雅黑" w:cs="Calibri"/>
                <w:kern w:val="0"/>
                <w:sz w:val="22"/>
                <w:szCs w:val="22"/>
                <w:lang w:val="x-none"/>
              </w:rPr>
              <w:t>C.Session_ID</w:t>
            </w:r>
            <w:proofErr w:type="spellEnd"/>
          </w:p>
        </w:tc>
      </w:tr>
    </w:tbl>
    <w:p w:rsidR="001C4762" w:rsidRPr="001C4762" w:rsidRDefault="001C4762" w:rsidP="002958D2">
      <w:pPr>
        <w:widowControl/>
        <w:spacing w:line="240" w:lineRule="auto"/>
        <w:ind w:firstLineChars="0" w:firstLine="0"/>
        <w:jc w:val="left"/>
        <w:rPr>
          <w:rFonts w:ascii="微软雅黑" w:hAnsi="微软雅黑" w:cs="Calibri"/>
          <w:kern w:val="0"/>
          <w:sz w:val="22"/>
          <w:szCs w:val="22"/>
          <w:lang w:val="x-none"/>
        </w:rPr>
      </w:pPr>
    </w:p>
    <w:sectPr w:rsidR="001C4762" w:rsidRPr="001C4762" w:rsidSect="000B11E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D03" w:rsidRDefault="002E4D03" w:rsidP="0083246C">
      <w:pPr>
        <w:ind w:firstLine="420"/>
      </w:pPr>
      <w:r>
        <w:separator/>
      </w:r>
    </w:p>
  </w:endnote>
  <w:endnote w:type="continuationSeparator" w:id="0">
    <w:p w:rsidR="002E4D03" w:rsidRDefault="002E4D03" w:rsidP="0083246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FB0" w:rsidRDefault="00ED7FB0" w:rsidP="00ED7FB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FB0" w:rsidRDefault="00ED7FB0" w:rsidP="00ED7FB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FB0" w:rsidRDefault="00ED7FB0" w:rsidP="00ED7FB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D03" w:rsidRDefault="002E4D03" w:rsidP="009E4B7E">
      <w:pPr>
        <w:ind w:firstLine="420"/>
      </w:pPr>
      <w:r>
        <w:separator/>
      </w:r>
    </w:p>
  </w:footnote>
  <w:footnote w:type="continuationSeparator" w:id="0">
    <w:p w:rsidR="002E4D03" w:rsidRDefault="002E4D03" w:rsidP="0083246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FB0" w:rsidRDefault="00ED7FB0" w:rsidP="00ED7FB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4E4" w:rsidRPr="00111D3C" w:rsidRDefault="00B414E4" w:rsidP="001C20E0">
    <w:pPr>
      <w:pStyle w:val="a7"/>
      <w:pBdr>
        <w:bottom w:val="single" w:sz="6" w:space="0" w:color="auto"/>
      </w:pBdr>
      <w:tabs>
        <w:tab w:val="clear" w:pos="4153"/>
        <w:tab w:val="clear" w:pos="8306"/>
        <w:tab w:val="right" w:pos="10466"/>
      </w:tabs>
      <w:ind w:firstLineChars="0" w:firstLine="0"/>
      <w:jc w:val="left"/>
    </w:pPr>
    <w:r>
      <w:rPr>
        <w:rFonts w:ascii="华文行楷" w:eastAsia="华文行楷"/>
        <w:noProof/>
        <w:color w:val="0070C0"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FB0" w:rsidRDefault="00ED7FB0" w:rsidP="00ED7FB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376A"/>
    <w:multiLevelType w:val="hybridMultilevel"/>
    <w:tmpl w:val="480C475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693AA3"/>
    <w:multiLevelType w:val="hybridMultilevel"/>
    <w:tmpl w:val="717AD0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8F12DA"/>
    <w:multiLevelType w:val="hybridMultilevel"/>
    <w:tmpl w:val="C070119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9202865"/>
    <w:multiLevelType w:val="hybridMultilevel"/>
    <w:tmpl w:val="8E026252"/>
    <w:lvl w:ilvl="0" w:tplc="6CBCC974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644684"/>
    <w:multiLevelType w:val="hybridMultilevel"/>
    <w:tmpl w:val="49D4B4F6"/>
    <w:lvl w:ilvl="0" w:tplc="FEDE3710">
      <w:start w:val="1"/>
      <w:numFmt w:val="chineseCountingThousand"/>
      <w:pStyle w:val="1-jsyk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194DB5A">
      <w:start w:val="1"/>
      <w:numFmt w:val="decimal"/>
      <w:lvlText w:val="%3、"/>
      <w:lvlJc w:val="left"/>
      <w:pPr>
        <w:ind w:left="1695" w:hanging="855"/>
      </w:pPr>
      <w:rPr>
        <w:rFonts w:hint="default"/>
      </w:rPr>
    </w:lvl>
    <w:lvl w:ilvl="3" w:tplc="BFEA1672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DFC042B8">
      <w:start w:val="1"/>
      <w:numFmt w:val="decimal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AF4E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0A502B"/>
    <w:multiLevelType w:val="hybridMultilevel"/>
    <w:tmpl w:val="8E02540A"/>
    <w:lvl w:ilvl="0" w:tplc="21BC785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7B32AE"/>
    <w:multiLevelType w:val="hybridMultilevel"/>
    <w:tmpl w:val="D892F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384976"/>
    <w:multiLevelType w:val="hybridMultilevel"/>
    <w:tmpl w:val="FDBCAA7C"/>
    <w:lvl w:ilvl="0" w:tplc="F7784D2E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 w:hint="default"/>
        <w:color w:val="000000" w:themeColor="text1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B82D25"/>
    <w:multiLevelType w:val="hybridMultilevel"/>
    <w:tmpl w:val="75CA341E"/>
    <w:lvl w:ilvl="0" w:tplc="E7B6EFBA">
      <w:start w:val="1"/>
      <w:numFmt w:val="chineseCountingThousand"/>
      <w:pStyle w:val="a"/>
      <w:lvlText w:val="%1、"/>
      <w:lvlJc w:val="left"/>
      <w:pPr>
        <w:tabs>
          <w:tab w:val="num" w:pos="137"/>
        </w:tabs>
        <w:ind w:left="137" w:hanging="137"/>
      </w:pPr>
      <w:rPr>
        <w:rFonts w:ascii="黑体" w:eastAsia="黑体" w:hint="eastAsia"/>
        <w:sz w:val="28"/>
        <w:szCs w:val="28"/>
      </w:rPr>
    </w:lvl>
    <w:lvl w:ilvl="1" w:tplc="097E85C0">
      <w:start w:val="1"/>
      <w:numFmt w:val="decimal"/>
      <w:lvlText w:val="%2）"/>
      <w:lvlJc w:val="left"/>
      <w:pPr>
        <w:tabs>
          <w:tab w:val="num" w:pos="567"/>
        </w:tabs>
        <w:ind w:left="567" w:hanging="435"/>
      </w:pPr>
      <w:rPr>
        <w:rFonts w:hint="eastAsia"/>
      </w:rPr>
    </w:lvl>
    <w:lvl w:ilvl="2" w:tplc="6C628D56">
      <w:start w:val="1"/>
      <w:numFmt w:val="decimal"/>
      <w:lvlText w:val="%3、"/>
      <w:lvlJc w:val="left"/>
      <w:pPr>
        <w:tabs>
          <w:tab w:val="num" w:pos="912"/>
        </w:tabs>
        <w:ind w:left="912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92"/>
        </w:tabs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12"/>
        </w:tabs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32"/>
        </w:tabs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52"/>
        </w:tabs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72"/>
        </w:tabs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20"/>
      </w:pPr>
    </w:lvl>
  </w:abstractNum>
  <w:abstractNum w:abstractNumId="10" w15:restartNumberingAfterBreak="0">
    <w:nsid w:val="3311458E"/>
    <w:multiLevelType w:val="hybridMultilevel"/>
    <w:tmpl w:val="CF988390"/>
    <w:lvl w:ilvl="0" w:tplc="B80055D2">
      <w:start w:val="1"/>
      <w:numFmt w:val="japaneseCounting"/>
      <w:pStyle w:val="2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12F9F"/>
    <w:multiLevelType w:val="hybridMultilevel"/>
    <w:tmpl w:val="B8DA21DA"/>
    <w:lvl w:ilvl="0" w:tplc="229653F4">
      <w:start w:val="5"/>
      <w:numFmt w:val="bullet"/>
      <w:pStyle w:val="a0"/>
      <w:lvlText w:val=""/>
      <w:lvlJc w:val="left"/>
      <w:pPr>
        <w:tabs>
          <w:tab w:val="num" w:pos="845"/>
        </w:tabs>
        <w:ind w:left="845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383A41B6"/>
    <w:multiLevelType w:val="hybridMultilevel"/>
    <w:tmpl w:val="6A8C06E4"/>
    <w:lvl w:ilvl="0" w:tplc="36FE308E">
      <w:start w:val="1"/>
      <w:numFmt w:val="lowerLetter"/>
      <w:pStyle w:val="a1"/>
      <w:lvlText w:val="%1."/>
      <w:lvlJc w:val="left"/>
      <w:pPr>
        <w:ind w:left="420" w:hanging="420"/>
      </w:pPr>
      <w:rPr>
        <w:rFonts w:hint="eastAsia"/>
      </w:rPr>
    </w:lvl>
    <w:lvl w:ilvl="1" w:tplc="3988A0FE" w:tentative="1">
      <w:start w:val="1"/>
      <w:numFmt w:val="lowerLetter"/>
      <w:lvlText w:val="%2)"/>
      <w:lvlJc w:val="left"/>
      <w:pPr>
        <w:ind w:left="840" w:hanging="420"/>
      </w:pPr>
    </w:lvl>
    <w:lvl w:ilvl="2" w:tplc="C63EEE92" w:tentative="1">
      <w:start w:val="1"/>
      <w:numFmt w:val="lowerRoman"/>
      <w:lvlText w:val="%3."/>
      <w:lvlJc w:val="right"/>
      <w:pPr>
        <w:ind w:left="1260" w:hanging="420"/>
      </w:pPr>
    </w:lvl>
    <w:lvl w:ilvl="3" w:tplc="F0907726" w:tentative="1">
      <w:start w:val="1"/>
      <w:numFmt w:val="decimal"/>
      <w:lvlText w:val="%4."/>
      <w:lvlJc w:val="left"/>
      <w:pPr>
        <w:ind w:left="1680" w:hanging="420"/>
      </w:pPr>
    </w:lvl>
    <w:lvl w:ilvl="4" w:tplc="5F92C10C" w:tentative="1">
      <w:start w:val="1"/>
      <w:numFmt w:val="lowerLetter"/>
      <w:lvlText w:val="%5)"/>
      <w:lvlJc w:val="left"/>
      <w:pPr>
        <w:ind w:left="2100" w:hanging="420"/>
      </w:pPr>
    </w:lvl>
    <w:lvl w:ilvl="5" w:tplc="89A06016" w:tentative="1">
      <w:start w:val="1"/>
      <w:numFmt w:val="lowerRoman"/>
      <w:lvlText w:val="%6."/>
      <w:lvlJc w:val="right"/>
      <w:pPr>
        <w:ind w:left="2520" w:hanging="420"/>
      </w:pPr>
    </w:lvl>
    <w:lvl w:ilvl="6" w:tplc="8170319E" w:tentative="1">
      <w:start w:val="1"/>
      <w:numFmt w:val="decimal"/>
      <w:lvlText w:val="%7."/>
      <w:lvlJc w:val="left"/>
      <w:pPr>
        <w:ind w:left="2940" w:hanging="420"/>
      </w:pPr>
    </w:lvl>
    <w:lvl w:ilvl="7" w:tplc="D600493A" w:tentative="1">
      <w:start w:val="1"/>
      <w:numFmt w:val="lowerLetter"/>
      <w:lvlText w:val="%8)"/>
      <w:lvlJc w:val="left"/>
      <w:pPr>
        <w:ind w:left="3360" w:hanging="420"/>
      </w:pPr>
    </w:lvl>
    <w:lvl w:ilvl="8" w:tplc="C5F4A63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4F17F9"/>
    <w:multiLevelType w:val="hybridMultilevel"/>
    <w:tmpl w:val="A7FAA4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4071342"/>
    <w:multiLevelType w:val="hybridMultilevel"/>
    <w:tmpl w:val="E04C5452"/>
    <w:lvl w:ilvl="0" w:tplc="0409000F">
      <w:start w:val="1"/>
      <w:numFmt w:val="decimal"/>
      <w:pStyle w:val="H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B312D2"/>
    <w:multiLevelType w:val="hybridMultilevel"/>
    <w:tmpl w:val="71BCC278"/>
    <w:lvl w:ilvl="0" w:tplc="1EEE08A2">
      <w:start w:val="1"/>
      <w:numFmt w:val="bullet"/>
      <w:pStyle w:val="-jsyk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ADE1A64"/>
    <w:multiLevelType w:val="hybridMultilevel"/>
    <w:tmpl w:val="AA5E514E"/>
    <w:lvl w:ilvl="0" w:tplc="E7AC7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970319"/>
    <w:multiLevelType w:val="multilevel"/>
    <w:tmpl w:val="04090025"/>
    <w:lvl w:ilvl="0">
      <w:start w:val="1"/>
      <w:numFmt w:val="decimal"/>
      <w:lvlText w:val="%1"/>
      <w:lvlJc w:val="left"/>
      <w:pPr>
        <w:ind w:left="573" w:hanging="432"/>
      </w:pPr>
    </w:lvl>
    <w:lvl w:ilvl="1">
      <w:start w:val="1"/>
      <w:numFmt w:val="decimal"/>
      <w:lvlText w:val="%1.%2"/>
      <w:lvlJc w:val="left"/>
      <w:pPr>
        <w:ind w:left="717" w:hanging="576"/>
      </w:pPr>
    </w:lvl>
    <w:lvl w:ilvl="2">
      <w:start w:val="1"/>
      <w:numFmt w:val="decimal"/>
      <w:lvlText w:val="%1.%2.%3"/>
      <w:lvlJc w:val="left"/>
      <w:pPr>
        <w:ind w:left="861" w:hanging="720"/>
      </w:pPr>
    </w:lvl>
    <w:lvl w:ilvl="3">
      <w:start w:val="1"/>
      <w:numFmt w:val="decimal"/>
      <w:pStyle w:val="4"/>
      <w:lvlText w:val="%1.%2.%3.%4"/>
      <w:lvlJc w:val="left"/>
      <w:pPr>
        <w:ind w:left="1005" w:hanging="864"/>
      </w:pPr>
    </w:lvl>
    <w:lvl w:ilvl="4">
      <w:start w:val="1"/>
      <w:numFmt w:val="decimal"/>
      <w:pStyle w:val="5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293" w:hanging="1152"/>
      </w:pPr>
    </w:lvl>
    <w:lvl w:ilvl="6">
      <w:start w:val="1"/>
      <w:numFmt w:val="decimal"/>
      <w:pStyle w:val="7"/>
      <w:lvlText w:val="%1.%2.%3.%4.%5.%6.%7"/>
      <w:lvlJc w:val="left"/>
      <w:pPr>
        <w:ind w:left="143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58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725" w:hanging="1584"/>
      </w:pPr>
    </w:lvl>
  </w:abstractNum>
  <w:abstractNum w:abstractNumId="18" w15:restartNumberingAfterBreak="0">
    <w:nsid w:val="77733F01"/>
    <w:multiLevelType w:val="hybridMultilevel"/>
    <w:tmpl w:val="B536680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786918B1"/>
    <w:multiLevelType w:val="hybridMultilevel"/>
    <w:tmpl w:val="E342E780"/>
    <w:lvl w:ilvl="0" w:tplc="B13A9E28">
      <w:start w:val="1"/>
      <w:numFmt w:val="chineseCountingThousand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794344AD"/>
    <w:multiLevelType w:val="hybridMultilevel"/>
    <w:tmpl w:val="2E9A22BC"/>
    <w:lvl w:ilvl="0" w:tplc="D1982AE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4"/>
  </w:num>
  <w:num w:numId="3">
    <w:abstractNumId w:val="17"/>
  </w:num>
  <w:num w:numId="4">
    <w:abstractNumId w:val="9"/>
  </w:num>
  <w:num w:numId="5">
    <w:abstractNumId w:val="11"/>
  </w:num>
  <w:num w:numId="6">
    <w:abstractNumId w:val="4"/>
  </w:num>
  <w:num w:numId="7">
    <w:abstractNumId w:val="15"/>
  </w:num>
  <w:num w:numId="8">
    <w:abstractNumId w:val="10"/>
  </w:num>
  <w:num w:numId="9">
    <w:abstractNumId w:val="19"/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</w:num>
  <w:num w:numId="13">
    <w:abstractNumId w:val="19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2"/>
  </w:num>
  <w:num w:numId="30">
    <w:abstractNumId w:val="15"/>
  </w:num>
  <w:num w:numId="31">
    <w:abstractNumId w:val="1"/>
  </w:num>
  <w:num w:numId="32">
    <w:abstractNumId w:val="18"/>
  </w:num>
  <w:num w:numId="33">
    <w:abstractNumId w:val="8"/>
  </w:num>
  <w:num w:numId="34">
    <w:abstractNumId w:val="16"/>
  </w:num>
  <w:num w:numId="35">
    <w:abstractNumId w:val="0"/>
  </w:num>
  <w:num w:numId="36">
    <w:abstractNumId w:val="13"/>
  </w:num>
  <w:num w:numId="37">
    <w:abstractNumId w:val="4"/>
  </w:num>
  <w:num w:numId="38">
    <w:abstractNumId w:val="6"/>
  </w:num>
  <w:num w:numId="39">
    <w:abstractNumId w:val="3"/>
  </w:num>
  <w:num w:numId="40">
    <w:abstractNumId w:val="7"/>
  </w:num>
  <w:num w:numId="4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D66"/>
    <w:rsid w:val="000000DA"/>
    <w:rsid w:val="00000112"/>
    <w:rsid w:val="000001D1"/>
    <w:rsid w:val="00000BFC"/>
    <w:rsid w:val="00000EF2"/>
    <w:rsid w:val="0000138B"/>
    <w:rsid w:val="00001E17"/>
    <w:rsid w:val="00002209"/>
    <w:rsid w:val="0000254B"/>
    <w:rsid w:val="00002D6A"/>
    <w:rsid w:val="00002DAD"/>
    <w:rsid w:val="0000356F"/>
    <w:rsid w:val="00003A7E"/>
    <w:rsid w:val="00003C32"/>
    <w:rsid w:val="00003CCB"/>
    <w:rsid w:val="0000419E"/>
    <w:rsid w:val="00004BD0"/>
    <w:rsid w:val="00004F6A"/>
    <w:rsid w:val="0000516C"/>
    <w:rsid w:val="000051B0"/>
    <w:rsid w:val="000051E8"/>
    <w:rsid w:val="00005A2C"/>
    <w:rsid w:val="00005AA1"/>
    <w:rsid w:val="00005E75"/>
    <w:rsid w:val="00006140"/>
    <w:rsid w:val="00006153"/>
    <w:rsid w:val="000062DF"/>
    <w:rsid w:val="0000657C"/>
    <w:rsid w:val="00006F23"/>
    <w:rsid w:val="000070E5"/>
    <w:rsid w:val="0000757B"/>
    <w:rsid w:val="00007781"/>
    <w:rsid w:val="000077EF"/>
    <w:rsid w:val="00007BA8"/>
    <w:rsid w:val="00010169"/>
    <w:rsid w:val="000106E6"/>
    <w:rsid w:val="00010AB2"/>
    <w:rsid w:val="00010F07"/>
    <w:rsid w:val="0001213C"/>
    <w:rsid w:val="00012A36"/>
    <w:rsid w:val="00012A3C"/>
    <w:rsid w:val="00012B50"/>
    <w:rsid w:val="00013FF7"/>
    <w:rsid w:val="000141F4"/>
    <w:rsid w:val="0001447A"/>
    <w:rsid w:val="00014DF6"/>
    <w:rsid w:val="00015908"/>
    <w:rsid w:val="00015A7A"/>
    <w:rsid w:val="000163E0"/>
    <w:rsid w:val="0001647C"/>
    <w:rsid w:val="000174B1"/>
    <w:rsid w:val="000176F5"/>
    <w:rsid w:val="000178F8"/>
    <w:rsid w:val="0002076D"/>
    <w:rsid w:val="00021BE2"/>
    <w:rsid w:val="00022054"/>
    <w:rsid w:val="000226E8"/>
    <w:rsid w:val="00024329"/>
    <w:rsid w:val="0002441B"/>
    <w:rsid w:val="000246A9"/>
    <w:rsid w:val="0002484D"/>
    <w:rsid w:val="00025717"/>
    <w:rsid w:val="00025E77"/>
    <w:rsid w:val="000267C1"/>
    <w:rsid w:val="00026B59"/>
    <w:rsid w:val="000270F3"/>
    <w:rsid w:val="0002759F"/>
    <w:rsid w:val="00027DEB"/>
    <w:rsid w:val="00027F02"/>
    <w:rsid w:val="000303B0"/>
    <w:rsid w:val="000305B3"/>
    <w:rsid w:val="00030AF1"/>
    <w:rsid w:val="00030BC4"/>
    <w:rsid w:val="00030BE5"/>
    <w:rsid w:val="00030CA6"/>
    <w:rsid w:val="000313BB"/>
    <w:rsid w:val="000317A9"/>
    <w:rsid w:val="000327D9"/>
    <w:rsid w:val="00032A1B"/>
    <w:rsid w:val="00032CD1"/>
    <w:rsid w:val="00033357"/>
    <w:rsid w:val="000333E9"/>
    <w:rsid w:val="00033D97"/>
    <w:rsid w:val="0003453C"/>
    <w:rsid w:val="0003494F"/>
    <w:rsid w:val="000349A6"/>
    <w:rsid w:val="00035454"/>
    <w:rsid w:val="00036361"/>
    <w:rsid w:val="0003712F"/>
    <w:rsid w:val="00037346"/>
    <w:rsid w:val="00037400"/>
    <w:rsid w:val="000375A2"/>
    <w:rsid w:val="00037751"/>
    <w:rsid w:val="000377FF"/>
    <w:rsid w:val="00037F3F"/>
    <w:rsid w:val="00040060"/>
    <w:rsid w:val="000403A1"/>
    <w:rsid w:val="00041072"/>
    <w:rsid w:val="00041852"/>
    <w:rsid w:val="00041F14"/>
    <w:rsid w:val="000420B9"/>
    <w:rsid w:val="000422E5"/>
    <w:rsid w:val="0004281C"/>
    <w:rsid w:val="00044355"/>
    <w:rsid w:val="0004457E"/>
    <w:rsid w:val="000449E6"/>
    <w:rsid w:val="000455F3"/>
    <w:rsid w:val="00045CA6"/>
    <w:rsid w:val="00045DD8"/>
    <w:rsid w:val="00045F43"/>
    <w:rsid w:val="000466FF"/>
    <w:rsid w:val="00046DF8"/>
    <w:rsid w:val="000471B6"/>
    <w:rsid w:val="00047BA7"/>
    <w:rsid w:val="00050470"/>
    <w:rsid w:val="00050B26"/>
    <w:rsid w:val="00050CDE"/>
    <w:rsid w:val="00051136"/>
    <w:rsid w:val="00051822"/>
    <w:rsid w:val="000519D7"/>
    <w:rsid w:val="00051B40"/>
    <w:rsid w:val="00051C32"/>
    <w:rsid w:val="00052388"/>
    <w:rsid w:val="00052FB7"/>
    <w:rsid w:val="000538EB"/>
    <w:rsid w:val="00053BAD"/>
    <w:rsid w:val="00054637"/>
    <w:rsid w:val="00054A47"/>
    <w:rsid w:val="00054B6D"/>
    <w:rsid w:val="00055508"/>
    <w:rsid w:val="00055697"/>
    <w:rsid w:val="00055E85"/>
    <w:rsid w:val="0005631D"/>
    <w:rsid w:val="000563BD"/>
    <w:rsid w:val="00056E7B"/>
    <w:rsid w:val="0005701B"/>
    <w:rsid w:val="000575C2"/>
    <w:rsid w:val="000579FF"/>
    <w:rsid w:val="00057ED5"/>
    <w:rsid w:val="0006003D"/>
    <w:rsid w:val="0006006F"/>
    <w:rsid w:val="000603C1"/>
    <w:rsid w:val="000608EC"/>
    <w:rsid w:val="00061160"/>
    <w:rsid w:val="0006141F"/>
    <w:rsid w:val="000614B8"/>
    <w:rsid w:val="00061A6D"/>
    <w:rsid w:val="00061CC7"/>
    <w:rsid w:val="00061EF0"/>
    <w:rsid w:val="00062237"/>
    <w:rsid w:val="000627F9"/>
    <w:rsid w:val="00062814"/>
    <w:rsid w:val="00062E24"/>
    <w:rsid w:val="00062F30"/>
    <w:rsid w:val="00063700"/>
    <w:rsid w:val="00064678"/>
    <w:rsid w:val="00064D7C"/>
    <w:rsid w:val="00064F71"/>
    <w:rsid w:val="00065AF6"/>
    <w:rsid w:val="00065B8C"/>
    <w:rsid w:val="000662C5"/>
    <w:rsid w:val="00066927"/>
    <w:rsid w:val="000673DB"/>
    <w:rsid w:val="00067D5F"/>
    <w:rsid w:val="0007047B"/>
    <w:rsid w:val="000707AA"/>
    <w:rsid w:val="00071B23"/>
    <w:rsid w:val="00072989"/>
    <w:rsid w:val="00072CAC"/>
    <w:rsid w:val="00073065"/>
    <w:rsid w:val="0007344A"/>
    <w:rsid w:val="0007375A"/>
    <w:rsid w:val="00073D25"/>
    <w:rsid w:val="0007407D"/>
    <w:rsid w:val="00074170"/>
    <w:rsid w:val="0007426F"/>
    <w:rsid w:val="0007488B"/>
    <w:rsid w:val="00074F0C"/>
    <w:rsid w:val="000752C7"/>
    <w:rsid w:val="00075305"/>
    <w:rsid w:val="0007541A"/>
    <w:rsid w:val="000756E2"/>
    <w:rsid w:val="000761BD"/>
    <w:rsid w:val="0007635F"/>
    <w:rsid w:val="00076422"/>
    <w:rsid w:val="0007665C"/>
    <w:rsid w:val="00076859"/>
    <w:rsid w:val="00076AD4"/>
    <w:rsid w:val="0007706D"/>
    <w:rsid w:val="00077256"/>
    <w:rsid w:val="0008027E"/>
    <w:rsid w:val="00080479"/>
    <w:rsid w:val="000808A5"/>
    <w:rsid w:val="000809C6"/>
    <w:rsid w:val="00081171"/>
    <w:rsid w:val="00082550"/>
    <w:rsid w:val="000829EC"/>
    <w:rsid w:val="00083559"/>
    <w:rsid w:val="00084329"/>
    <w:rsid w:val="00084CA1"/>
    <w:rsid w:val="00085286"/>
    <w:rsid w:val="0008599A"/>
    <w:rsid w:val="000867B2"/>
    <w:rsid w:val="00086E8A"/>
    <w:rsid w:val="00087514"/>
    <w:rsid w:val="00090554"/>
    <w:rsid w:val="00090955"/>
    <w:rsid w:val="00090965"/>
    <w:rsid w:val="00090AD2"/>
    <w:rsid w:val="00090DEA"/>
    <w:rsid w:val="00091752"/>
    <w:rsid w:val="0009177C"/>
    <w:rsid w:val="000919FC"/>
    <w:rsid w:val="00091BC7"/>
    <w:rsid w:val="000924CE"/>
    <w:rsid w:val="00092649"/>
    <w:rsid w:val="000929CA"/>
    <w:rsid w:val="00094C16"/>
    <w:rsid w:val="00094D05"/>
    <w:rsid w:val="00094DBF"/>
    <w:rsid w:val="00095633"/>
    <w:rsid w:val="00095733"/>
    <w:rsid w:val="000960F3"/>
    <w:rsid w:val="00096350"/>
    <w:rsid w:val="0009648E"/>
    <w:rsid w:val="000965EF"/>
    <w:rsid w:val="00096FDA"/>
    <w:rsid w:val="0009704A"/>
    <w:rsid w:val="00097C4B"/>
    <w:rsid w:val="00097E19"/>
    <w:rsid w:val="000A026F"/>
    <w:rsid w:val="000A0949"/>
    <w:rsid w:val="000A0A6E"/>
    <w:rsid w:val="000A106C"/>
    <w:rsid w:val="000A115C"/>
    <w:rsid w:val="000A1643"/>
    <w:rsid w:val="000A18ED"/>
    <w:rsid w:val="000A19F5"/>
    <w:rsid w:val="000A1B37"/>
    <w:rsid w:val="000A1D9B"/>
    <w:rsid w:val="000A1ED5"/>
    <w:rsid w:val="000A27FB"/>
    <w:rsid w:val="000A2A29"/>
    <w:rsid w:val="000A3061"/>
    <w:rsid w:val="000A3443"/>
    <w:rsid w:val="000A3CE4"/>
    <w:rsid w:val="000A3ECF"/>
    <w:rsid w:val="000A41EE"/>
    <w:rsid w:val="000A4AA0"/>
    <w:rsid w:val="000A4C45"/>
    <w:rsid w:val="000A61F1"/>
    <w:rsid w:val="000A6AFA"/>
    <w:rsid w:val="000A6BDC"/>
    <w:rsid w:val="000A6BEC"/>
    <w:rsid w:val="000A76FA"/>
    <w:rsid w:val="000B010D"/>
    <w:rsid w:val="000B045C"/>
    <w:rsid w:val="000B09FA"/>
    <w:rsid w:val="000B11E5"/>
    <w:rsid w:val="000B14D3"/>
    <w:rsid w:val="000B1E96"/>
    <w:rsid w:val="000B203A"/>
    <w:rsid w:val="000B266C"/>
    <w:rsid w:val="000B27DD"/>
    <w:rsid w:val="000B2B04"/>
    <w:rsid w:val="000B2C37"/>
    <w:rsid w:val="000B2E65"/>
    <w:rsid w:val="000B2F3D"/>
    <w:rsid w:val="000B32BA"/>
    <w:rsid w:val="000B343B"/>
    <w:rsid w:val="000B35E1"/>
    <w:rsid w:val="000B389A"/>
    <w:rsid w:val="000B3F7C"/>
    <w:rsid w:val="000B3FF3"/>
    <w:rsid w:val="000B4038"/>
    <w:rsid w:val="000B436D"/>
    <w:rsid w:val="000B43C4"/>
    <w:rsid w:val="000B4E90"/>
    <w:rsid w:val="000B52AC"/>
    <w:rsid w:val="000B7250"/>
    <w:rsid w:val="000B7551"/>
    <w:rsid w:val="000C0F14"/>
    <w:rsid w:val="000C1435"/>
    <w:rsid w:val="000C1E7B"/>
    <w:rsid w:val="000C2493"/>
    <w:rsid w:val="000C2939"/>
    <w:rsid w:val="000C2A48"/>
    <w:rsid w:val="000C2C2C"/>
    <w:rsid w:val="000C2CD7"/>
    <w:rsid w:val="000C3180"/>
    <w:rsid w:val="000C3561"/>
    <w:rsid w:val="000C390F"/>
    <w:rsid w:val="000C3C3B"/>
    <w:rsid w:val="000C3DA0"/>
    <w:rsid w:val="000C3EC0"/>
    <w:rsid w:val="000C3F22"/>
    <w:rsid w:val="000C4871"/>
    <w:rsid w:val="000C4879"/>
    <w:rsid w:val="000C4A9B"/>
    <w:rsid w:val="000C4F26"/>
    <w:rsid w:val="000C4F55"/>
    <w:rsid w:val="000C5630"/>
    <w:rsid w:val="000C596C"/>
    <w:rsid w:val="000C6389"/>
    <w:rsid w:val="000C6543"/>
    <w:rsid w:val="000C6A5C"/>
    <w:rsid w:val="000C6ED0"/>
    <w:rsid w:val="000C73C3"/>
    <w:rsid w:val="000C7661"/>
    <w:rsid w:val="000C7703"/>
    <w:rsid w:val="000C7D21"/>
    <w:rsid w:val="000C7E4E"/>
    <w:rsid w:val="000D0283"/>
    <w:rsid w:val="000D06B6"/>
    <w:rsid w:val="000D0830"/>
    <w:rsid w:val="000D1065"/>
    <w:rsid w:val="000D13F1"/>
    <w:rsid w:val="000D1505"/>
    <w:rsid w:val="000D284C"/>
    <w:rsid w:val="000D2AB3"/>
    <w:rsid w:val="000D2B18"/>
    <w:rsid w:val="000D2D35"/>
    <w:rsid w:val="000D3308"/>
    <w:rsid w:val="000D3C6E"/>
    <w:rsid w:val="000D3E80"/>
    <w:rsid w:val="000D434C"/>
    <w:rsid w:val="000D46FE"/>
    <w:rsid w:val="000D4722"/>
    <w:rsid w:val="000D4AC5"/>
    <w:rsid w:val="000D4D7C"/>
    <w:rsid w:val="000D4F1E"/>
    <w:rsid w:val="000D511D"/>
    <w:rsid w:val="000D53E0"/>
    <w:rsid w:val="000D56F9"/>
    <w:rsid w:val="000D61A2"/>
    <w:rsid w:val="000D63FC"/>
    <w:rsid w:val="000D6449"/>
    <w:rsid w:val="000D6477"/>
    <w:rsid w:val="000D6D5A"/>
    <w:rsid w:val="000D6D8E"/>
    <w:rsid w:val="000D6D93"/>
    <w:rsid w:val="000D70BF"/>
    <w:rsid w:val="000D7614"/>
    <w:rsid w:val="000D78ED"/>
    <w:rsid w:val="000E01E5"/>
    <w:rsid w:val="000E05D2"/>
    <w:rsid w:val="000E08F8"/>
    <w:rsid w:val="000E0C5E"/>
    <w:rsid w:val="000E0CF6"/>
    <w:rsid w:val="000E0ED6"/>
    <w:rsid w:val="000E0FCA"/>
    <w:rsid w:val="000E10F1"/>
    <w:rsid w:val="000E126C"/>
    <w:rsid w:val="000E1492"/>
    <w:rsid w:val="000E14A4"/>
    <w:rsid w:val="000E180A"/>
    <w:rsid w:val="000E1C61"/>
    <w:rsid w:val="000E2314"/>
    <w:rsid w:val="000E2320"/>
    <w:rsid w:val="000E258B"/>
    <w:rsid w:val="000E2F31"/>
    <w:rsid w:val="000E3085"/>
    <w:rsid w:val="000E31E3"/>
    <w:rsid w:val="000E33A7"/>
    <w:rsid w:val="000E357A"/>
    <w:rsid w:val="000E35E2"/>
    <w:rsid w:val="000E3A36"/>
    <w:rsid w:val="000E3CF9"/>
    <w:rsid w:val="000E432A"/>
    <w:rsid w:val="000E45F4"/>
    <w:rsid w:val="000E4625"/>
    <w:rsid w:val="000E4932"/>
    <w:rsid w:val="000E4A35"/>
    <w:rsid w:val="000E4C6D"/>
    <w:rsid w:val="000E4CB7"/>
    <w:rsid w:val="000E5457"/>
    <w:rsid w:val="000E54A9"/>
    <w:rsid w:val="000E5EF2"/>
    <w:rsid w:val="000E668A"/>
    <w:rsid w:val="000E6B4A"/>
    <w:rsid w:val="000E6D84"/>
    <w:rsid w:val="000E6E4E"/>
    <w:rsid w:val="000E6E50"/>
    <w:rsid w:val="000E7DD3"/>
    <w:rsid w:val="000E7E88"/>
    <w:rsid w:val="000F0298"/>
    <w:rsid w:val="000F083F"/>
    <w:rsid w:val="000F0C5F"/>
    <w:rsid w:val="000F1339"/>
    <w:rsid w:val="000F1774"/>
    <w:rsid w:val="000F1D10"/>
    <w:rsid w:val="000F1D20"/>
    <w:rsid w:val="000F22B8"/>
    <w:rsid w:val="000F27D2"/>
    <w:rsid w:val="000F3049"/>
    <w:rsid w:val="000F387B"/>
    <w:rsid w:val="000F38E7"/>
    <w:rsid w:val="000F3F4B"/>
    <w:rsid w:val="000F44F5"/>
    <w:rsid w:val="000F480F"/>
    <w:rsid w:val="000F49F4"/>
    <w:rsid w:val="000F4D7B"/>
    <w:rsid w:val="000F5116"/>
    <w:rsid w:val="000F5B0E"/>
    <w:rsid w:val="000F5D1E"/>
    <w:rsid w:val="000F5E0A"/>
    <w:rsid w:val="000F6A19"/>
    <w:rsid w:val="000F7CE7"/>
    <w:rsid w:val="000F7F04"/>
    <w:rsid w:val="000F7FFC"/>
    <w:rsid w:val="0010064A"/>
    <w:rsid w:val="001010E6"/>
    <w:rsid w:val="001012B0"/>
    <w:rsid w:val="001012D9"/>
    <w:rsid w:val="00101512"/>
    <w:rsid w:val="001017F8"/>
    <w:rsid w:val="00101F10"/>
    <w:rsid w:val="00102970"/>
    <w:rsid w:val="00103537"/>
    <w:rsid w:val="0010376C"/>
    <w:rsid w:val="001037F6"/>
    <w:rsid w:val="00104008"/>
    <w:rsid w:val="00104C84"/>
    <w:rsid w:val="00104DDA"/>
    <w:rsid w:val="0010515F"/>
    <w:rsid w:val="00105B38"/>
    <w:rsid w:val="00105B80"/>
    <w:rsid w:val="00105F68"/>
    <w:rsid w:val="001060BE"/>
    <w:rsid w:val="00106C87"/>
    <w:rsid w:val="0010709A"/>
    <w:rsid w:val="00107429"/>
    <w:rsid w:val="001079AE"/>
    <w:rsid w:val="00107B21"/>
    <w:rsid w:val="00107C32"/>
    <w:rsid w:val="00107E32"/>
    <w:rsid w:val="00110D37"/>
    <w:rsid w:val="00111A39"/>
    <w:rsid w:val="00111B96"/>
    <w:rsid w:val="00111D3C"/>
    <w:rsid w:val="0011213D"/>
    <w:rsid w:val="00112300"/>
    <w:rsid w:val="0011278F"/>
    <w:rsid w:val="00112AED"/>
    <w:rsid w:val="00112FF3"/>
    <w:rsid w:val="0011334A"/>
    <w:rsid w:val="00113371"/>
    <w:rsid w:val="00113747"/>
    <w:rsid w:val="00114F20"/>
    <w:rsid w:val="001166AA"/>
    <w:rsid w:val="00116876"/>
    <w:rsid w:val="00116BF3"/>
    <w:rsid w:val="00117E18"/>
    <w:rsid w:val="001200BB"/>
    <w:rsid w:val="00121018"/>
    <w:rsid w:val="0012117B"/>
    <w:rsid w:val="001211A8"/>
    <w:rsid w:val="001216ED"/>
    <w:rsid w:val="00121941"/>
    <w:rsid w:val="00121B13"/>
    <w:rsid w:val="001220E6"/>
    <w:rsid w:val="0012232F"/>
    <w:rsid w:val="0012273F"/>
    <w:rsid w:val="0012358C"/>
    <w:rsid w:val="001237B6"/>
    <w:rsid w:val="00123C09"/>
    <w:rsid w:val="00123E9E"/>
    <w:rsid w:val="00124359"/>
    <w:rsid w:val="0012492E"/>
    <w:rsid w:val="00124E38"/>
    <w:rsid w:val="00125663"/>
    <w:rsid w:val="0012571C"/>
    <w:rsid w:val="00125F04"/>
    <w:rsid w:val="00126A52"/>
    <w:rsid w:val="001275BA"/>
    <w:rsid w:val="001277EB"/>
    <w:rsid w:val="00127BF0"/>
    <w:rsid w:val="00130CFC"/>
    <w:rsid w:val="0013105E"/>
    <w:rsid w:val="001310EF"/>
    <w:rsid w:val="00131124"/>
    <w:rsid w:val="00131C2C"/>
    <w:rsid w:val="001327E7"/>
    <w:rsid w:val="00132CEF"/>
    <w:rsid w:val="00132FD3"/>
    <w:rsid w:val="001332B8"/>
    <w:rsid w:val="0013417E"/>
    <w:rsid w:val="0013471C"/>
    <w:rsid w:val="00134AE4"/>
    <w:rsid w:val="00134ED6"/>
    <w:rsid w:val="0013518A"/>
    <w:rsid w:val="001358CD"/>
    <w:rsid w:val="00135F01"/>
    <w:rsid w:val="0013641A"/>
    <w:rsid w:val="00137B7E"/>
    <w:rsid w:val="00140383"/>
    <w:rsid w:val="00140571"/>
    <w:rsid w:val="001406EA"/>
    <w:rsid w:val="00140838"/>
    <w:rsid w:val="00141A4E"/>
    <w:rsid w:val="00142538"/>
    <w:rsid w:val="00142ADF"/>
    <w:rsid w:val="00142F73"/>
    <w:rsid w:val="001439C8"/>
    <w:rsid w:val="00144590"/>
    <w:rsid w:val="001445D4"/>
    <w:rsid w:val="0014461C"/>
    <w:rsid w:val="00144689"/>
    <w:rsid w:val="00144C31"/>
    <w:rsid w:val="00144D58"/>
    <w:rsid w:val="0014509A"/>
    <w:rsid w:val="0014567D"/>
    <w:rsid w:val="00145D2B"/>
    <w:rsid w:val="00145F48"/>
    <w:rsid w:val="001461E3"/>
    <w:rsid w:val="001467B0"/>
    <w:rsid w:val="00146E1D"/>
    <w:rsid w:val="00146E6D"/>
    <w:rsid w:val="00146F5A"/>
    <w:rsid w:val="001471CA"/>
    <w:rsid w:val="001474AB"/>
    <w:rsid w:val="00147538"/>
    <w:rsid w:val="001475E5"/>
    <w:rsid w:val="00147671"/>
    <w:rsid w:val="00147CCD"/>
    <w:rsid w:val="00147DA6"/>
    <w:rsid w:val="00150784"/>
    <w:rsid w:val="00150AA9"/>
    <w:rsid w:val="00150EC5"/>
    <w:rsid w:val="00151142"/>
    <w:rsid w:val="00151B10"/>
    <w:rsid w:val="00151C71"/>
    <w:rsid w:val="00152871"/>
    <w:rsid w:val="00152A86"/>
    <w:rsid w:val="00152C6E"/>
    <w:rsid w:val="00153135"/>
    <w:rsid w:val="00153593"/>
    <w:rsid w:val="0015387F"/>
    <w:rsid w:val="001548EA"/>
    <w:rsid w:val="00154F3D"/>
    <w:rsid w:val="00155ADC"/>
    <w:rsid w:val="00155DC9"/>
    <w:rsid w:val="001568DD"/>
    <w:rsid w:val="00156A93"/>
    <w:rsid w:val="00157AAA"/>
    <w:rsid w:val="00157E65"/>
    <w:rsid w:val="00161852"/>
    <w:rsid w:val="0016206A"/>
    <w:rsid w:val="00162DE8"/>
    <w:rsid w:val="00162F42"/>
    <w:rsid w:val="001631B0"/>
    <w:rsid w:val="00164210"/>
    <w:rsid w:val="00164359"/>
    <w:rsid w:val="00164BD9"/>
    <w:rsid w:val="00164BE6"/>
    <w:rsid w:val="00164E21"/>
    <w:rsid w:val="00165703"/>
    <w:rsid w:val="00166262"/>
    <w:rsid w:val="001663F9"/>
    <w:rsid w:val="00166C59"/>
    <w:rsid w:val="001679AA"/>
    <w:rsid w:val="00167E5D"/>
    <w:rsid w:val="00170993"/>
    <w:rsid w:val="00170BF0"/>
    <w:rsid w:val="00170E9E"/>
    <w:rsid w:val="001713A7"/>
    <w:rsid w:val="00171470"/>
    <w:rsid w:val="00171557"/>
    <w:rsid w:val="00172726"/>
    <w:rsid w:val="00173382"/>
    <w:rsid w:val="00173BCA"/>
    <w:rsid w:val="00174176"/>
    <w:rsid w:val="001746B4"/>
    <w:rsid w:val="00174A05"/>
    <w:rsid w:val="00175859"/>
    <w:rsid w:val="00176D58"/>
    <w:rsid w:val="00177157"/>
    <w:rsid w:val="00177160"/>
    <w:rsid w:val="00177747"/>
    <w:rsid w:val="001809D6"/>
    <w:rsid w:val="00180E64"/>
    <w:rsid w:val="00181285"/>
    <w:rsid w:val="001817C4"/>
    <w:rsid w:val="00181943"/>
    <w:rsid w:val="00181AEB"/>
    <w:rsid w:val="00181B89"/>
    <w:rsid w:val="00182314"/>
    <w:rsid w:val="001826F6"/>
    <w:rsid w:val="00182714"/>
    <w:rsid w:val="0018294E"/>
    <w:rsid w:val="001829C1"/>
    <w:rsid w:val="00183881"/>
    <w:rsid w:val="00183A76"/>
    <w:rsid w:val="00184A80"/>
    <w:rsid w:val="001853DF"/>
    <w:rsid w:val="00185852"/>
    <w:rsid w:val="001864A7"/>
    <w:rsid w:val="00186941"/>
    <w:rsid w:val="00186C09"/>
    <w:rsid w:val="001874B5"/>
    <w:rsid w:val="0018757D"/>
    <w:rsid w:val="001877D3"/>
    <w:rsid w:val="00187897"/>
    <w:rsid w:val="00187A7E"/>
    <w:rsid w:val="001903E8"/>
    <w:rsid w:val="00190F1F"/>
    <w:rsid w:val="00191D63"/>
    <w:rsid w:val="00191F3F"/>
    <w:rsid w:val="0019249A"/>
    <w:rsid w:val="0019266C"/>
    <w:rsid w:val="00192741"/>
    <w:rsid w:val="001938C8"/>
    <w:rsid w:val="00193A3B"/>
    <w:rsid w:val="00194085"/>
    <w:rsid w:val="001944DF"/>
    <w:rsid w:val="00194648"/>
    <w:rsid w:val="00194E25"/>
    <w:rsid w:val="001952F5"/>
    <w:rsid w:val="00195462"/>
    <w:rsid w:val="0019599D"/>
    <w:rsid w:val="00195E62"/>
    <w:rsid w:val="00196D1C"/>
    <w:rsid w:val="001975FE"/>
    <w:rsid w:val="00197801"/>
    <w:rsid w:val="00197C3F"/>
    <w:rsid w:val="00197E66"/>
    <w:rsid w:val="001A042E"/>
    <w:rsid w:val="001A0889"/>
    <w:rsid w:val="001A1693"/>
    <w:rsid w:val="001A1E1C"/>
    <w:rsid w:val="001A1FA8"/>
    <w:rsid w:val="001A2C08"/>
    <w:rsid w:val="001A2CBF"/>
    <w:rsid w:val="001A33B8"/>
    <w:rsid w:val="001A3615"/>
    <w:rsid w:val="001A3B42"/>
    <w:rsid w:val="001A3C3C"/>
    <w:rsid w:val="001A3D52"/>
    <w:rsid w:val="001A4271"/>
    <w:rsid w:val="001A451A"/>
    <w:rsid w:val="001A478C"/>
    <w:rsid w:val="001A4902"/>
    <w:rsid w:val="001A4A65"/>
    <w:rsid w:val="001A5891"/>
    <w:rsid w:val="001A5D6C"/>
    <w:rsid w:val="001A6100"/>
    <w:rsid w:val="001A6571"/>
    <w:rsid w:val="001A70FB"/>
    <w:rsid w:val="001A7566"/>
    <w:rsid w:val="001A7E27"/>
    <w:rsid w:val="001A7EB9"/>
    <w:rsid w:val="001A7F16"/>
    <w:rsid w:val="001B0215"/>
    <w:rsid w:val="001B0648"/>
    <w:rsid w:val="001B09A8"/>
    <w:rsid w:val="001B0ED4"/>
    <w:rsid w:val="001B0F87"/>
    <w:rsid w:val="001B1329"/>
    <w:rsid w:val="001B1BA5"/>
    <w:rsid w:val="001B1F61"/>
    <w:rsid w:val="001B2114"/>
    <w:rsid w:val="001B23E1"/>
    <w:rsid w:val="001B2628"/>
    <w:rsid w:val="001B270F"/>
    <w:rsid w:val="001B2AF1"/>
    <w:rsid w:val="001B3050"/>
    <w:rsid w:val="001B3202"/>
    <w:rsid w:val="001B3934"/>
    <w:rsid w:val="001B39D4"/>
    <w:rsid w:val="001B3B3C"/>
    <w:rsid w:val="001B3C9E"/>
    <w:rsid w:val="001B3D49"/>
    <w:rsid w:val="001B3D6D"/>
    <w:rsid w:val="001B3E9A"/>
    <w:rsid w:val="001B4191"/>
    <w:rsid w:val="001B4536"/>
    <w:rsid w:val="001B4D54"/>
    <w:rsid w:val="001B5410"/>
    <w:rsid w:val="001B5419"/>
    <w:rsid w:val="001B56B5"/>
    <w:rsid w:val="001B571C"/>
    <w:rsid w:val="001B6375"/>
    <w:rsid w:val="001B6660"/>
    <w:rsid w:val="001B6A94"/>
    <w:rsid w:val="001B71D4"/>
    <w:rsid w:val="001B76ED"/>
    <w:rsid w:val="001B77FC"/>
    <w:rsid w:val="001B786D"/>
    <w:rsid w:val="001B7AE7"/>
    <w:rsid w:val="001B7E53"/>
    <w:rsid w:val="001C004C"/>
    <w:rsid w:val="001C0B65"/>
    <w:rsid w:val="001C10C6"/>
    <w:rsid w:val="001C1458"/>
    <w:rsid w:val="001C15D9"/>
    <w:rsid w:val="001C1CA5"/>
    <w:rsid w:val="001C1F0C"/>
    <w:rsid w:val="001C20E0"/>
    <w:rsid w:val="001C2AD4"/>
    <w:rsid w:val="001C31D5"/>
    <w:rsid w:val="001C34D1"/>
    <w:rsid w:val="001C368D"/>
    <w:rsid w:val="001C3AF7"/>
    <w:rsid w:val="001C3BC7"/>
    <w:rsid w:val="001C3E50"/>
    <w:rsid w:val="001C3F05"/>
    <w:rsid w:val="001C3F06"/>
    <w:rsid w:val="001C4309"/>
    <w:rsid w:val="001C4762"/>
    <w:rsid w:val="001C4851"/>
    <w:rsid w:val="001C59EE"/>
    <w:rsid w:val="001C5C6D"/>
    <w:rsid w:val="001C6274"/>
    <w:rsid w:val="001C66BA"/>
    <w:rsid w:val="001C712C"/>
    <w:rsid w:val="001C7263"/>
    <w:rsid w:val="001C770F"/>
    <w:rsid w:val="001C77EA"/>
    <w:rsid w:val="001C7A4B"/>
    <w:rsid w:val="001C7D9E"/>
    <w:rsid w:val="001D193B"/>
    <w:rsid w:val="001D26FD"/>
    <w:rsid w:val="001D31C7"/>
    <w:rsid w:val="001D388C"/>
    <w:rsid w:val="001D3ECC"/>
    <w:rsid w:val="001D45CF"/>
    <w:rsid w:val="001D4C10"/>
    <w:rsid w:val="001D53E6"/>
    <w:rsid w:val="001D5538"/>
    <w:rsid w:val="001D5B0A"/>
    <w:rsid w:val="001D5E3F"/>
    <w:rsid w:val="001D614F"/>
    <w:rsid w:val="001D6CCF"/>
    <w:rsid w:val="001D75C4"/>
    <w:rsid w:val="001D7A64"/>
    <w:rsid w:val="001E04CB"/>
    <w:rsid w:val="001E0BB3"/>
    <w:rsid w:val="001E12C9"/>
    <w:rsid w:val="001E1E31"/>
    <w:rsid w:val="001E22AC"/>
    <w:rsid w:val="001E236E"/>
    <w:rsid w:val="001E264A"/>
    <w:rsid w:val="001E26BE"/>
    <w:rsid w:val="001E286D"/>
    <w:rsid w:val="001E30AC"/>
    <w:rsid w:val="001E4A33"/>
    <w:rsid w:val="001E4B12"/>
    <w:rsid w:val="001E4F81"/>
    <w:rsid w:val="001E563B"/>
    <w:rsid w:val="001E5BAC"/>
    <w:rsid w:val="001E5FE9"/>
    <w:rsid w:val="001E7075"/>
    <w:rsid w:val="001E74EB"/>
    <w:rsid w:val="001E7AD0"/>
    <w:rsid w:val="001E7ADF"/>
    <w:rsid w:val="001E7B89"/>
    <w:rsid w:val="001F05C5"/>
    <w:rsid w:val="001F0BAF"/>
    <w:rsid w:val="001F0FFC"/>
    <w:rsid w:val="001F12DB"/>
    <w:rsid w:val="001F1359"/>
    <w:rsid w:val="001F1BC2"/>
    <w:rsid w:val="001F1E07"/>
    <w:rsid w:val="001F27B0"/>
    <w:rsid w:val="001F28D6"/>
    <w:rsid w:val="001F2C2E"/>
    <w:rsid w:val="001F334A"/>
    <w:rsid w:val="001F34D6"/>
    <w:rsid w:val="001F38F7"/>
    <w:rsid w:val="001F411A"/>
    <w:rsid w:val="001F424E"/>
    <w:rsid w:val="001F4CB3"/>
    <w:rsid w:val="001F5292"/>
    <w:rsid w:val="001F5408"/>
    <w:rsid w:val="001F60D5"/>
    <w:rsid w:val="001F6727"/>
    <w:rsid w:val="001F6D71"/>
    <w:rsid w:val="001F6E4B"/>
    <w:rsid w:val="001F6FB4"/>
    <w:rsid w:val="001F7348"/>
    <w:rsid w:val="001F74F0"/>
    <w:rsid w:val="001F74F4"/>
    <w:rsid w:val="001F7AED"/>
    <w:rsid w:val="001F7F56"/>
    <w:rsid w:val="00200018"/>
    <w:rsid w:val="002001D7"/>
    <w:rsid w:val="00200E51"/>
    <w:rsid w:val="00201625"/>
    <w:rsid w:val="00201657"/>
    <w:rsid w:val="00202071"/>
    <w:rsid w:val="00202114"/>
    <w:rsid w:val="00202599"/>
    <w:rsid w:val="0020272C"/>
    <w:rsid w:val="00202E09"/>
    <w:rsid w:val="002032A2"/>
    <w:rsid w:val="00203910"/>
    <w:rsid w:val="00204DF4"/>
    <w:rsid w:val="00204FE4"/>
    <w:rsid w:val="00205CA1"/>
    <w:rsid w:val="00205DD2"/>
    <w:rsid w:val="00206D85"/>
    <w:rsid w:val="00207571"/>
    <w:rsid w:val="002075DA"/>
    <w:rsid w:val="002077BB"/>
    <w:rsid w:val="002101C9"/>
    <w:rsid w:val="002102C1"/>
    <w:rsid w:val="002111C1"/>
    <w:rsid w:val="00211513"/>
    <w:rsid w:val="00211803"/>
    <w:rsid w:val="002127C1"/>
    <w:rsid w:val="00212871"/>
    <w:rsid w:val="00212DF9"/>
    <w:rsid w:val="0021359A"/>
    <w:rsid w:val="00213837"/>
    <w:rsid w:val="00214D0B"/>
    <w:rsid w:val="00215AB8"/>
    <w:rsid w:val="002160D8"/>
    <w:rsid w:val="0021612D"/>
    <w:rsid w:val="002163FC"/>
    <w:rsid w:val="002164F5"/>
    <w:rsid w:val="0021656F"/>
    <w:rsid w:val="002168D9"/>
    <w:rsid w:val="0021739E"/>
    <w:rsid w:val="002173CF"/>
    <w:rsid w:val="002175A7"/>
    <w:rsid w:val="002177E8"/>
    <w:rsid w:val="002178CC"/>
    <w:rsid w:val="00217B2F"/>
    <w:rsid w:val="002204E0"/>
    <w:rsid w:val="00220AA6"/>
    <w:rsid w:val="00221291"/>
    <w:rsid w:val="002213F0"/>
    <w:rsid w:val="00221AEA"/>
    <w:rsid w:val="00221B35"/>
    <w:rsid w:val="00221EFE"/>
    <w:rsid w:val="002229EA"/>
    <w:rsid w:val="00223542"/>
    <w:rsid w:val="0022370D"/>
    <w:rsid w:val="00223D57"/>
    <w:rsid w:val="0022414F"/>
    <w:rsid w:val="00224A9E"/>
    <w:rsid w:val="00224B03"/>
    <w:rsid w:val="00225150"/>
    <w:rsid w:val="00225744"/>
    <w:rsid w:val="00225A25"/>
    <w:rsid w:val="00225A7B"/>
    <w:rsid w:val="002262DB"/>
    <w:rsid w:val="002273C2"/>
    <w:rsid w:val="002274FB"/>
    <w:rsid w:val="002277AB"/>
    <w:rsid w:val="00227995"/>
    <w:rsid w:val="00230030"/>
    <w:rsid w:val="00230288"/>
    <w:rsid w:val="00230308"/>
    <w:rsid w:val="00230312"/>
    <w:rsid w:val="002305F4"/>
    <w:rsid w:val="002308A8"/>
    <w:rsid w:val="002308C1"/>
    <w:rsid w:val="002317D6"/>
    <w:rsid w:val="00232886"/>
    <w:rsid w:val="00232BF9"/>
    <w:rsid w:val="00232F07"/>
    <w:rsid w:val="002333B6"/>
    <w:rsid w:val="002333E0"/>
    <w:rsid w:val="002338A3"/>
    <w:rsid w:val="0023416F"/>
    <w:rsid w:val="00234D2B"/>
    <w:rsid w:val="00234DDC"/>
    <w:rsid w:val="0023503D"/>
    <w:rsid w:val="0023553A"/>
    <w:rsid w:val="00235B06"/>
    <w:rsid w:val="00235CB8"/>
    <w:rsid w:val="00235CF4"/>
    <w:rsid w:val="00236014"/>
    <w:rsid w:val="002369B4"/>
    <w:rsid w:val="00236BB1"/>
    <w:rsid w:val="00236D39"/>
    <w:rsid w:val="0023746E"/>
    <w:rsid w:val="002375C2"/>
    <w:rsid w:val="00237DB5"/>
    <w:rsid w:val="0024054D"/>
    <w:rsid w:val="002408FF"/>
    <w:rsid w:val="00240A07"/>
    <w:rsid w:val="0024196A"/>
    <w:rsid w:val="00242134"/>
    <w:rsid w:val="00242598"/>
    <w:rsid w:val="002427B3"/>
    <w:rsid w:val="002427D6"/>
    <w:rsid w:val="00242FC5"/>
    <w:rsid w:val="00243E93"/>
    <w:rsid w:val="00244179"/>
    <w:rsid w:val="00244912"/>
    <w:rsid w:val="0024527C"/>
    <w:rsid w:val="002457AC"/>
    <w:rsid w:val="00245A09"/>
    <w:rsid w:val="00245FC2"/>
    <w:rsid w:val="00246877"/>
    <w:rsid w:val="00246A16"/>
    <w:rsid w:val="00246D63"/>
    <w:rsid w:val="00247CC5"/>
    <w:rsid w:val="00247E72"/>
    <w:rsid w:val="00250481"/>
    <w:rsid w:val="00250651"/>
    <w:rsid w:val="00250AA3"/>
    <w:rsid w:val="00250EF6"/>
    <w:rsid w:val="002519AD"/>
    <w:rsid w:val="00251AB2"/>
    <w:rsid w:val="00251C0A"/>
    <w:rsid w:val="002525E0"/>
    <w:rsid w:val="0025263C"/>
    <w:rsid w:val="002526ED"/>
    <w:rsid w:val="002527A7"/>
    <w:rsid w:val="00252801"/>
    <w:rsid w:val="00252EBA"/>
    <w:rsid w:val="00252F35"/>
    <w:rsid w:val="00253999"/>
    <w:rsid w:val="00253CDE"/>
    <w:rsid w:val="00253E92"/>
    <w:rsid w:val="00254A63"/>
    <w:rsid w:val="00254C45"/>
    <w:rsid w:val="0025562D"/>
    <w:rsid w:val="002556AD"/>
    <w:rsid w:val="00255D80"/>
    <w:rsid w:val="00257396"/>
    <w:rsid w:val="002575A0"/>
    <w:rsid w:val="002575BF"/>
    <w:rsid w:val="00257627"/>
    <w:rsid w:val="00257C02"/>
    <w:rsid w:val="0026095A"/>
    <w:rsid w:val="00260EF6"/>
    <w:rsid w:val="00261322"/>
    <w:rsid w:val="00261515"/>
    <w:rsid w:val="00261A02"/>
    <w:rsid w:val="00261E55"/>
    <w:rsid w:val="00262331"/>
    <w:rsid w:val="0026255C"/>
    <w:rsid w:val="0026296F"/>
    <w:rsid w:val="002630F8"/>
    <w:rsid w:val="002631FB"/>
    <w:rsid w:val="00263488"/>
    <w:rsid w:val="002634AE"/>
    <w:rsid w:val="00263C9B"/>
    <w:rsid w:val="00264BDB"/>
    <w:rsid w:val="00264C55"/>
    <w:rsid w:val="00265001"/>
    <w:rsid w:val="0026575B"/>
    <w:rsid w:val="00265BEF"/>
    <w:rsid w:val="0026659E"/>
    <w:rsid w:val="00267470"/>
    <w:rsid w:val="002675F5"/>
    <w:rsid w:val="00267A52"/>
    <w:rsid w:val="00267DB6"/>
    <w:rsid w:val="00270046"/>
    <w:rsid w:val="0027041D"/>
    <w:rsid w:val="00270C8C"/>
    <w:rsid w:val="00270F1D"/>
    <w:rsid w:val="002712CD"/>
    <w:rsid w:val="002717BD"/>
    <w:rsid w:val="002719EB"/>
    <w:rsid w:val="00271A48"/>
    <w:rsid w:val="00271E46"/>
    <w:rsid w:val="00272248"/>
    <w:rsid w:val="002722E2"/>
    <w:rsid w:val="002729AE"/>
    <w:rsid w:val="00272A9B"/>
    <w:rsid w:val="0027329A"/>
    <w:rsid w:val="002745E9"/>
    <w:rsid w:val="002747E6"/>
    <w:rsid w:val="0027485A"/>
    <w:rsid w:val="00274BAA"/>
    <w:rsid w:val="00274BEE"/>
    <w:rsid w:val="00274D02"/>
    <w:rsid w:val="00274E32"/>
    <w:rsid w:val="00275B97"/>
    <w:rsid w:val="00275BFC"/>
    <w:rsid w:val="0027606D"/>
    <w:rsid w:val="00276B51"/>
    <w:rsid w:val="00276DC6"/>
    <w:rsid w:val="00277026"/>
    <w:rsid w:val="0027735D"/>
    <w:rsid w:val="00277AE7"/>
    <w:rsid w:val="00277B81"/>
    <w:rsid w:val="00277D50"/>
    <w:rsid w:val="00280482"/>
    <w:rsid w:val="002806E1"/>
    <w:rsid w:val="00280794"/>
    <w:rsid w:val="00280B78"/>
    <w:rsid w:val="002810E6"/>
    <w:rsid w:val="00281274"/>
    <w:rsid w:val="0028139C"/>
    <w:rsid w:val="00281F37"/>
    <w:rsid w:val="002821A7"/>
    <w:rsid w:val="002821AC"/>
    <w:rsid w:val="00282ACE"/>
    <w:rsid w:val="00282D52"/>
    <w:rsid w:val="002832AD"/>
    <w:rsid w:val="00283573"/>
    <w:rsid w:val="002836DB"/>
    <w:rsid w:val="00283B80"/>
    <w:rsid w:val="00283CDE"/>
    <w:rsid w:val="00284167"/>
    <w:rsid w:val="002844DF"/>
    <w:rsid w:val="00284990"/>
    <w:rsid w:val="00285173"/>
    <w:rsid w:val="00285363"/>
    <w:rsid w:val="00285515"/>
    <w:rsid w:val="0028554C"/>
    <w:rsid w:val="00285636"/>
    <w:rsid w:val="00285A23"/>
    <w:rsid w:val="00285D2F"/>
    <w:rsid w:val="002868A9"/>
    <w:rsid w:val="00286A4C"/>
    <w:rsid w:val="00286ADB"/>
    <w:rsid w:val="00287BC6"/>
    <w:rsid w:val="002900AA"/>
    <w:rsid w:val="0029025A"/>
    <w:rsid w:val="00290521"/>
    <w:rsid w:val="00290ACC"/>
    <w:rsid w:val="002914A7"/>
    <w:rsid w:val="00291FBA"/>
    <w:rsid w:val="0029278F"/>
    <w:rsid w:val="00292D74"/>
    <w:rsid w:val="00293218"/>
    <w:rsid w:val="002933C9"/>
    <w:rsid w:val="00293AA4"/>
    <w:rsid w:val="00293B69"/>
    <w:rsid w:val="002946C5"/>
    <w:rsid w:val="002958D2"/>
    <w:rsid w:val="0029604A"/>
    <w:rsid w:val="002965F5"/>
    <w:rsid w:val="00296801"/>
    <w:rsid w:val="00296DCE"/>
    <w:rsid w:val="00297496"/>
    <w:rsid w:val="002A01AC"/>
    <w:rsid w:val="002A1506"/>
    <w:rsid w:val="002A19B9"/>
    <w:rsid w:val="002A1D3A"/>
    <w:rsid w:val="002A2457"/>
    <w:rsid w:val="002A2AC7"/>
    <w:rsid w:val="002A322A"/>
    <w:rsid w:val="002A3730"/>
    <w:rsid w:val="002A38C9"/>
    <w:rsid w:val="002A3AAE"/>
    <w:rsid w:val="002A453C"/>
    <w:rsid w:val="002A457B"/>
    <w:rsid w:val="002A5251"/>
    <w:rsid w:val="002A6042"/>
    <w:rsid w:val="002A632C"/>
    <w:rsid w:val="002A66D8"/>
    <w:rsid w:val="002A726F"/>
    <w:rsid w:val="002A727D"/>
    <w:rsid w:val="002A7763"/>
    <w:rsid w:val="002A7BEF"/>
    <w:rsid w:val="002A7E6F"/>
    <w:rsid w:val="002A7F5A"/>
    <w:rsid w:val="002B0399"/>
    <w:rsid w:val="002B0509"/>
    <w:rsid w:val="002B0B10"/>
    <w:rsid w:val="002B0F4A"/>
    <w:rsid w:val="002B161C"/>
    <w:rsid w:val="002B23C0"/>
    <w:rsid w:val="002B3481"/>
    <w:rsid w:val="002B39B1"/>
    <w:rsid w:val="002B3BA2"/>
    <w:rsid w:val="002B3E85"/>
    <w:rsid w:val="002B4095"/>
    <w:rsid w:val="002B4235"/>
    <w:rsid w:val="002B48A7"/>
    <w:rsid w:val="002B5D1E"/>
    <w:rsid w:val="002B5EA0"/>
    <w:rsid w:val="002B5ED8"/>
    <w:rsid w:val="002B6B9F"/>
    <w:rsid w:val="002B6DEE"/>
    <w:rsid w:val="002B6F98"/>
    <w:rsid w:val="002B73A9"/>
    <w:rsid w:val="002B756A"/>
    <w:rsid w:val="002C0077"/>
    <w:rsid w:val="002C0491"/>
    <w:rsid w:val="002C0584"/>
    <w:rsid w:val="002C0A82"/>
    <w:rsid w:val="002C19CC"/>
    <w:rsid w:val="002C210B"/>
    <w:rsid w:val="002C25B5"/>
    <w:rsid w:val="002C2EAF"/>
    <w:rsid w:val="002C30BB"/>
    <w:rsid w:val="002C3405"/>
    <w:rsid w:val="002C3C63"/>
    <w:rsid w:val="002C3FE4"/>
    <w:rsid w:val="002C4063"/>
    <w:rsid w:val="002C44A0"/>
    <w:rsid w:val="002C4F77"/>
    <w:rsid w:val="002C5926"/>
    <w:rsid w:val="002C62B2"/>
    <w:rsid w:val="002C69BF"/>
    <w:rsid w:val="002C6D9D"/>
    <w:rsid w:val="002C6E51"/>
    <w:rsid w:val="002C6EEA"/>
    <w:rsid w:val="002C6FD2"/>
    <w:rsid w:val="002C71E4"/>
    <w:rsid w:val="002C7878"/>
    <w:rsid w:val="002C7A0D"/>
    <w:rsid w:val="002D035A"/>
    <w:rsid w:val="002D0CB8"/>
    <w:rsid w:val="002D1203"/>
    <w:rsid w:val="002D1407"/>
    <w:rsid w:val="002D1600"/>
    <w:rsid w:val="002D1B4D"/>
    <w:rsid w:val="002D1CDE"/>
    <w:rsid w:val="002D2FDB"/>
    <w:rsid w:val="002D3099"/>
    <w:rsid w:val="002D31C9"/>
    <w:rsid w:val="002D337E"/>
    <w:rsid w:val="002D36B6"/>
    <w:rsid w:val="002D38FE"/>
    <w:rsid w:val="002D3967"/>
    <w:rsid w:val="002D4453"/>
    <w:rsid w:val="002D464B"/>
    <w:rsid w:val="002D46B4"/>
    <w:rsid w:val="002D4B4A"/>
    <w:rsid w:val="002D51AC"/>
    <w:rsid w:val="002D5380"/>
    <w:rsid w:val="002D5651"/>
    <w:rsid w:val="002D5729"/>
    <w:rsid w:val="002D594F"/>
    <w:rsid w:val="002D5B89"/>
    <w:rsid w:val="002D5E5A"/>
    <w:rsid w:val="002D64A6"/>
    <w:rsid w:val="002D689B"/>
    <w:rsid w:val="002D76A7"/>
    <w:rsid w:val="002D7CC7"/>
    <w:rsid w:val="002D7DD5"/>
    <w:rsid w:val="002E003C"/>
    <w:rsid w:val="002E027D"/>
    <w:rsid w:val="002E0551"/>
    <w:rsid w:val="002E0EC5"/>
    <w:rsid w:val="002E1801"/>
    <w:rsid w:val="002E1C76"/>
    <w:rsid w:val="002E22E0"/>
    <w:rsid w:val="002E22E1"/>
    <w:rsid w:val="002E235F"/>
    <w:rsid w:val="002E24DA"/>
    <w:rsid w:val="002E2555"/>
    <w:rsid w:val="002E260A"/>
    <w:rsid w:val="002E3670"/>
    <w:rsid w:val="002E3B85"/>
    <w:rsid w:val="002E3C31"/>
    <w:rsid w:val="002E42DE"/>
    <w:rsid w:val="002E4489"/>
    <w:rsid w:val="002E4D03"/>
    <w:rsid w:val="002E5234"/>
    <w:rsid w:val="002E5757"/>
    <w:rsid w:val="002E5B14"/>
    <w:rsid w:val="002E60DA"/>
    <w:rsid w:val="002E6CAF"/>
    <w:rsid w:val="002E74AF"/>
    <w:rsid w:val="002E7A67"/>
    <w:rsid w:val="002F0107"/>
    <w:rsid w:val="002F050E"/>
    <w:rsid w:val="002F0CDC"/>
    <w:rsid w:val="002F12CD"/>
    <w:rsid w:val="002F1599"/>
    <w:rsid w:val="002F1D4C"/>
    <w:rsid w:val="002F218B"/>
    <w:rsid w:val="002F2F72"/>
    <w:rsid w:val="002F2F88"/>
    <w:rsid w:val="002F3070"/>
    <w:rsid w:val="002F3200"/>
    <w:rsid w:val="002F341C"/>
    <w:rsid w:val="002F3D9E"/>
    <w:rsid w:val="002F4456"/>
    <w:rsid w:val="002F4ACC"/>
    <w:rsid w:val="002F4F42"/>
    <w:rsid w:val="002F51B9"/>
    <w:rsid w:val="002F5505"/>
    <w:rsid w:val="002F5703"/>
    <w:rsid w:val="002F57BD"/>
    <w:rsid w:val="002F5A29"/>
    <w:rsid w:val="002F631B"/>
    <w:rsid w:val="003002C0"/>
    <w:rsid w:val="0030111E"/>
    <w:rsid w:val="00301B37"/>
    <w:rsid w:val="00301B56"/>
    <w:rsid w:val="0030206E"/>
    <w:rsid w:val="00302CC3"/>
    <w:rsid w:val="00303ECF"/>
    <w:rsid w:val="00304291"/>
    <w:rsid w:val="00304379"/>
    <w:rsid w:val="003056FE"/>
    <w:rsid w:val="003058F1"/>
    <w:rsid w:val="00305C1E"/>
    <w:rsid w:val="00306425"/>
    <w:rsid w:val="0030679B"/>
    <w:rsid w:val="00306A23"/>
    <w:rsid w:val="00306BC7"/>
    <w:rsid w:val="00306E9A"/>
    <w:rsid w:val="00307BF8"/>
    <w:rsid w:val="003102F5"/>
    <w:rsid w:val="0031062B"/>
    <w:rsid w:val="00312E44"/>
    <w:rsid w:val="003139E7"/>
    <w:rsid w:val="0031489A"/>
    <w:rsid w:val="00314BCA"/>
    <w:rsid w:val="00314DEB"/>
    <w:rsid w:val="003153AB"/>
    <w:rsid w:val="00315543"/>
    <w:rsid w:val="00315561"/>
    <w:rsid w:val="003161BD"/>
    <w:rsid w:val="003174DD"/>
    <w:rsid w:val="00317D5D"/>
    <w:rsid w:val="00320BCB"/>
    <w:rsid w:val="00320E9C"/>
    <w:rsid w:val="003217ED"/>
    <w:rsid w:val="00321A33"/>
    <w:rsid w:val="00321C49"/>
    <w:rsid w:val="00322945"/>
    <w:rsid w:val="00323D7A"/>
    <w:rsid w:val="00324B8F"/>
    <w:rsid w:val="00324DF2"/>
    <w:rsid w:val="003252FF"/>
    <w:rsid w:val="00325C4A"/>
    <w:rsid w:val="003263E8"/>
    <w:rsid w:val="003265D6"/>
    <w:rsid w:val="003267A9"/>
    <w:rsid w:val="00327194"/>
    <w:rsid w:val="003272F8"/>
    <w:rsid w:val="00330078"/>
    <w:rsid w:val="003307F0"/>
    <w:rsid w:val="003307F8"/>
    <w:rsid w:val="003310D8"/>
    <w:rsid w:val="00331798"/>
    <w:rsid w:val="00331DA8"/>
    <w:rsid w:val="00332633"/>
    <w:rsid w:val="0033290B"/>
    <w:rsid w:val="003329C4"/>
    <w:rsid w:val="0033367B"/>
    <w:rsid w:val="003337E7"/>
    <w:rsid w:val="00333D03"/>
    <w:rsid w:val="00333E18"/>
    <w:rsid w:val="00333E36"/>
    <w:rsid w:val="00334DA1"/>
    <w:rsid w:val="00334F40"/>
    <w:rsid w:val="003350C1"/>
    <w:rsid w:val="00335A06"/>
    <w:rsid w:val="00335A5E"/>
    <w:rsid w:val="00335B60"/>
    <w:rsid w:val="003409C6"/>
    <w:rsid w:val="00340F88"/>
    <w:rsid w:val="00341932"/>
    <w:rsid w:val="003420D0"/>
    <w:rsid w:val="0034280F"/>
    <w:rsid w:val="0034296E"/>
    <w:rsid w:val="00342A78"/>
    <w:rsid w:val="00342C0A"/>
    <w:rsid w:val="0034343D"/>
    <w:rsid w:val="0034382D"/>
    <w:rsid w:val="00343C4A"/>
    <w:rsid w:val="00343E46"/>
    <w:rsid w:val="00343F34"/>
    <w:rsid w:val="003440D6"/>
    <w:rsid w:val="0034542D"/>
    <w:rsid w:val="003455FB"/>
    <w:rsid w:val="00345864"/>
    <w:rsid w:val="00345AEB"/>
    <w:rsid w:val="00345D5F"/>
    <w:rsid w:val="00345F7C"/>
    <w:rsid w:val="00346387"/>
    <w:rsid w:val="00346C86"/>
    <w:rsid w:val="00347224"/>
    <w:rsid w:val="0034770A"/>
    <w:rsid w:val="00347BEE"/>
    <w:rsid w:val="00350736"/>
    <w:rsid w:val="00350828"/>
    <w:rsid w:val="00350943"/>
    <w:rsid w:val="00350A43"/>
    <w:rsid w:val="00350AD6"/>
    <w:rsid w:val="003516F3"/>
    <w:rsid w:val="00351845"/>
    <w:rsid w:val="0035193E"/>
    <w:rsid w:val="00352004"/>
    <w:rsid w:val="0035228E"/>
    <w:rsid w:val="003528B8"/>
    <w:rsid w:val="00352EF9"/>
    <w:rsid w:val="00353867"/>
    <w:rsid w:val="00353AC6"/>
    <w:rsid w:val="00353FD7"/>
    <w:rsid w:val="0035412F"/>
    <w:rsid w:val="003546EA"/>
    <w:rsid w:val="003559E0"/>
    <w:rsid w:val="00355D2D"/>
    <w:rsid w:val="00356370"/>
    <w:rsid w:val="003566F7"/>
    <w:rsid w:val="00356D2D"/>
    <w:rsid w:val="0035712C"/>
    <w:rsid w:val="00357446"/>
    <w:rsid w:val="003574A0"/>
    <w:rsid w:val="003577AC"/>
    <w:rsid w:val="00360438"/>
    <w:rsid w:val="00360B6E"/>
    <w:rsid w:val="00360C12"/>
    <w:rsid w:val="0036133C"/>
    <w:rsid w:val="00362387"/>
    <w:rsid w:val="003626C9"/>
    <w:rsid w:val="00362F3E"/>
    <w:rsid w:val="00364956"/>
    <w:rsid w:val="0036523E"/>
    <w:rsid w:val="003669E2"/>
    <w:rsid w:val="00366E38"/>
    <w:rsid w:val="00367503"/>
    <w:rsid w:val="003675BC"/>
    <w:rsid w:val="0037054E"/>
    <w:rsid w:val="00370A4E"/>
    <w:rsid w:val="003710EA"/>
    <w:rsid w:val="003721BE"/>
    <w:rsid w:val="0037312C"/>
    <w:rsid w:val="00373D8F"/>
    <w:rsid w:val="003743CF"/>
    <w:rsid w:val="003746BA"/>
    <w:rsid w:val="0037491C"/>
    <w:rsid w:val="00374CAD"/>
    <w:rsid w:val="00374EB9"/>
    <w:rsid w:val="00374FC5"/>
    <w:rsid w:val="0037594A"/>
    <w:rsid w:val="00375B12"/>
    <w:rsid w:val="00376006"/>
    <w:rsid w:val="0037676F"/>
    <w:rsid w:val="00376859"/>
    <w:rsid w:val="00376A1F"/>
    <w:rsid w:val="00377B12"/>
    <w:rsid w:val="00377E46"/>
    <w:rsid w:val="00380127"/>
    <w:rsid w:val="00380224"/>
    <w:rsid w:val="0038033E"/>
    <w:rsid w:val="00380809"/>
    <w:rsid w:val="00381FC7"/>
    <w:rsid w:val="003829DC"/>
    <w:rsid w:val="00382DE8"/>
    <w:rsid w:val="00382DEA"/>
    <w:rsid w:val="00382EBC"/>
    <w:rsid w:val="003835B1"/>
    <w:rsid w:val="00383D34"/>
    <w:rsid w:val="00383E1E"/>
    <w:rsid w:val="00384436"/>
    <w:rsid w:val="00384443"/>
    <w:rsid w:val="00384986"/>
    <w:rsid w:val="003850F9"/>
    <w:rsid w:val="00385618"/>
    <w:rsid w:val="0038594A"/>
    <w:rsid w:val="00385DC8"/>
    <w:rsid w:val="00386314"/>
    <w:rsid w:val="00386815"/>
    <w:rsid w:val="0038700A"/>
    <w:rsid w:val="00390215"/>
    <w:rsid w:val="003904C1"/>
    <w:rsid w:val="0039123E"/>
    <w:rsid w:val="00391404"/>
    <w:rsid w:val="003916F4"/>
    <w:rsid w:val="00391A93"/>
    <w:rsid w:val="00392F56"/>
    <w:rsid w:val="003935BB"/>
    <w:rsid w:val="003937B8"/>
    <w:rsid w:val="00393980"/>
    <w:rsid w:val="00393FB7"/>
    <w:rsid w:val="0039479E"/>
    <w:rsid w:val="003948CE"/>
    <w:rsid w:val="00394CD9"/>
    <w:rsid w:val="00394D03"/>
    <w:rsid w:val="00395209"/>
    <w:rsid w:val="003960BC"/>
    <w:rsid w:val="00396540"/>
    <w:rsid w:val="00396A79"/>
    <w:rsid w:val="00396BDF"/>
    <w:rsid w:val="00396CE8"/>
    <w:rsid w:val="0039703F"/>
    <w:rsid w:val="003970C5"/>
    <w:rsid w:val="00397307"/>
    <w:rsid w:val="00397414"/>
    <w:rsid w:val="003A0C3E"/>
    <w:rsid w:val="003A1221"/>
    <w:rsid w:val="003A1BBC"/>
    <w:rsid w:val="003A1CF0"/>
    <w:rsid w:val="003A1D98"/>
    <w:rsid w:val="003A2CB1"/>
    <w:rsid w:val="003A3076"/>
    <w:rsid w:val="003A38F8"/>
    <w:rsid w:val="003A3963"/>
    <w:rsid w:val="003A3C5B"/>
    <w:rsid w:val="003A3C6A"/>
    <w:rsid w:val="003A4765"/>
    <w:rsid w:val="003A512A"/>
    <w:rsid w:val="003A55FA"/>
    <w:rsid w:val="003A560A"/>
    <w:rsid w:val="003A5CC2"/>
    <w:rsid w:val="003A5E5F"/>
    <w:rsid w:val="003A5FE1"/>
    <w:rsid w:val="003A717A"/>
    <w:rsid w:val="003A74DC"/>
    <w:rsid w:val="003A7EC9"/>
    <w:rsid w:val="003B0020"/>
    <w:rsid w:val="003B1C21"/>
    <w:rsid w:val="003B1FE2"/>
    <w:rsid w:val="003B2C08"/>
    <w:rsid w:val="003B35D8"/>
    <w:rsid w:val="003B3F41"/>
    <w:rsid w:val="003B478C"/>
    <w:rsid w:val="003B4CC2"/>
    <w:rsid w:val="003B5065"/>
    <w:rsid w:val="003B548A"/>
    <w:rsid w:val="003B5565"/>
    <w:rsid w:val="003B5695"/>
    <w:rsid w:val="003B5EB2"/>
    <w:rsid w:val="003B5EEB"/>
    <w:rsid w:val="003B62FA"/>
    <w:rsid w:val="003B68F8"/>
    <w:rsid w:val="003B6AAE"/>
    <w:rsid w:val="003B6DEC"/>
    <w:rsid w:val="003B7C95"/>
    <w:rsid w:val="003C018D"/>
    <w:rsid w:val="003C102B"/>
    <w:rsid w:val="003C110A"/>
    <w:rsid w:val="003C1B2A"/>
    <w:rsid w:val="003C1B5E"/>
    <w:rsid w:val="003C1C2E"/>
    <w:rsid w:val="003C23A7"/>
    <w:rsid w:val="003C2566"/>
    <w:rsid w:val="003C30A8"/>
    <w:rsid w:val="003C3229"/>
    <w:rsid w:val="003C3399"/>
    <w:rsid w:val="003C3550"/>
    <w:rsid w:val="003C39C0"/>
    <w:rsid w:val="003C4165"/>
    <w:rsid w:val="003C462A"/>
    <w:rsid w:val="003C4DF7"/>
    <w:rsid w:val="003C688B"/>
    <w:rsid w:val="003C6B15"/>
    <w:rsid w:val="003C7BA7"/>
    <w:rsid w:val="003C7D22"/>
    <w:rsid w:val="003D0038"/>
    <w:rsid w:val="003D01CC"/>
    <w:rsid w:val="003D0770"/>
    <w:rsid w:val="003D07D6"/>
    <w:rsid w:val="003D0AD4"/>
    <w:rsid w:val="003D0D5D"/>
    <w:rsid w:val="003D0D64"/>
    <w:rsid w:val="003D111D"/>
    <w:rsid w:val="003D17E7"/>
    <w:rsid w:val="003D18E7"/>
    <w:rsid w:val="003D1C6B"/>
    <w:rsid w:val="003D1D28"/>
    <w:rsid w:val="003D237F"/>
    <w:rsid w:val="003D25D1"/>
    <w:rsid w:val="003D26B3"/>
    <w:rsid w:val="003D2FEA"/>
    <w:rsid w:val="003D33CE"/>
    <w:rsid w:val="003D3A0A"/>
    <w:rsid w:val="003D3A18"/>
    <w:rsid w:val="003D3BBE"/>
    <w:rsid w:val="003D44A2"/>
    <w:rsid w:val="003D45A9"/>
    <w:rsid w:val="003D4869"/>
    <w:rsid w:val="003D4EF8"/>
    <w:rsid w:val="003D4FEC"/>
    <w:rsid w:val="003D5226"/>
    <w:rsid w:val="003D5E5A"/>
    <w:rsid w:val="003D630F"/>
    <w:rsid w:val="003D63D2"/>
    <w:rsid w:val="003D6902"/>
    <w:rsid w:val="003D6D1D"/>
    <w:rsid w:val="003D7927"/>
    <w:rsid w:val="003D7BC8"/>
    <w:rsid w:val="003E0C77"/>
    <w:rsid w:val="003E0F78"/>
    <w:rsid w:val="003E13E2"/>
    <w:rsid w:val="003E15E0"/>
    <w:rsid w:val="003E3B29"/>
    <w:rsid w:val="003E4363"/>
    <w:rsid w:val="003E4A9F"/>
    <w:rsid w:val="003E4AB0"/>
    <w:rsid w:val="003E4B81"/>
    <w:rsid w:val="003E4BD0"/>
    <w:rsid w:val="003E4D14"/>
    <w:rsid w:val="003E5362"/>
    <w:rsid w:val="003E5FD6"/>
    <w:rsid w:val="003E606C"/>
    <w:rsid w:val="003E62A3"/>
    <w:rsid w:val="003E6346"/>
    <w:rsid w:val="003E65E0"/>
    <w:rsid w:val="003E6D5A"/>
    <w:rsid w:val="003E7473"/>
    <w:rsid w:val="003F0173"/>
    <w:rsid w:val="003F0F06"/>
    <w:rsid w:val="003F1018"/>
    <w:rsid w:val="003F16EC"/>
    <w:rsid w:val="003F179F"/>
    <w:rsid w:val="003F21FD"/>
    <w:rsid w:val="003F28EF"/>
    <w:rsid w:val="003F2BAB"/>
    <w:rsid w:val="003F3943"/>
    <w:rsid w:val="003F4179"/>
    <w:rsid w:val="003F41A4"/>
    <w:rsid w:val="003F4BDB"/>
    <w:rsid w:val="003F4F03"/>
    <w:rsid w:val="003F5307"/>
    <w:rsid w:val="003F5359"/>
    <w:rsid w:val="003F6AF3"/>
    <w:rsid w:val="003F6D1C"/>
    <w:rsid w:val="003F770B"/>
    <w:rsid w:val="003F7E57"/>
    <w:rsid w:val="004000B9"/>
    <w:rsid w:val="004008EA"/>
    <w:rsid w:val="004008F3"/>
    <w:rsid w:val="00401407"/>
    <w:rsid w:val="0040147A"/>
    <w:rsid w:val="004022D2"/>
    <w:rsid w:val="004026EB"/>
    <w:rsid w:val="00402BB4"/>
    <w:rsid w:val="00402CF9"/>
    <w:rsid w:val="004034B1"/>
    <w:rsid w:val="00403514"/>
    <w:rsid w:val="004045E0"/>
    <w:rsid w:val="004046D6"/>
    <w:rsid w:val="00404A6D"/>
    <w:rsid w:val="00404FEE"/>
    <w:rsid w:val="004054D2"/>
    <w:rsid w:val="00405757"/>
    <w:rsid w:val="004058A2"/>
    <w:rsid w:val="004063D9"/>
    <w:rsid w:val="0040645B"/>
    <w:rsid w:val="00406FE7"/>
    <w:rsid w:val="00407141"/>
    <w:rsid w:val="004075FB"/>
    <w:rsid w:val="00410514"/>
    <w:rsid w:val="00410839"/>
    <w:rsid w:val="004108CD"/>
    <w:rsid w:val="0041098D"/>
    <w:rsid w:val="00410B26"/>
    <w:rsid w:val="00411A40"/>
    <w:rsid w:val="00411CCB"/>
    <w:rsid w:val="00411FF2"/>
    <w:rsid w:val="004131B7"/>
    <w:rsid w:val="00413475"/>
    <w:rsid w:val="0041358B"/>
    <w:rsid w:val="00413606"/>
    <w:rsid w:val="00413E6A"/>
    <w:rsid w:val="00415612"/>
    <w:rsid w:val="00415F8C"/>
    <w:rsid w:val="00417E7F"/>
    <w:rsid w:val="0042004D"/>
    <w:rsid w:val="0042084A"/>
    <w:rsid w:val="00420FD0"/>
    <w:rsid w:val="00421272"/>
    <w:rsid w:val="004228A4"/>
    <w:rsid w:val="004231A1"/>
    <w:rsid w:val="0042326B"/>
    <w:rsid w:val="00423418"/>
    <w:rsid w:val="00423598"/>
    <w:rsid w:val="00423BAB"/>
    <w:rsid w:val="00423FB4"/>
    <w:rsid w:val="00424FC6"/>
    <w:rsid w:val="004252D5"/>
    <w:rsid w:val="004259A0"/>
    <w:rsid w:val="00425EBC"/>
    <w:rsid w:val="00426184"/>
    <w:rsid w:val="004265EA"/>
    <w:rsid w:val="0042667A"/>
    <w:rsid w:val="004269E0"/>
    <w:rsid w:val="00426AA2"/>
    <w:rsid w:val="00426B3D"/>
    <w:rsid w:val="00426C1A"/>
    <w:rsid w:val="00427281"/>
    <w:rsid w:val="00427574"/>
    <w:rsid w:val="00427E62"/>
    <w:rsid w:val="004300E2"/>
    <w:rsid w:val="00430532"/>
    <w:rsid w:val="0043078F"/>
    <w:rsid w:val="00430813"/>
    <w:rsid w:val="00431602"/>
    <w:rsid w:val="004324A1"/>
    <w:rsid w:val="00432534"/>
    <w:rsid w:val="0043322C"/>
    <w:rsid w:val="004332F6"/>
    <w:rsid w:val="00433987"/>
    <w:rsid w:val="00433C15"/>
    <w:rsid w:val="00434A16"/>
    <w:rsid w:val="00434A98"/>
    <w:rsid w:val="00434AF1"/>
    <w:rsid w:val="00434ECB"/>
    <w:rsid w:val="00435000"/>
    <w:rsid w:val="004352FC"/>
    <w:rsid w:val="00435328"/>
    <w:rsid w:val="00435F0D"/>
    <w:rsid w:val="0043658C"/>
    <w:rsid w:val="0043708D"/>
    <w:rsid w:val="00437552"/>
    <w:rsid w:val="00437635"/>
    <w:rsid w:val="0043784B"/>
    <w:rsid w:val="00437C45"/>
    <w:rsid w:val="004407EB"/>
    <w:rsid w:val="00440EE9"/>
    <w:rsid w:val="004415DD"/>
    <w:rsid w:val="00442416"/>
    <w:rsid w:val="00442AA9"/>
    <w:rsid w:val="00443537"/>
    <w:rsid w:val="004435F7"/>
    <w:rsid w:val="00443BDE"/>
    <w:rsid w:val="00443C14"/>
    <w:rsid w:val="0044403D"/>
    <w:rsid w:val="004442B1"/>
    <w:rsid w:val="00444A3B"/>
    <w:rsid w:val="004450E8"/>
    <w:rsid w:val="00445334"/>
    <w:rsid w:val="00445504"/>
    <w:rsid w:val="0044591C"/>
    <w:rsid w:val="00445A09"/>
    <w:rsid w:val="00445B41"/>
    <w:rsid w:val="004472BC"/>
    <w:rsid w:val="00447A89"/>
    <w:rsid w:val="00450DDD"/>
    <w:rsid w:val="00450E30"/>
    <w:rsid w:val="004513A2"/>
    <w:rsid w:val="004531FF"/>
    <w:rsid w:val="00453A67"/>
    <w:rsid w:val="00453B3B"/>
    <w:rsid w:val="00455C22"/>
    <w:rsid w:val="00455F98"/>
    <w:rsid w:val="00456079"/>
    <w:rsid w:val="00456128"/>
    <w:rsid w:val="00457041"/>
    <w:rsid w:val="00457145"/>
    <w:rsid w:val="00457786"/>
    <w:rsid w:val="004602D8"/>
    <w:rsid w:val="004607E6"/>
    <w:rsid w:val="00461671"/>
    <w:rsid w:val="00461A89"/>
    <w:rsid w:val="00461E3C"/>
    <w:rsid w:val="0046283E"/>
    <w:rsid w:val="004628CD"/>
    <w:rsid w:val="004630A7"/>
    <w:rsid w:val="00463A48"/>
    <w:rsid w:val="00463AC8"/>
    <w:rsid w:val="00463CDC"/>
    <w:rsid w:val="00463D9D"/>
    <w:rsid w:val="00464988"/>
    <w:rsid w:val="004649C9"/>
    <w:rsid w:val="00464F02"/>
    <w:rsid w:val="0046599A"/>
    <w:rsid w:val="00465B96"/>
    <w:rsid w:val="00465BB1"/>
    <w:rsid w:val="00465CF0"/>
    <w:rsid w:val="00466028"/>
    <w:rsid w:val="00466234"/>
    <w:rsid w:val="0046636F"/>
    <w:rsid w:val="00466384"/>
    <w:rsid w:val="00466528"/>
    <w:rsid w:val="004672AD"/>
    <w:rsid w:val="00467630"/>
    <w:rsid w:val="00467F84"/>
    <w:rsid w:val="004701B1"/>
    <w:rsid w:val="004706E7"/>
    <w:rsid w:val="0047129A"/>
    <w:rsid w:val="0047152D"/>
    <w:rsid w:val="00471CE9"/>
    <w:rsid w:val="00471EFD"/>
    <w:rsid w:val="00472289"/>
    <w:rsid w:val="00472456"/>
    <w:rsid w:val="00472861"/>
    <w:rsid w:val="004739DA"/>
    <w:rsid w:val="00473B25"/>
    <w:rsid w:val="00473E1C"/>
    <w:rsid w:val="00473F00"/>
    <w:rsid w:val="004741E3"/>
    <w:rsid w:val="00474AC1"/>
    <w:rsid w:val="00474E9D"/>
    <w:rsid w:val="004759B7"/>
    <w:rsid w:val="0047615F"/>
    <w:rsid w:val="0047636C"/>
    <w:rsid w:val="00476403"/>
    <w:rsid w:val="0047641D"/>
    <w:rsid w:val="004770CB"/>
    <w:rsid w:val="004771BB"/>
    <w:rsid w:val="00477399"/>
    <w:rsid w:val="004773F3"/>
    <w:rsid w:val="004779E5"/>
    <w:rsid w:val="00477F25"/>
    <w:rsid w:val="0048000D"/>
    <w:rsid w:val="0048053A"/>
    <w:rsid w:val="004807B2"/>
    <w:rsid w:val="00480910"/>
    <w:rsid w:val="00480C28"/>
    <w:rsid w:val="0048103F"/>
    <w:rsid w:val="00481158"/>
    <w:rsid w:val="004811A3"/>
    <w:rsid w:val="004814C2"/>
    <w:rsid w:val="00481E0C"/>
    <w:rsid w:val="0048279C"/>
    <w:rsid w:val="00482CC9"/>
    <w:rsid w:val="00482F87"/>
    <w:rsid w:val="00483232"/>
    <w:rsid w:val="00483876"/>
    <w:rsid w:val="00484491"/>
    <w:rsid w:val="00484CD1"/>
    <w:rsid w:val="00484ED0"/>
    <w:rsid w:val="00484F66"/>
    <w:rsid w:val="00485E34"/>
    <w:rsid w:val="00485E83"/>
    <w:rsid w:val="00486347"/>
    <w:rsid w:val="0048639D"/>
    <w:rsid w:val="00486BB9"/>
    <w:rsid w:val="00486CEA"/>
    <w:rsid w:val="0048743B"/>
    <w:rsid w:val="00487924"/>
    <w:rsid w:val="00487EE8"/>
    <w:rsid w:val="0049039F"/>
    <w:rsid w:val="004905E6"/>
    <w:rsid w:val="00491EDA"/>
    <w:rsid w:val="00492097"/>
    <w:rsid w:val="0049215E"/>
    <w:rsid w:val="004926E7"/>
    <w:rsid w:val="004929EE"/>
    <w:rsid w:val="0049300F"/>
    <w:rsid w:val="0049317D"/>
    <w:rsid w:val="004933A0"/>
    <w:rsid w:val="004933E7"/>
    <w:rsid w:val="004939CC"/>
    <w:rsid w:val="00494FD9"/>
    <w:rsid w:val="00495DCB"/>
    <w:rsid w:val="00496546"/>
    <w:rsid w:val="004966F5"/>
    <w:rsid w:val="004972E2"/>
    <w:rsid w:val="00497340"/>
    <w:rsid w:val="00497B9D"/>
    <w:rsid w:val="004A09C5"/>
    <w:rsid w:val="004A10B0"/>
    <w:rsid w:val="004A11CE"/>
    <w:rsid w:val="004A1BC0"/>
    <w:rsid w:val="004A1F34"/>
    <w:rsid w:val="004A1F65"/>
    <w:rsid w:val="004A1F91"/>
    <w:rsid w:val="004A2099"/>
    <w:rsid w:val="004A20DC"/>
    <w:rsid w:val="004A29E5"/>
    <w:rsid w:val="004A2E7E"/>
    <w:rsid w:val="004A303F"/>
    <w:rsid w:val="004A3289"/>
    <w:rsid w:val="004A33C4"/>
    <w:rsid w:val="004A371D"/>
    <w:rsid w:val="004A3D53"/>
    <w:rsid w:val="004A4980"/>
    <w:rsid w:val="004A4C51"/>
    <w:rsid w:val="004A510C"/>
    <w:rsid w:val="004A5228"/>
    <w:rsid w:val="004A5693"/>
    <w:rsid w:val="004A5B9A"/>
    <w:rsid w:val="004A5C89"/>
    <w:rsid w:val="004A5D45"/>
    <w:rsid w:val="004A66A6"/>
    <w:rsid w:val="004A67F4"/>
    <w:rsid w:val="004A69AD"/>
    <w:rsid w:val="004A6EA6"/>
    <w:rsid w:val="004A7E1E"/>
    <w:rsid w:val="004B01A3"/>
    <w:rsid w:val="004B0451"/>
    <w:rsid w:val="004B1AF5"/>
    <w:rsid w:val="004B1B9E"/>
    <w:rsid w:val="004B1F3D"/>
    <w:rsid w:val="004B24D2"/>
    <w:rsid w:val="004B2586"/>
    <w:rsid w:val="004B2FC8"/>
    <w:rsid w:val="004B3857"/>
    <w:rsid w:val="004B3E41"/>
    <w:rsid w:val="004B4B39"/>
    <w:rsid w:val="004B4C01"/>
    <w:rsid w:val="004B6981"/>
    <w:rsid w:val="004B6D76"/>
    <w:rsid w:val="004C0277"/>
    <w:rsid w:val="004C0BFD"/>
    <w:rsid w:val="004C107C"/>
    <w:rsid w:val="004C15A9"/>
    <w:rsid w:val="004C1BF1"/>
    <w:rsid w:val="004C1ED5"/>
    <w:rsid w:val="004C2DD2"/>
    <w:rsid w:val="004C45C7"/>
    <w:rsid w:val="004C492F"/>
    <w:rsid w:val="004C5118"/>
    <w:rsid w:val="004C5B29"/>
    <w:rsid w:val="004C5C98"/>
    <w:rsid w:val="004C5F27"/>
    <w:rsid w:val="004C6125"/>
    <w:rsid w:val="004C6678"/>
    <w:rsid w:val="004C70F1"/>
    <w:rsid w:val="004D003E"/>
    <w:rsid w:val="004D082B"/>
    <w:rsid w:val="004D0896"/>
    <w:rsid w:val="004D0CCC"/>
    <w:rsid w:val="004D223F"/>
    <w:rsid w:val="004D2289"/>
    <w:rsid w:val="004D23CF"/>
    <w:rsid w:val="004D2B49"/>
    <w:rsid w:val="004D3FA6"/>
    <w:rsid w:val="004D4497"/>
    <w:rsid w:val="004D4AA9"/>
    <w:rsid w:val="004D5E65"/>
    <w:rsid w:val="004D5F7B"/>
    <w:rsid w:val="004D61E8"/>
    <w:rsid w:val="004D69B0"/>
    <w:rsid w:val="004D6CED"/>
    <w:rsid w:val="004D6F8C"/>
    <w:rsid w:val="004D76AC"/>
    <w:rsid w:val="004D785D"/>
    <w:rsid w:val="004D791F"/>
    <w:rsid w:val="004D7BAA"/>
    <w:rsid w:val="004D7D68"/>
    <w:rsid w:val="004E0092"/>
    <w:rsid w:val="004E029C"/>
    <w:rsid w:val="004E03F4"/>
    <w:rsid w:val="004E067C"/>
    <w:rsid w:val="004E0964"/>
    <w:rsid w:val="004E0E6D"/>
    <w:rsid w:val="004E15DE"/>
    <w:rsid w:val="004E17D7"/>
    <w:rsid w:val="004E188D"/>
    <w:rsid w:val="004E18EC"/>
    <w:rsid w:val="004E1FEA"/>
    <w:rsid w:val="004E24C4"/>
    <w:rsid w:val="004E2686"/>
    <w:rsid w:val="004E2C05"/>
    <w:rsid w:val="004E3228"/>
    <w:rsid w:val="004E329E"/>
    <w:rsid w:val="004E3A7F"/>
    <w:rsid w:val="004E3B3B"/>
    <w:rsid w:val="004E4032"/>
    <w:rsid w:val="004E4113"/>
    <w:rsid w:val="004E4127"/>
    <w:rsid w:val="004E436E"/>
    <w:rsid w:val="004E473C"/>
    <w:rsid w:val="004E4828"/>
    <w:rsid w:val="004E4D83"/>
    <w:rsid w:val="004E5471"/>
    <w:rsid w:val="004E5ABE"/>
    <w:rsid w:val="004E5F67"/>
    <w:rsid w:val="004E662D"/>
    <w:rsid w:val="004E69D4"/>
    <w:rsid w:val="004E6A7E"/>
    <w:rsid w:val="004F0D02"/>
    <w:rsid w:val="004F1405"/>
    <w:rsid w:val="004F2F65"/>
    <w:rsid w:val="004F34C5"/>
    <w:rsid w:val="004F3585"/>
    <w:rsid w:val="004F37EE"/>
    <w:rsid w:val="004F47EB"/>
    <w:rsid w:val="004F48E8"/>
    <w:rsid w:val="004F50B7"/>
    <w:rsid w:val="004F5190"/>
    <w:rsid w:val="004F51BC"/>
    <w:rsid w:val="004F54EE"/>
    <w:rsid w:val="004F5512"/>
    <w:rsid w:val="004F5971"/>
    <w:rsid w:val="004F7CC9"/>
    <w:rsid w:val="00500282"/>
    <w:rsid w:val="005004B8"/>
    <w:rsid w:val="0050066E"/>
    <w:rsid w:val="005020A0"/>
    <w:rsid w:val="00502F6A"/>
    <w:rsid w:val="0050329E"/>
    <w:rsid w:val="00503C95"/>
    <w:rsid w:val="00504C92"/>
    <w:rsid w:val="00505460"/>
    <w:rsid w:val="005057FC"/>
    <w:rsid w:val="00505B21"/>
    <w:rsid w:val="005061E2"/>
    <w:rsid w:val="00506B80"/>
    <w:rsid w:val="00507237"/>
    <w:rsid w:val="005072C2"/>
    <w:rsid w:val="005073A5"/>
    <w:rsid w:val="00507639"/>
    <w:rsid w:val="005076DD"/>
    <w:rsid w:val="00507AB9"/>
    <w:rsid w:val="00507B77"/>
    <w:rsid w:val="00510078"/>
    <w:rsid w:val="00510A04"/>
    <w:rsid w:val="00510D6B"/>
    <w:rsid w:val="005118AD"/>
    <w:rsid w:val="0051198B"/>
    <w:rsid w:val="00511ED4"/>
    <w:rsid w:val="005125F7"/>
    <w:rsid w:val="005127B4"/>
    <w:rsid w:val="00512837"/>
    <w:rsid w:val="00512914"/>
    <w:rsid w:val="00512975"/>
    <w:rsid w:val="00512DB0"/>
    <w:rsid w:val="00513556"/>
    <w:rsid w:val="0051364B"/>
    <w:rsid w:val="00513986"/>
    <w:rsid w:val="0051435F"/>
    <w:rsid w:val="00514983"/>
    <w:rsid w:val="00514BD0"/>
    <w:rsid w:val="00514C98"/>
    <w:rsid w:val="00514DAB"/>
    <w:rsid w:val="00515784"/>
    <w:rsid w:val="00515936"/>
    <w:rsid w:val="00516087"/>
    <w:rsid w:val="0051619B"/>
    <w:rsid w:val="00516B98"/>
    <w:rsid w:val="0051704C"/>
    <w:rsid w:val="00517C8D"/>
    <w:rsid w:val="00520271"/>
    <w:rsid w:val="005203DA"/>
    <w:rsid w:val="005206E9"/>
    <w:rsid w:val="00522560"/>
    <w:rsid w:val="00523094"/>
    <w:rsid w:val="005232A3"/>
    <w:rsid w:val="00523321"/>
    <w:rsid w:val="00523421"/>
    <w:rsid w:val="005234F2"/>
    <w:rsid w:val="00523DA5"/>
    <w:rsid w:val="00523F4D"/>
    <w:rsid w:val="0052421D"/>
    <w:rsid w:val="005242ED"/>
    <w:rsid w:val="005244A2"/>
    <w:rsid w:val="005251EF"/>
    <w:rsid w:val="00525610"/>
    <w:rsid w:val="00525A15"/>
    <w:rsid w:val="00525BCC"/>
    <w:rsid w:val="00525C1C"/>
    <w:rsid w:val="0052643E"/>
    <w:rsid w:val="005264F1"/>
    <w:rsid w:val="0052756F"/>
    <w:rsid w:val="00527816"/>
    <w:rsid w:val="00527FA9"/>
    <w:rsid w:val="00530675"/>
    <w:rsid w:val="00531501"/>
    <w:rsid w:val="005317E0"/>
    <w:rsid w:val="00531D2A"/>
    <w:rsid w:val="00531D5E"/>
    <w:rsid w:val="0053272A"/>
    <w:rsid w:val="0053357F"/>
    <w:rsid w:val="0053412E"/>
    <w:rsid w:val="0053434C"/>
    <w:rsid w:val="0053489E"/>
    <w:rsid w:val="005349C5"/>
    <w:rsid w:val="00534ADA"/>
    <w:rsid w:val="00534B61"/>
    <w:rsid w:val="00534E22"/>
    <w:rsid w:val="00535731"/>
    <w:rsid w:val="00535CFE"/>
    <w:rsid w:val="00535E6F"/>
    <w:rsid w:val="00535F68"/>
    <w:rsid w:val="0054026A"/>
    <w:rsid w:val="005403B8"/>
    <w:rsid w:val="005408C9"/>
    <w:rsid w:val="00541D8C"/>
    <w:rsid w:val="00543648"/>
    <w:rsid w:val="005437A6"/>
    <w:rsid w:val="00543991"/>
    <w:rsid w:val="005446B2"/>
    <w:rsid w:val="005447D0"/>
    <w:rsid w:val="00544AB3"/>
    <w:rsid w:val="00544B8F"/>
    <w:rsid w:val="00544E5A"/>
    <w:rsid w:val="005454F2"/>
    <w:rsid w:val="005456DF"/>
    <w:rsid w:val="00545DC9"/>
    <w:rsid w:val="00545DFC"/>
    <w:rsid w:val="005463F4"/>
    <w:rsid w:val="005465B5"/>
    <w:rsid w:val="005466B0"/>
    <w:rsid w:val="00546E98"/>
    <w:rsid w:val="00547217"/>
    <w:rsid w:val="005477DA"/>
    <w:rsid w:val="00547CAA"/>
    <w:rsid w:val="00551005"/>
    <w:rsid w:val="00551E94"/>
    <w:rsid w:val="0055222A"/>
    <w:rsid w:val="005529FD"/>
    <w:rsid w:val="00553519"/>
    <w:rsid w:val="00553F0B"/>
    <w:rsid w:val="00554492"/>
    <w:rsid w:val="005561FA"/>
    <w:rsid w:val="005562BE"/>
    <w:rsid w:val="005563FF"/>
    <w:rsid w:val="0055660C"/>
    <w:rsid w:val="005577E8"/>
    <w:rsid w:val="00557AF8"/>
    <w:rsid w:val="00557DC2"/>
    <w:rsid w:val="00557F71"/>
    <w:rsid w:val="005603DA"/>
    <w:rsid w:val="00560D87"/>
    <w:rsid w:val="0056215F"/>
    <w:rsid w:val="005624EA"/>
    <w:rsid w:val="005625CA"/>
    <w:rsid w:val="00562613"/>
    <w:rsid w:val="005628D6"/>
    <w:rsid w:val="0056413F"/>
    <w:rsid w:val="005644B3"/>
    <w:rsid w:val="00564A4A"/>
    <w:rsid w:val="00565D41"/>
    <w:rsid w:val="00565E0A"/>
    <w:rsid w:val="00565EFE"/>
    <w:rsid w:val="00566226"/>
    <w:rsid w:val="00566840"/>
    <w:rsid w:val="00566A2E"/>
    <w:rsid w:val="00566E8B"/>
    <w:rsid w:val="0056717F"/>
    <w:rsid w:val="00567F92"/>
    <w:rsid w:val="0057081D"/>
    <w:rsid w:val="00570C77"/>
    <w:rsid w:val="00570E64"/>
    <w:rsid w:val="005717BB"/>
    <w:rsid w:val="005719DF"/>
    <w:rsid w:val="005721EC"/>
    <w:rsid w:val="00572B67"/>
    <w:rsid w:val="00572E9A"/>
    <w:rsid w:val="00573205"/>
    <w:rsid w:val="00573634"/>
    <w:rsid w:val="00573679"/>
    <w:rsid w:val="00573767"/>
    <w:rsid w:val="00574945"/>
    <w:rsid w:val="005760CB"/>
    <w:rsid w:val="00576291"/>
    <w:rsid w:val="00576426"/>
    <w:rsid w:val="005765C3"/>
    <w:rsid w:val="00576613"/>
    <w:rsid w:val="00576C54"/>
    <w:rsid w:val="0057701E"/>
    <w:rsid w:val="0057707D"/>
    <w:rsid w:val="005772B1"/>
    <w:rsid w:val="00577A4B"/>
    <w:rsid w:val="00581112"/>
    <w:rsid w:val="005811A6"/>
    <w:rsid w:val="005817BC"/>
    <w:rsid w:val="00581A0E"/>
    <w:rsid w:val="005828A6"/>
    <w:rsid w:val="00583C06"/>
    <w:rsid w:val="00584586"/>
    <w:rsid w:val="00584677"/>
    <w:rsid w:val="005847B1"/>
    <w:rsid w:val="00584A01"/>
    <w:rsid w:val="00584A85"/>
    <w:rsid w:val="0058520B"/>
    <w:rsid w:val="005853A5"/>
    <w:rsid w:val="0058554A"/>
    <w:rsid w:val="005857D2"/>
    <w:rsid w:val="00585C6E"/>
    <w:rsid w:val="00585D46"/>
    <w:rsid w:val="005867ED"/>
    <w:rsid w:val="00586962"/>
    <w:rsid w:val="005870F4"/>
    <w:rsid w:val="0058728C"/>
    <w:rsid w:val="0059093D"/>
    <w:rsid w:val="005919C0"/>
    <w:rsid w:val="00591E28"/>
    <w:rsid w:val="00591F25"/>
    <w:rsid w:val="0059212D"/>
    <w:rsid w:val="00592749"/>
    <w:rsid w:val="00593013"/>
    <w:rsid w:val="00593195"/>
    <w:rsid w:val="005932E2"/>
    <w:rsid w:val="00593E1B"/>
    <w:rsid w:val="00594A29"/>
    <w:rsid w:val="00594AA7"/>
    <w:rsid w:val="00595AB5"/>
    <w:rsid w:val="00595F42"/>
    <w:rsid w:val="00596717"/>
    <w:rsid w:val="00596EA6"/>
    <w:rsid w:val="00597455"/>
    <w:rsid w:val="00597977"/>
    <w:rsid w:val="00597CF3"/>
    <w:rsid w:val="00597FDC"/>
    <w:rsid w:val="005A0515"/>
    <w:rsid w:val="005A0F0D"/>
    <w:rsid w:val="005A1041"/>
    <w:rsid w:val="005A1089"/>
    <w:rsid w:val="005A26D4"/>
    <w:rsid w:val="005A2842"/>
    <w:rsid w:val="005A3669"/>
    <w:rsid w:val="005A3C87"/>
    <w:rsid w:val="005A42CA"/>
    <w:rsid w:val="005A43D6"/>
    <w:rsid w:val="005A5A8C"/>
    <w:rsid w:val="005A5BB8"/>
    <w:rsid w:val="005A5EF9"/>
    <w:rsid w:val="005A60B1"/>
    <w:rsid w:val="005A60B5"/>
    <w:rsid w:val="005A6677"/>
    <w:rsid w:val="005A66A7"/>
    <w:rsid w:val="005A6735"/>
    <w:rsid w:val="005A79F0"/>
    <w:rsid w:val="005A7FF3"/>
    <w:rsid w:val="005B006E"/>
    <w:rsid w:val="005B05CA"/>
    <w:rsid w:val="005B0A86"/>
    <w:rsid w:val="005B0F66"/>
    <w:rsid w:val="005B11E5"/>
    <w:rsid w:val="005B11FD"/>
    <w:rsid w:val="005B1407"/>
    <w:rsid w:val="005B14E5"/>
    <w:rsid w:val="005B1DB9"/>
    <w:rsid w:val="005B2735"/>
    <w:rsid w:val="005B2E16"/>
    <w:rsid w:val="005B2EEB"/>
    <w:rsid w:val="005B30DE"/>
    <w:rsid w:val="005B35FB"/>
    <w:rsid w:val="005B373E"/>
    <w:rsid w:val="005B4049"/>
    <w:rsid w:val="005B456C"/>
    <w:rsid w:val="005B49C5"/>
    <w:rsid w:val="005B4E53"/>
    <w:rsid w:val="005B4F8C"/>
    <w:rsid w:val="005B5A52"/>
    <w:rsid w:val="005B5C8C"/>
    <w:rsid w:val="005B5CA2"/>
    <w:rsid w:val="005B5F18"/>
    <w:rsid w:val="005B637A"/>
    <w:rsid w:val="005B63CE"/>
    <w:rsid w:val="005B645F"/>
    <w:rsid w:val="005B6A65"/>
    <w:rsid w:val="005B6C45"/>
    <w:rsid w:val="005B6FAB"/>
    <w:rsid w:val="005B7B0C"/>
    <w:rsid w:val="005C014D"/>
    <w:rsid w:val="005C017B"/>
    <w:rsid w:val="005C04A8"/>
    <w:rsid w:val="005C05A8"/>
    <w:rsid w:val="005C086D"/>
    <w:rsid w:val="005C0A28"/>
    <w:rsid w:val="005C0AFD"/>
    <w:rsid w:val="005C0EAB"/>
    <w:rsid w:val="005C113B"/>
    <w:rsid w:val="005C196D"/>
    <w:rsid w:val="005C1BB4"/>
    <w:rsid w:val="005C2B5D"/>
    <w:rsid w:val="005C2CCE"/>
    <w:rsid w:val="005C3CD0"/>
    <w:rsid w:val="005C50E8"/>
    <w:rsid w:val="005C5E29"/>
    <w:rsid w:val="005C5E2E"/>
    <w:rsid w:val="005C63B9"/>
    <w:rsid w:val="005C7AD8"/>
    <w:rsid w:val="005C7C2D"/>
    <w:rsid w:val="005D05F4"/>
    <w:rsid w:val="005D0E01"/>
    <w:rsid w:val="005D1241"/>
    <w:rsid w:val="005D1B9E"/>
    <w:rsid w:val="005D1E87"/>
    <w:rsid w:val="005D20BC"/>
    <w:rsid w:val="005D288F"/>
    <w:rsid w:val="005D2E6D"/>
    <w:rsid w:val="005D3B62"/>
    <w:rsid w:val="005D3E78"/>
    <w:rsid w:val="005D4842"/>
    <w:rsid w:val="005D4B2B"/>
    <w:rsid w:val="005D4D36"/>
    <w:rsid w:val="005D4FA1"/>
    <w:rsid w:val="005D6492"/>
    <w:rsid w:val="005D659E"/>
    <w:rsid w:val="005D6AF4"/>
    <w:rsid w:val="005D6DF4"/>
    <w:rsid w:val="005D726B"/>
    <w:rsid w:val="005D782A"/>
    <w:rsid w:val="005D7B67"/>
    <w:rsid w:val="005D7EA8"/>
    <w:rsid w:val="005E040C"/>
    <w:rsid w:val="005E0707"/>
    <w:rsid w:val="005E0C6F"/>
    <w:rsid w:val="005E0CE3"/>
    <w:rsid w:val="005E0F90"/>
    <w:rsid w:val="005E1081"/>
    <w:rsid w:val="005E1377"/>
    <w:rsid w:val="005E1533"/>
    <w:rsid w:val="005E156D"/>
    <w:rsid w:val="005E1EF0"/>
    <w:rsid w:val="005E2402"/>
    <w:rsid w:val="005E30EA"/>
    <w:rsid w:val="005E353A"/>
    <w:rsid w:val="005E363B"/>
    <w:rsid w:val="005E37E0"/>
    <w:rsid w:val="005E3B39"/>
    <w:rsid w:val="005E3F53"/>
    <w:rsid w:val="005E44D3"/>
    <w:rsid w:val="005E45F3"/>
    <w:rsid w:val="005E4C71"/>
    <w:rsid w:val="005E4E92"/>
    <w:rsid w:val="005E51D3"/>
    <w:rsid w:val="005E5349"/>
    <w:rsid w:val="005E556B"/>
    <w:rsid w:val="005E57B6"/>
    <w:rsid w:val="005E58AB"/>
    <w:rsid w:val="005E59F8"/>
    <w:rsid w:val="005E59F9"/>
    <w:rsid w:val="005E5BE2"/>
    <w:rsid w:val="005E5EF6"/>
    <w:rsid w:val="005E6CFD"/>
    <w:rsid w:val="005E6FF9"/>
    <w:rsid w:val="005E739C"/>
    <w:rsid w:val="005E7B2D"/>
    <w:rsid w:val="005E7E01"/>
    <w:rsid w:val="005F0BCF"/>
    <w:rsid w:val="005F1050"/>
    <w:rsid w:val="005F14B5"/>
    <w:rsid w:val="005F1C51"/>
    <w:rsid w:val="005F21E2"/>
    <w:rsid w:val="005F2A3D"/>
    <w:rsid w:val="005F2B2E"/>
    <w:rsid w:val="005F34D9"/>
    <w:rsid w:val="005F3616"/>
    <w:rsid w:val="005F3B60"/>
    <w:rsid w:val="005F430A"/>
    <w:rsid w:val="005F5036"/>
    <w:rsid w:val="005F53DE"/>
    <w:rsid w:val="005F5CA6"/>
    <w:rsid w:val="005F6368"/>
    <w:rsid w:val="005F6603"/>
    <w:rsid w:val="005F6620"/>
    <w:rsid w:val="005F6753"/>
    <w:rsid w:val="005F75B7"/>
    <w:rsid w:val="006004DB"/>
    <w:rsid w:val="00600668"/>
    <w:rsid w:val="00600C61"/>
    <w:rsid w:val="00600D1F"/>
    <w:rsid w:val="00601865"/>
    <w:rsid w:val="00601870"/>
    <w:rsid w:val="006026FE"/>
    <w:rsid w:val="00602761"/>
    <w:rsid w:val="0060302D"/>
    <w:rsid w:val="006037CD"/>
    <w:rsid w:val="0060411C"/>
    <w:rsid w:val="006047D4"/>
    <w:rsid w:val="00604A49"/>
    <w:rsid w:val="00604CB8"/>
    <w:rsid w:val="00604F5C"/>
    <w:rsid w:val="00605D73"/>
    <w:rsid w:val="00606A00"/>
    <w:rsid w:val="006074F9"/>
    <w:rsid w:val="00607883"/>
    <w:rsid w:val="006078D8"/>
    <w:rsid w:val="00607BAA"/>
    <w:rsid w:val="00607DA3"/>
    <w:rsid w:val="00607F5C"/>
    <w:rsid w:val="00610302"/>
    <w:rsid w:val="006119EB"/>
    <w:rsid w:val="00611B81"/>
    <w:rsid w:val="00611CB5"/>
    <w:rsid w:val="00612009"/>
    <w:rsid w:val="006120C5"/>
    <w:rsid w:val="006121D7"/>
    <w:rsid w:val="00612819"/>
    <w:rsid w:val="006129E7"/>
    <w:rsid w:val="00612F78"/>
    <w:rsid w:val="006139A8"/>
    <w:rsid w:val="00613A46"/>
    <w:rsid w:val="00613AA6"/>
    <w:rsid w:val="00614BBA"/>
    <w:rsid w:val="00614EFF"/>
    <w:rsid w:val="00614F5E"/>
    <w:rsid w:val="00615121"/>
    <w:rsid w:val="006153BA"/>
    <w:rsid w:val="006153E8"/>
    <w:rsid w:val="006157E5"/>
    <w:rsid w:val="00615874"/>
    <w:rsid w:val="0061589C"/>
    <w:rsid w:val="00616108"/>
    <w:rsid w:val="006164E7"/>
    <w:rsid w:val="00616777"/>
    <w:rsid w:val="0061677C"/>
    <w:rsid w:val="00616DC7"/>
    <w:rsid w:val="00616E2C"/>
    <w:rsid w:val="00616F50"/>
    <w:rsid w:val="00617CC0"/>
    <w:rsid w:val="00617CF2"/>
    <w:rsid w:val="00620941"/>
    <w:rsid w:val="00620B88"/>
    <w:rsid w:val="00620E8D"/>
    <w:rsid w:val="00621018"/>
    <w:rsid w:val="006224ED"/>
    <w:rsid w:val="00622A24"/>
    <w:rsid w:val="00623050"/>
    <w:rsid w:val="00623572"/>
    <w:rsid w:val="006235B3"/>
    <w:rsid w:val="00623F14"/>
    <w:rsid w:val="00623FB2"/>
    <w:rsid w:val="00623FB3"/>
    <w:rsid w:val="006244CF"/>
    <w:rsid w:val="0062481E"/>
    <w:rsid w:val="006248A6"/>
    <w:rsid w:val="00624D0D"/>
    <w:rsid w:val="00625295"/>
    <w:rsid w:val="006253F9"/>
    <w:rsid w:val="00625782"/>
    <w:rsid w:val="00625792"/>
    <w:rsid w:val="006257E8"/>
    <w:rsid w:val="00625C13"/>
    <w:rsid w:val="0062626B"/>
    <w:rsid w:val="006262B4"/>
    <w:rsid w:val="00626CE1"/>
    <w:rsid w:val="00626F60"/>
    <w:rsid w:val="00626F95"/>
    <w:rsid w:val="00627515"/>
    <w:rsid w:val="006275D4"/>
    <w:rsid w:val="00627FBC"/>
    <w:rsid w:val="006300F8"/>
    <w:rsid w:val="006306F7"/>
    <w:rsid w:val="006307F2"/>
    <w:rsid w:val="00630B7D"/>
    <w:rsid w:val="00631AE8"/>
    <w:rsid w:val="006321C0"/>
    <w:rsid w:val="00632877"/>
    <w:rsid w:val="00632B50"/>
    <w:rsid w:val="006333D0"/>
    <w:rsid w:val="006349CD"/>
    <w:rsid w:val="00634B90"/>
    <w:rsid w:val="006354FA"/>
    <w:rsid w:val="006362C9"/>
    <w:rsid w:val="006362CB"/>
    <w:rsid w:val="00636449"/>
    <w:rsid w:val="00636845"/>
    <w:rsid w:val="006368B8"/>
    <w:rsid w:val="006369C9"/>
    <w:rsid w:val="0063761F"/>
    <w:rsid w:val="00637C0C"/>
    <w:rsid w:val="0064032B"/>
    <w:rsid w:val="006405E0"/>
    <w:rsid w:val="006405EC"/>
    <w:rsid w:val="006406EA"/>
    <w:rsid w:val="006416DF"/>
    <w:rsid w:val="00641987"/>
    <w:rsid w:val="00641C4B"/>
    <w:rsid w:val="00641DED"/>
    <w:rsid w:val="00641E8A"/>
    <w:rsid w:val="006420E2"/>
    <w:rsid w:val="006422DD"/>
    <w:rsid w:val="00642D8A"/>
    <w:rsid w:val="00642DD0"/>
    <w:rsid w:val="00643DA7"/>
    <w:rsid w:val="006443AB"/>
    <w:rsid w:val="0064462D"/>
    <w:rsid w:val="00644AC1"/>
    <w:rsid w:val="00645292"/>
    <w:rsid w:val="00645868"/>
    <w:rsid w:val="00645A1E"/>
    <w:rsid w:val="00645DF0"/>
    <w:rsid w:val="00646361"/>
    <w:rsid w:val="00646636"/>
    <w:rsid w:val="006466A0"/>
    <w:rsid w:val="006467C8"/>
    <w:rsid w:val="00646FC1"/>
    <w:rsid w:val="006474D2"/>
    <w:rsid w:val="00647F7D"/>
    <w:rsid w:val="00650433"/>
    <w:rsid w:val="006505BF"/>
    <w:rsid w:val="006505D5"/>
    <w:rsid w:val="00650D72"/>
    <w:rsid w:val="00651871"/>
    <w:rsid w:val="00651900"/>
    <w:rsid w:val="00652276"/>
    <w:rsid w:val="00652412"/>
    <w:rsid w:val="00653F5C"/>
    <w:rsid w:val="0065444F"/>
    <w:rsid w:val="006547C6"/>
    <w:rsid w:val="006552A6"/>
    <w:rsid w:val="006553A0"/>
    <w:rsid w:val="00655464"/>
    <w:rsid w:val="0065695C"/>
    <w:rsid w:val="00656D57"/>
    <w:rsid w:val="00656E26"/>
    <w:rsid w:val="006576A0"/>
    <w:rsid w:val="00657780"/>
    <w:rsid w:val="00657945"/>
    <w:rsid w:val="00657965"/>
    <w:rsid w:val="006601EA"/>
    <w:rsid w:val="0066025C"/>
    <w:rsid w:val="0066095F"/>
    <w:rsid w:val="00661820"/>
    <w:rsid w:val="0066190B"/>
    <w:rsid w:val="00661B21"/>
    <w:rsid w:val="00662367"/>
    <w:rsid w:val="006627B3"/>
    <w:rsid w:val="00662832"/>
    <w:rsid w:val="00662A66"/>
    <w:rsid w:val="00663592"/>
    <w:rsid w:val="006638B7"/>
    <w:rsid w:val="00663A5F"/>
    <w:rsid w:val="00664449"/>
    <w:rsid w:val="00664F5E"/>
    <w:rsid w:val="006650DC"/>
    <w:rsid w:val="0066519E"/>
    <w:rsid w:val="006653BA"/>
    <w:rsid w:val="00665590"/>
    <w:rsid w:val="00666468"/>
    <w:rsid w:val="006668F5"/>
    <w:rsid w:val="00666B05"/>
    <w:rsid w:val="00666B63"/>
    <w:rsid w:val="00666CC1"/>
    <w:rsid w:val="00666E81"/>
    <w:rsid w:val="00666EC7"/>
    <w:rsid w:val="00666EFB"/>
    <w:rsid w:val="00667702"/>
    <w:rsid w:val="006702A0"/>
    <w:rsid w:val="00670C27"/>
    <w:rsid w:val="00670E0D"/>
    <w:rsid w:val="00671046"/>
    <w:rsid w:val="006715C7"/>
    <w:rsid w:val="006719B2"/>
    <w:rsid w:val="006719E1"/>
    <w:rsid w:val="00671C2D"/>
    <w:rsid w:val="00672603"/>
    <w:rsid w:val="00672978"/>
    <w:rsid w:val="00672F46"/>
    <w:rsid w:val="006732DD"/>
    <w:rsid w:val="00673920"/>
    <w:rsid w:val="00673DD1"/>
    <w:rsid w:val="0067443D"/>
    <w:rsid w:val="00674F4D"/>
    <w:rsid w:val="00675862"/>
    <w:rsid w:val="00675B23"/>
    <w:rsid w:val="0067610C"/>
    <w:rsid w:val="00676A37"/>
    <w:rsid w:val="00676FDD"/>
    <w:rsid w:val="0068021E"/>
    <w:rsid w:val="006806A2"/>
    <w:rsid w:val="00680C0F"/>
    <w:rsid w:val="00681256"/>
    <w:rsid w:val="006814C9"/>
    <w:rsid w:val="00681CE3"/>
    <w:rsid w:val="0068203B"/>
    <w:rsid w:val="0068207F"/>
    <w:rsid w:val="00682539"/>
    <w:rsid w:val="0068253D"/>
    <w:rsid w:val="0068264C"/>
    <w:rsid w:val="00682E0F"/>
    <w:rsid w:val="006834F5"/>
    <w:rsid w:val="006840DE"/>
    <w:rsid w:val="00684255"/>
    <w:rsid w:val="00684403"/>
    <w:rsid w:val="00684BBE"/>
    <w:rsid w:val="00684EE9"/>
    <w:rsid w:val="006859D0"/>
    <w:rsid w:val="00685AB4"/>
    <w:rsid w:val="00685B39"/>
    <w:rsid w:val="00686073"/>
    <w:rsid w:val="00686206"/>
    <w:rsid w:val="006865F5"/>
    <w:rsid w:val="00686743"/>
    <w:rsid w:val="00686AEF"/>
    <w:rsid w:val="00686EA3"/>
    <w:rsid w:val="006871AE"/>
    <w:rsid w:val="00687AD0"/>
    <w:rsid w:val="00690126"/>
    <w:rsid w:val="00691147"/>
    <w:rsid w:val="006912FA"/>
    <w:rsid w:val="00691FC8"/>
    <w:rsid w:val="006920C1"/>
    <w:rsid w:val="006925B5"/>
    <w:rsid w:val="006927CF"/>
    <w:rsid w:val="006938FE"/>
    <w:rsid w:val="00693E2F"/>
    <w:rsid w:val="00694094"/>
    <w:rsid w:val="0069445B"/>
    <w:rsid w:val="006944A0"/>
    <w:rsid w:val="00694BE1"/>
    <w:rsid w:val="00696145"/>
    <w:rsid w:val="00696268"/>
    <w:rsid w:val="0069641A"/>
    <w:rsid w:val="0069660C"/>
    <w:rsid w:val="00696C4D"/>
    <w:rsid w:val="00697072"/>
    <w:rsid w:val="00697DCE"/>
    <w:rsid w:val="00697DF9"/>
    <w:rsid w:val="00697E51"/>
    <w:rsid w:val="006A029E"/>
    <w:rsid w:val="006A0815"/>
    <w:rsid w:val="006A095A"/>
    <w:rsid w:val="006A145D"/>
    <w:rsid w:val="006A15B4"/>
    <w:rsid w:val="006A1A88"/>
    <w:rsid w:val="006A2013"/>
    <w:rsid w:val="006A2273"/>
    <w:rsid w:val="006A241D"/>
    <w:rsid w:val="006A32D3"/>
    <w:rsid w:val="006A3461"/>
    <w:rsid w:val="006A4641"/>
    <w:rsid w:val="006A4950"/>
    <w:rsid w:val="006A4CAA"/>
    <w:rsid w:val="006A4D6E"/>
    <w:rsid w:val="006A512E"/>
    <w:rsid w:val="006A6AB0"/>
    <w:rsid w:val="006A7491"/>
    <w:rsid w:val="006A7DD3"/>
    <w:rsid w:val="006A7F90"/>
    <w:rsid w:val="006B0420"/>
    <w:rsid w:val="006B0D56"/>
    <w:rsid w:val="006B10A5"/>
    <w:rsid w:val="006B124B"/>
    <w:rsid w:val="006B19C6"/>
    <w:rsid w:val="006B1C67"/>
    <w:rsid w:val="006B34AF"/>
    <w:rsid w:val="006B3903"/>
    <w:rsid w:val="006B4924"/>
    <w:rsid w:val="006B5114"/>
    <w:rsid w:val="006B574A"/>
    <w:rsid w:val="006B57EA"/>
    <w:rsid w:val="006B5D4D"/>
    <w:rsid w:val="006B66EF"/>
    <w:rsid w:val="006B692C"/>
    <w:rsid w:val="006B6DE6"/>
    <w:rsid w:val="006B6F59"/>
    <w:rsid w:val="006C043F"/>
    <w:rsid w:val="006C0BAE"/>
    <w:rsid w:val="006C0D79"/>
    <w:rsid w:val="006C0F22"/>
    <w:rsid w:val="006C1247"/>
    <w:rsid w:val="006C22E1"/>
    <w:rsid w:val="006C235B"/>
    <w:rsid w:val="006C2CC8"/>
    <w:rsid w:val="006C2E94"/>
    <w:rsid w:val="006C2F6A"/>
    <w:rsid w:val="006C32BA"/>
    <w:rsid w:val="006C3621"/>
    <w:rsid w:val="006C363D"/>
    <w:rsid w:val="006C38AE"/>
    <w:rsid w:val="006C478D"/>
    <w:rsid w:val="006C4A7F"/>
    <w:rsid w:val="006C4F60"/>
    <w:rsid w:val="006C57B3"/>
    <w:rsid w:val="006C58A1"/>
    <w:rsid w:val="006C5FD8"/>
    <w:rsid w:val="006C6154"/>
    <w:rsid w:val="006C647C"/>
    <w:rsid w:val="006C685D"/>
    <w:rsid w:val="006C6C4E"/>
    <w:rsid w:val="006C710B"/>
    <w:rsid w:val="006C7503"/>
    <w:rsid w:val="006C7A7D"/>
    <w:rsid w:val="006D011E"/>
    <w:rsid w:val="006D035F"/>
    <w:rsid w:val="006D03E9"/>
    <w:rsid w:val="006D04ED"/>
    <w:rsid w:val="006D092B"/>
    <w:rsid w:val="006D0DC7"/>
    <w:rsid w:val="006D115A"/>
    <w:rsid w:val="006D133C"/>
    <w:rsid w:val="006D1391"/>
    <w:rsid w:val="006D16D6"/>
    <w:rsid w:val="006D17E6"/>
    <w:rsid w:val="006D1865"/>
    <w:rsid w:val="006D2180"/>
    <w:rsid w:val="006D2D73"/>
    <w:rsid w:val="006D2D98"/>
    <w:rsid w:val="006D3D58"/>
    <w:rsid w:val="006D472E"/>
    <w:rsid w:val="006D4D8C"/>
    <w:rsid w:val="006D4EE5"/>
    <w:rsid w:val="006D5180"/>
    <w:rsid w:val="006D56EA"/>
    <w:rsid w:val="006D5BA7"/>
    <w:rsid w:val="006D6C3D"/>
    <w:rsid w:val="006D7413"/>
    <w:rsid w:val="006D77D3"/>
    <w:rsid w:val="006D7E94"/>
    <w:rsid w:val="006E067A"/>
    <w:rsid w:val="006E0954"/>
    <w:rsid w:val="006E0FC1"/>
    <w:rsid w:val="006E10AF"/>
    <w:rsid w:val="006E1F26"/>
    <w:rsid w:val="006E2084"/>
    <w:rsid w:val="006E3343"/>
    <w:rsid w:val="006E4237"/>
    <w:rsid w:val="006E4570"/>
    <w:rsid w:val="006E52FE"/>
    <w:rsid w:val="006E5444"/>
    <w:rsid w:val="006E57DF"/>
    <w:rsid w:val="006E5BC2"/>
    <w:rsid w:val="006E5DA3"/>
    <w:rsid w:val="006E666E"/>
    <w:rsid w:val="006E6A8C"/>
    <w:rsid w:val="006E72B2"/>
    <w:rsid w:val="006E741C"/>
    <w:rsid w:val="006E75EC"/>
    <w:rsid w:val="006F0019"/>
    <w:rsid w:val="006F00E1"/>
    <w:rsid w:val="006F0457"/>
    <w:rsid w:val="006F0638"/>
    <w:rsid w:val="006F06A3"/>
    <w:rsid w:val="006F1001"/>
    <w:rsid w:val="006F1354"/>
    <w:rsid w:val="006F1A4E"/>
    <w:rsid w:val="006F1A5B"/>
    <w:rsid w:val="006F1A5C"/>
    <w:rsid w:val="006F2D96"/>
    <w:rsid w:val="006F3313"/>
    <w:rsid w:val="006F399C"/>
    <w:rsid w:val="006F3F1B"/>
    <w:rsid w:val="006F42BD"/>
    <w:rsid w:val="006F46BD"/>
    <w:rsid w:val="006F51B9"/>
    <w:rsid w:val="006F53D6"/>
    <w:rsid w:val="006F54C2"/>
    <w:rsid w:val="006F6644"/>
    <w:rsid w:val="006F71D4"/>
    <w:rsid w:val="006F7689"/>
    <w:rsid w:val="0070094F"/>
    <w:rsid w:val="00701117"/>
    <w:rsid w:val="00701708"/>
    <w:rsid w:val="00701E64"/>
    <w:rsid w:val="00701F3C"/>
    <w:rsid w:val="007029BD"/>
    <w:rsid w:val="00702A50"/>
    <w:rsid w:val="00703125"/>
    <w:rsid w:val="00703B1F"/>
    <w:rsid w:val="00703FA3"/>
    <w:rsid w:val="007056B9"/>
    <w:rsid w:val="007056CE"/>
    <w:rsid w:val="00705CE3"/>
    <w:rsid w:val="00706230"/>
    <w:rsid w:val="00706623"/>
    <w:rsid w:val="00706D08"/>
    <w:rsid w:val="007070D8"/>
    <w:rsid w:val="00707181"/>
    <w:rsid w:val="0070744D"/>
    <w:rsid w:val="00707D54"/>
    <w:rsid w:val="00710671"/>
    <w:rsid w:val="007112EE"/>
    <w:rsid w:val="007118A1"/>
    <w:rsid w:val="00711971"/>
    <w:rsid w:val="00712243"/>
    <w:rsid w:val="0071246C"/>
    <w:rsid w:val="0071272E"/>
    <w:rsid w:val="007127CD"/>
    <w:rsid w:val="0071347C"/>
    <w:rsid w:val="007144A4"/>
    <w:rsid w:val="0071479D"/>
    <w:rsid w:val="00714CD0"/>
    <w:rsid w:val="00714CE4"/>
    <w:rsid w:val="00715292"/>
    <w:rsid w:val="0071598F"/>
    <w:rsid w:val="00715C75"/>
    <w:rsid w:val="0071602C"/>
    <w:rsid w:val="00716288"/>
    <w:rsid w:val="00716524"/>
    <w:rsid w:val="0071654D"/>
    <w:rsid w:val="00716665"/>
    <w:rsid w:val="007167FC"/>
    <w:rsid w:val="00716ACE"/>
    <w:rsid w:val="00716C76"/>
    <w:rsid w:val="00717069"/>
    <w:rsid w:val="00717159"/>
    <w:rsid w:val="00717258"/>
    <w:rsid w:val="0071758E"/>
    <w:rsid w:val="007175F0"/>
    <w:rsid w:val="00717C79"/>
    <w:rsid w:val="0072026C"/>
    <w:rsid w:val="00720326"/>
    <w:rsid w:val="0072034B"/>
    <w:rsid w:val="0072088D"/>
    <w:rsid w:val="00720BDD"/>
    <w:rsid w:val="00720F60"/>
    <w:rsid w:val="00721443"/>
    <w:rsid w:val="00722230"/>
    <w:rsid w:val="00722447"/>
    <w:rsid w:val="007227E1"/>
    <w:rsid w:val="00722C40"/>
    <w:rsid w:val="00722E9D"/>
    <w:rsid w:val="00723601"/>
    <w:rsid w:val="0072423C"/>
    <w:rsid w:val="007247A2"/>
    <w:rsid w:val="007247EF"/>
    <w:rsid w:val="00724817"/>
    <w:rsid w:val="00724A0F"/>
    <w:rsid w:val="00724BBB"/>
    <w:rsid w:val="00724E92"/>
    <w:rsid w:val="007259C6"/>
    <w:rsid w:val="00725BAD"/>
    <w:rsid w:val="00726A13"/>
    <w:rsid w:val="00726A27"/>
    <w:rsid w:val="00726B77"/>
    <w:rsid w:val="0072717D"/>
    <w:rsid w:val="00727423"/>
    <w:rsid w:val="00727EF9"/>
    <w:rsid w:val="0073163B"/>
    <w:rsid w:val="007321E9"/>
    <w:rsid w:val="00732B07"/>
    <w:rsid w:val="007331B5"/>
    <w:rsid w:val="007333D6"/>
    <w:rsid w:val="00733BEE"/>
    <w:rsid w:val="0073434B"/>
    <w:rsid w:val="00734588"/>
    <w:rsid w:val="007345CC"/>
    <w:rsid w:val="00734637"/>
    <w:rsid w:val="00734975"/>
    <w:rsid w:val="00736502"/>
    <w:rsid w:val="007365F9"/>
    <w:rsid w:val="00736E34"/>
    <w:rsid w:val="00737655"/>
    <w:rsid w:val="00737ED6"/>
    <w:rsid w:val="007403FD"/>
    <w:rsid w:val="007405B6"/>
    <w:rsid w:val="00740679"/>
    <w:rsid w:val="007409A2"/>
    <w:rsid w:val="00741166"/>
    <w:rsid w:val="007412AD"/>
    <w:rsid w:val="0074181E"/>
    <w:rsid w:val="00741AC1"/>
    <w:rsid w:val="00741B21"/>
    <w:rsid w:val="0074206B"/>
    <w:rsid w:val="007430E2"/>
    <w:rsid w:val="0074340D"/>
    <w:rsid w:val="007438B7"/>
    <w:rsid w:val="00743C08"/>
    <w:rsid w:val="007445B8"/>
    <w:rsid w:val="007445E1"/>
    <w:rsid w:val="0074482C"/>
    <w:rsid w:val="00744E97"/>
    <w:rsid w:val="00744E9F"/>
    <w:rsid w:val="007451CD"/>
    <w:rsid w:val="0074554A"/>
    <w:rsid w:val="00745BF4"/>
    <w:rsid w:val="00745C7B"/>
    <w:rsid w:val="00745E71"/>
    <w:rsid w:val="00746215"/>
    <w:rsid w:val="00746817"/>
    <w:rsid w:val="00746A98"/>
    <w:rsid w:val="00747285"/>
    <w:rsid w:val="007477AE"/>
    <w:rsid w:val="00747CBD"/>
    <w:rsid w:val="00747E44"/>
    <w:rsid w:val="00750473"/>
    <w:rsid w:val="007508A6"/>
    <w:rsid w:val="00750A81"/>
    <w:rsid w:val="00750E68"/>
    <w:rsid w:val="00751012"/>
    <w:rsid w:val="00751C7A"/>
    <w:rsid w:val="0075251A"/>
    <w:rsid w:val="00752638"/>
    <w:rsid w:val="00752ED7"/>
    <w:rsid w:val="0075308F"/>
    <w:rsid w:val="007532D1"/>
    <w:rsid w:val="00753439"/>
    <w:rsid w:val="00753777"/>
    <w:rsid w:val="0075410D"/>
    <w:rsid w:val="0075460A"/>
    <w:rsid w:val="007547C3"/>
    <w:rsid w:val="0075492B"/>
    <w:rsid w:val="007549AB"/>
    <w:rsid w:val="00754D44"/>
    <w:rsid w:val="007556B5"/>
    <w:rsid w:val="007557BB"/>
    <w:rsid w:val="00755880"/>
    <w:rsid w:val="00755D1B"/>
    <w:rsid w:val="007569F8"/>
    <w:rsid w:val="00756B63"/>
    <w:rsid w:val="00757044"/>
    <w:rsid w:val="00757A04"/>
    <w:rsid w:val="00757FA0"/>
    <w:rsid w:val="00760553"/>
    <w:rsid w:val="007609B2"/>
    <w:rsid w:val="00760AC7"/>
    <w:rsid w:val="00760FD2"/>
    <w:rsid w:val="00760FF5"/>
    <w:rsid w:val="0076111C"/>
    <w:rsid w:val="00761B7A"/>
    <w:rsid w:val="00761CAB"/>
    <w:rsid w:val="007623D0"/>
    <w:rsid w:val="00762555"/>
    <w:rsid w:val="00762A9E"/>
    <w:rsid w:val="00762ADC"/>
    <w:rsid w:val="00762C5E"/>
    <w:rsid w:val="00763822"/>
    <w:rsid w:val="00763BB5"/>
    <w:rsid w:val="00763C29"/>
    <w:rsid w:val="00763CB0"/>
    <w:rsid w:val="007644EF"/>
    <w:rsid w:val="007646E3"/>
    <w:rsid w:val="007648C4"/>
    <w:rsid w:val="00764F87"/>
    <w:rsid w:val="00764FC8"/>
    <w:rsid w:val="007652CD"/>
    <w:rsid w:val="00765AD1"/>
    <w:rsid w:val="00765EA8"/>
    <w:rsid w:val="00766057"/>
    <w:rsid w:val="007663FB"/>
    <w:rsid w:val="00766DA4"/>
    <w:rsid w:val="00766F51"/>
    <w:rsid w:val="00767C2C"/>
    <w:rsid w:val="007702C5"/>
    <w:rsid w:val="00770B98"/>
    <w:rsid w:val="00771572"/>
    <w:rsid w:val="00771AB3"/>
    <w:rsid w:val="00771C9C"/>
    <w:rsid w:val="00771FCA"/>
    <w:rsid w:val="00773A4E"/>
    <w:rsid w:val="00773BAF"/>
    <w:rsid w:val="00773F1F"/>
    <w:rsid w:val="00773F40"/>
    <w:rsid w:val="00773F73"/>
    <w:rsid w:val="007740A5"/>
    <w:rsid w:val="007740B8"/>
    <w:rsid w:val="00774E92"/>
    <w:rsid w:val="00775A19"/>
    <w:rsid w:val="0077619A"/>
    <w:rsid w:val="007767EA"/>
    <w:rsid w:val="00777F60"/>
    <w:rsid w:val="00780673"/>
    <w:rsid w:val="0078079C"/>
    <w:rsid w:val="00781227"/>
    <w:rsid w:val="007815FA"/>
    <w:rsid w:val="00781F98"/>
    <w:rsid w:val="00782173"/>
    <w:rsid w:val="00782324"/>
    <w:rsid w:val="0078256A"/>
    <w:rsid w:val="007831C5"/>
    <w:rsid w:val="0078368E"/>
    <w:rsid w:val="00783AFE"/>
    <w:rsid w:val="007847AE"/>
    <w:rsid w:val="00784F6B"/>
    <w:rsid w:val="0078510D"/>
    <w:rsid w:val="00785881"/>
    <w:rsid w:val="00785CDE"/>
    <w:rsid w:val="00786A5C"/>
    <w:rsid w:val="00786B9E"/>
    <w:rsid w:val="00787978"/>
    <w:rsid w:val="007905EA"/>
    <w:rsid w:val="00790A38"/>
    <w:rsid w:val="0079102A"/>
    <w:rsid w:val="0079146D"/>
    <w:rsid w:val="0079147D"/>
    <w:rsid w:val="00791523"/>
    <w:rsid w:val="00791905"/>
    <w:rsid w:val="00791BDD"/>
    <w:rsid w:val="00791CC6"/>
    <w:rsid w:val="00791FD9"/>
    <w:rsid w:val="00792183"/>
    <w:rsid w:val="00792247"/>
    <w:rsid w:val="00792B8C"/>
    <w:rsid w:val="00792C32"/>
    <w:rsid w:val="00792CEB"/>
    <w:rsid w:val="00792D60"/>
    <w:rsid w:val="007935A6"/>
    <w:rsid w:val="007939B6"/>
    <w:rsid w:val="00793C58"/>
    <w:rsid w:val="0079421F"/>
    <w:rsid w:val="0079439C"/>
    <w:rsid w:val="00794B2A"/>
    <w:rsid w:val="00795A68"/>
    <w:rsid w:val="00796234"/>
    <w:rsid w:val="007962C1"/>
    <w:rsid w:val="00796616"/>
    <w:rsid w:val="00796978"/>
    <w:rsid w:val="007972E6"/>
    <w:rsid w:val="0079730E"/>
    <w:rsid w:val="00797443"/>
    <w:rsid w:val="00797454"/>
    <w:rsid w:val="007975D8"/>
    <w:rsid w:val="00797AD4"/>
    <w:rsid w:val="00797C94"/>
    <w:rsid w:val="00797E55"/>
    <w:rsid w:val="007A02BD"/>
    <w:rsid w:val="007A0C6C"/>
    <w:rsid w:val="007A1298"/>
    <w:rsid w:val="007A1CB9"/>
    <w:rsid w:val="007A1D47"/>
    <w:rsid w:val="007A1F25"/>
    <w:rsid w:val="007A2921"/>
    <w:rsid w:val="007A2ACA"/>
    <w:rsid w:val="007A2B65"/>
    <w:rsid w:val="007A350B"/>
    <w:rsid w:val="007A3524"/>
    <w:rsid w:val="007A3C54"/>
    <w:rsid w:val="007A4839"/>
    <w:rsid w:val="007A4846"/>
    <w:rsid w:val="007A4FAF"/>
    <w:rsid w:val="007A57B4"/>
    <w:rsid w:val="007A5992"/>
    <w:rsid w:val="007A5E78"/>
    <w:rsid w:val="007A610A"/>
    <w:rsid w:val="007A6365"/>
    <w:rsid w:val="007A6CF4"/>
    <w:rsid w:val="007A6FA9"/>
    <w:rsid w:val="007B06C7"/>
    <w:rsid w:val="007B1529"/>
    <w:rsid w:val="007B1F1D"/>
    <w:rsid w:val="007B2047"/>
    <w:rsid w:val="007B28FC"/>
    <w:rsid w:val="007B3099"/>
    <w:rsid w:val="007B30A5"/>
    <w:rsid w:val="007B3A88"/>
    <w:rsid w:val="007B3BE9"/>
    <w:rsid w:val="007B42A5"/>
    <w:rsid w:val="007B5739"/>
    <w:rsid w:val="007B5FA4"/>
    <w:rsid w:val="007B61AE"/>
    <w:rsid w:val="007B67E1"/>
    <w:rsid w:val="007B6A0C"/>
    <w:rsid w:val="007B6E3C"/>
    <w:rsid w:val="007B7723"/>
    <w:rsid w:val="007B7F85"/>
    <w:rsid w:val="007C036F"/>
    <w:rsid w:val="007C0AAD"/>
    <w:rsid w:val="007C0B4A"/>
    <w:rsid w:val="007C123C"/>
    <w:rsid w:val="007C1577"/>
    <w:rsid w:val="007C1A15"/>
    <w:rsid w:val="007C207F"/>
    <w:rsid w:val="007C218F"/>
    <w:rsid w:val="007C223A"/>
    <w:rsid w:val="007C22C9"/>
    <w:rsid w:val="007C2B08"/>
    <w:rsid w:val="007C2CF1"/>
    <w:rsid w:val="007C374A"/>
    <w:rsid w:val="007C3879"/>
    <w:rsid w:val="007C3DCC"/>
    <w:rsid w:val="007C3DFA"/>
    <w:rsid w:val="007C40AD"/>
    <w:rsid w:val="007C431E"/>
    <w:rsid w:val="007C4505"/>
    <w:rsid w:val="007C4CED"/>
    <w:rsid w:val="007C5A84"/>
    <w:rsid w:val="007C5CF8"/>
    <w:rsid w:val="007C63F8"/>
    <w:rsid w:val="007C643E"/>
    <w:rsid w:val="007C66FC"/>
    <w:rsid w:val="007C6789"/>
    <w:rsid w:val="007C6FC8"/>
    <w:rsid w:val="007C705D"/>
    <w:rsid w:val="007C711B"/>
    <w:rsid w:val="007C7998"/>
    <w:rsid w:val="007C7A66"/>
    <w:rsid w:val="007C7ADD"/>
    <w:rsid w:val="007D0586"/>
    <w:rsid w:val="007D0ABE"/>
    <w:rsid w:val="007D10BD"/>
    <w:rsid w:val="007D1337"/>
    <w:rsid w:val="007D1742"/>
    <w:rsid w:val="007D1F7C"/>
    <w:rsid w:val="007D2348"/>
    <w:rsid w:val="007D27C3"/>
    <w:rsid w:val="007D338E"/>
    <w:rsid w:val="007D358A"/>
    <w:rsid w:val="007D367B"/>
    <w:rsid w:val="007D37C2"/>
    <w:rsid w:val="007D38EB"/>
    <w:rsid w:val="007D3AA5"/>
    <w:rsid w:val="007D401D"/>
    <w:rsid w:val="007D44A7"/>
    <w:rsid w:val="007D4566"/>
    <w:rsid w:val="007D4E52"/>
    <w:rsid w:val="007D4FB9"/>
    <w:rsid w:val="007D5289"/>
    <w:rsid w:val="007D5B8A"/>
    <w:rsid w:val="007D5DE8"/>
    <w:rsid w:val="007D5EB9"/>
    <w:rsid w:val="007D6355"/>
    <w:rsid w:val="007D6E9A"/>
    <w:rsid w:val="007D7D72"/>
    <w:rsid w:val="007E03E2"/>
    <w:rsid w:val="007E095C"/>
    <w:rsid w:val="007E0DC4"/>
    <w:rsid w:val="007E0E40"/>
    <w:rsid w:val="007E151B"/>
    <w:rsid w:val="007E18D2"/>
    <w:rsid w:val="007E194D"/>
    <w:rsid w:val="007E1AF8"/>
    <w:rsid w:val="007E24E3"/>
    <w:rsid w:val="007E2BBC"/>
    <w:rsid w:val="007E3224"/>
    <w:rsid w:val="007E35AF"/>
    <w:rsid w:val="007E3D45"/>
    <w:rsid w:val="007E4290"/>
    <w:rsid w:val="007E44A4"/>
    <w:rsid w:val="007E463E"/>
    <w:rsid w:val="007E475F"/>
    <w:rsid w:val="007E4958"/>
    <w:rsid w:val="007E51CC"/>
    <w:rsid w:val="007E5718"/>
    <w:rsid w:val="007E5995"/>
    <w:rsid w:val="007E5D3B"/>
    <w:rsid w:val="007E60B7"/>
    <w:rsid w:val="007E61A4"/>
    <w:rsid w:val="007E61E1"/>
    <w:rsid w:val="007E637D"/>
    <w:rsid w:val="007E6397"/>
    <w:rsid w:val="007E6E05"/>
    <w:rsid w:val="007E73A0"/>
    <w:rsid w:val="007E74A0"/>
    <w:rsid w:val="007E76A6"/>
    <w:rsid w:val="007E79DC"/>
    <w:rsid w:val="007F064F"/>
    <w:rsid w:val="007F09C6"/>
    <w:rsid w:val="007F1705"/>
    <w:rsid w:val="007F1973"/>
    <w:rsid w:val="007F199A"/>
    <w:rsid w:val="007F1E17"/>
    <w:rsid w:val="007F221B"/>
    <w:rsid w:val="007F2271"/>
    <w:rsid w:val="007F23B2"/>
    <w:rsid w:val="007F3237"/>
    <w:rsid w:val="007F342D"/>
    <w:rsid w:val="007F390A"/>
    <w:rsid w:val="007F3A14"/>
    <w:rsid w:val="007F4445"/>
    <w:rsid w:val="007F49CA"/>
    <w:rsid w:val="007F5299"/>
    <w:rsid w:val="007F5648"/>
    <w:rsid w:val="007F6865"/>
    <w:rsid w:val="007F690B"/>
    <w:rsid w:val="007F70C4"/>
    <w:rsid w:val="007F7A3D"/>
    <w:rsid w:val="008002AB"/>
    <w:rsid w:val="00800E12"/>
    <w:rsid w:val="00801A7E"/>
    <w:rsid w:val="00801B94"/>
    <w:rsid w:val="00802174"/>
    <w:rsid w:val="0080245C"/>
    <w:rsid w:val="00802C3B"/>
    <w:rsid w:val="0080318D"/>
    <w:rsid w:val="00803592"/>
    <w:rsid w:val="00803717"/>
    <w:rsid w:val="0080376F"/>
    <w:rsid w:val="0080390E"/>
    <w:rsid w:val="0080404E"/>
    <w:rsid w:val="0080427F"/>
    <w:rsid w:val="008043C3"/>
    <w:rsid w:val="008043C9"/>
    <w:rsid w:val="00804A9A"/>
    <w:rsid w:val="00805E44"/>
    <w:rsid w:val="00805EAB"/>
    <w:rsid w:val="008071D4"/>
    <w:rsid w:val="00807446"/>
    <w:rsid w:val="00807EDE"/>
    <w:rsid w:val="00807F1D"/>
    <w:rsid w:val="00810E41"/>
    <w:rsid w:val="008111F6"/>
    <w:rsid w:val="008123F7"/>
    <w:rsid w:val="00813049"/>
    <w:rsid w:val="008131D4"/>
    <w:rsid w:val="008137BD"/>
    <w:rsid w:val="0081383C"/>
    <w:rsid w:val="0081404F"/>
    <w:rsid w:val="0081551C"/>
    <w:rsid w:val="008155B1"/>
    <w:rsid w:val="00815BC3"/>
    <w:rsid w:val="00816580"/>
    <w:rsid w:val="00816963"/>
    <w:rsid w:val="00817DA3"/>
    <w:rsid w:val="00820276"/>
    <w:rsid w:val="00820874"/>
    <w:rsid w:val="008209F2"/>
    <w:rsid w:val="008211A1"/>
    <w:rsid w:val="00821371"/>
    <w:rsid w:val="008216F8"/>
    <w:rsid w:val="00821C86"/>
    <w:rsid w:val="00821DB1"/>
    <w:rsid w:val="0082282D"/>
    <w:rsid w:val="008235D3"/>
    <w:rsid w:val="00823D6D"/>
    <w:rsid w:val="00823E40"/>
    <w:rsid w:val="00823E57"/>
    <w:rsid w:val="00823F7B"/>
    <w:rsid w:val="00824250"/>
    <w:rsid w:val="008244A7"/>
    <w:rsid w:val="0082472B"/>
    <w:rsid w:val="008247F5"/>
    <w:rsid w:val="00824A76"/>
    <w:rsid w:val="00824B4D"/>
    <w:rsid w:val="00824C59"/>
    <w:rsid w:val="00825045"/>
    <w:rsid w:val="00825B22"/>
    <w:rsid w:val="00825DE4"/>
    <w:rsid w:val="0082660B"/>
    <w:rsid w:val="00826893"/>
    <w:rsid w:val="00826BC2"/>
    <w:rsid w:val="0083072D"/>
    <w:rsid w:val="00830D2B"/>
    <w:rsid w:val="00830E5F"/>
    <w:rsid w:val="00830E74"/>
    <w:rsid w:val="00831173"/>
    <w:rsid w:val="008311B6"/>
    <w:rsid w:val="008312B3"/>
    <w:rsid w:val="00831672"/>
    <w:rsid w:val="00831835"/>
    <w:rsid w:val="0083196A"/>
    <w:rsid w:val="0083206F"/>
    <w:rsid w:val="0083246C"/>
    <w:rsid w:val="00832BB3"/>
    <w:rsid w:val="00832CEC"/>
    <w:rsid w:val="0083332E"/>
    <w:rsid w:val="008333CC"/>
    <w:rsid w:val="0083393D"/>
    <w:rsid w:val="00833B18"/>
    <w:rsid w:val="00833C58"/>
    <w:rsid w:val="008341F8"/>
    <w:rsid w:val="008347FE"/>
    <w:rsid w:val="008348C8"/>
    <w:rsid w:val="00834CDB"/>
    <w:rsid w:val="00834D61"/>
    <w:rsid w:val="008354EE"/>
    <w:rsid w:val="0083590B"/>
    <w:rsid w:val="00835E00"/>
    <w:rsid w:val="0083691A"/>
    <w:rsid w:val="00836BED"/>
    <w:rsid w:val="00837055"/>
    <w:rsid w:val="00837435"/>
    <w:rsid w:val="00837EE6"/>
    <w:rsid w:val="00837EED"/>
    <w:rsid w:val="00837F61"/>
    <w:rsid w:val="00840042"/>
    <w:rsid w:val="00840526"/>
    <w:rsid w:val="00840C2C"/>
    <w:rsid w:val="008414A0"/>
    <w:rsid w:val="00841D97"/>
    <w:rsid w:val="00842CCA"/>
    <w:rsid w:val="00843178"/>
    <w:rsid w:val="00843790"/>
    <w:rsid w:val="00843831"/>
    <w:rsid w:val="00844995"/>
    <w:rsid w:val="00844F23"/>
    <w:rsid w:val="00845039"/>
    <w:rsid w:val="00845074"/>
    <w:rsid w:val="00845799"/>
    <w:rsid w:val="00845ADB"/>
    <w:rsid w:val="00846773"/>
    <w:rsid w:val="00846E5E"/>
    <w:rsid w:val="008504F4"/>
    <w:rsid w:val="008507DE"/>
    <w:rsid w:val="00850833"/>
    <w:rsid w:val="00850FC3"/>
    <w:rsid w:val="00850FC6"/>
    <w:rsid w:val="008525EF"/>
    <w:rsid w:val="008533F4"/>
    <w:rsid w:val="008535B4"/>
    <w:rsid w:val="00853949"/>
    <w:rsid w:val="008544A7"/>
    <w:rsid w:val="008545D8"/>
    <w:rsid w:val="00854F66"/>
    <w:rsid w:val="00855278"/>
    <w:rsid w:val="00855BCB"/>
    <w:rsid w:val="00855C48"/>
    <w:rsid w:val="00855F47"/>
    <w:rsid w:val="00856027"/>
    <w:rsid w:val="00856A40"/>
    <w:rsid w:val="00856B99"/>
    <w:rsid w:val="00857317"/>
    <w:rsid w:val="00857324"/>
    <w:rsid w:val="008602C6"/>
    <w:rsid w:val="0086086E"/>
    <w:rsid w:val="00860F44"/>
    <w:rsid w:val="00861187"/>
    <w:rsid w:val="00861310"/>
    <w:rsid w:val="00861603"/>
    <w:rsid w:val="00861608"/>
    <w:rsid w:val="00861CD2"/>
    <w:rsid w:val="00861D34"/>
    <w:rsid w:val="00861D9A"/>
    <w:rsid w:val="00862E00"/>
    <w:rsid w:val="00862E86"/>
    <w:rsid w:val="00862FC4"/>
    <w:rsid w:val="00863390"/>
    <w:rsid w:val="00863858"/>
    <w:rsid w:val="00863D57"/>
    <w:rsid w:val="00863FA2"/>
    <w:rsid w:val="008640B3"/>
    <w:rsid w:val="008641EE"/>
    <w:rsid w:val="00865066"/>
    <w:rsid w:val="00865733"/>
    <w:rsid w:val="0086641B"/>
    <w:rsid w:val="0086662C"/>
    <w:rsid w:val="008666DE"/>
    <w:rsid w:val="008669C6"/>
    <w:rsid w:val="00866CD7"/>
    <w:rsid w:val="00866DCD"/>
    <w:rsid w:val="00866DFD"/>
    <w:rsid w:val="00866F4B"/>
    <w:rsid w:val="00866F7A"/>
    <w:rsid w:val="00867048"/>
    <w:rsid w:val="0086715A"/>
    <w:rsid w:val="008677A7"/>
    <w:rsid w:val="00867A30"/>
    <w:rsid w:val="00867C33"/>
    <w:rsid w:val="008704FF"/>
    <w:rsid w:val="008709E3"/>
    <w:rsid w:val="00870A1F"/>
    <w:rsid w:val="00870A62"/>
    <w:rsid w:val="00870B6B"/>
    <w:rsid w:val="00871395"/>
    <w:rsid w:val="008723AA"/>
    <w:rsid w:val="0087265C"/>
    <w:rsid w:val="0087295E"/>
    <w:rsid w:val="00872FEC"/>
    <w:rsid w:val="00873C76"/>
    <w:rsid w:val="00873FBC"/>
    <w:rsid w:val="00874153"/>
    <w:rsid w:val="00874181"/>
    <w:rsid w:val="008747CE"/>
    <w:rsid w:val="008752F7"/>
    <w:rsid w:val="008756C2"/>
    <w:rsid w:val="008757A5"/>
    <w:rsid w:val="008764BA"/>
    <w:rsid w:val="00876601"/>
    <w:rsid w:val="008769F1"/>
    <w:rsid w:val="0087732F"/>
    <w:rsid w:val="00877487"/>
    <w:rsid w:val="0088061F"/>
    <w:rsid w:val="00880C0A"/>
    <w:rsid w:val="00880D63"/>
    <w:rsid w:val="008812BD"/>
    <w:rsid w:val="008817F3"/>
    <w:rsid w:val="008818BF"/>
    <w:rsid w:val="00881A99"/>
    <w:rsid w:val="00881F7D"/>
    <w:rsid w:val="00882E6B"/>
    <w:rsid w:val="00882F4B"/>
    <w:rsid w:val="00883064"/>
    <w:rsid w:val="00883232"/>
    <w:rsid w:val="00883675"/>
    <w:rsid w:val="00883BC2"/>
    <w:rsid w:val="00883D7A"/>
    <w:rsid w:val="00884124"/>
    <w:rsid w:val="0088453D"/>
    <w:rsid w:val="00884A73"/>
    <w:rsid w:val="0088509F"/>
    <w:rsid w:val="008850FC"/>
    <w:rsid w:val="00885580"/>
    <w:rsid w:val="00885C98"/>
    <w:rsid w:val="008861D3"/>
    <w:rsid w:val="00886920"/>
    <w:rsid w:val="008871C0"/>
    <w:rsid w:val="00887BB7"/>
    <w:rsid w:val="00890314"/>
    <w:rsid w:val="00890889"/>
    <w:rsid w:val="008908D6"/>
    <w:rsid w:val="00890C74"/>
    <w:rsid w:val="00891065"/>
    <w:rsid w:val="008925BB"/>
    <w:rsid w:val="008925FA"/>
    <w:rsid w:val="008926B1"/>
    <w:rsid w:val="00892C63"/>
    <w:rsid w:val="00893804"/>
    <w:rsid w:val="00893CC1"/>
    <w:rsid w:val="00893FC1"/>
    <w:rsid w:val="008942D0"/>
    <w:rsid w:val="008951F4"/>
    <w:rsid w:val="008955B7"/>
    <w:rsid w:val="00895977"/>
    <w:rsid w:val="0089615F"/>
    <w:rsid w:val="00896306"/>
    <w:rsid w:val="00896538"/>
    <w:rsid w:val="00896A0E"/>
    <w:rsid w:val="008970D4"/>
    <w:rsid w:val="0089725C"/>
    <w:rsid w:val="008972DC"/>
    <w:rsid w:val="0089796A"/>
    <w:rsid w:val="00897B62"/>
    <w:rsid w:val="008A04E8"/>
    <w:rsid w:val="008A0640"/>
    <w:rsid w:val="008A1633"/>
    <w:rsid w:val="008A17D2"/>
    <w:rsid w:val="008A1AD8"/>
    <w:rsid w:val="008A1B0C"/>
    <w:rsid w:val="008A1FB1"/>
    <w:rsid w:val="008A2367"/>
    <w:rsid w:val="008A2C20"/>
    <w:rsid w:val="008A2F3B"/>
    <w:rsid w:val="008A3332"/>
    <w:rsid w:val="008A34E5"/>
    <w:rsid w:val="008A3A75"/>
    <w:rsid w:val="008A4104"/>
    <w:rsid w:val="008A4258"/>
    <w:rsid w:val="008A4818"/>
    <w:rsid w:val="008A4F38"/>
    <w:rsid w:val="008A4F86"/>
    <w:rsid w:val="008A5A0A"/>
    <w:rsid w:val="008A5B83"/>
    <w:rsid w:val="008A5C60"/>
    <w:rsid w:val="008A6263"/>
    <w:rsid w:val="008A6A42"/>
    <w:rsid w:val="008A6FDA"/>
    <w:rsid w:val="008A78E2"/>
    <w:rsid w:val="008A7946"/>
    <w:rsid w:val="008A7D34"/>
    <w:rsid w:val="008B005A"/>
    <w:rsid w:val="008B0B6B"/>
    <w:rsid w:val="008B0CFC"/>
    <w:rsid w:val="008B0DBD"/>
    <w:rsid w:val="008B1189"/>
    <w:rsid w:val="008B19A6"/>
    <w:rsid w:val="008B1B3D"/>
    <w:rsid w:val="008B2039"/>
    <w:rsid w:val="008B23AC"/>
    <w:rsid w:val="008B2BE6"/>
    <w:rsid w:val="008B30FE"/>
    <w:rsid w:val="008B38E9"/>
    <w:rsid w:val="008B3EDE"/>
    <w:rsid w:val="008B47D5"/>
    <w:rsid w:val="008B52F3"/>
    <w:rsid w:val="008B5B36"/>
    <w:rsid w:val="008B5C8D"/>
    <w:rsid w:val="008B61DB"/>
    <w:rsid w:val="008B67A6"/>
    <w:rsid w:val="008B6A75"/>
    <w:rsid w:val="008B732C"/>
    <w:rsid w:val="008B74F6"/>
    <w:rsid w:val="008B7597"/>
    <w:rsid w:val="008B78A9"/>
    <w:rsid w:val="008B7995"/>
    <w:rsid w:val="008B79FE"/>
    <w:rsid w:val="008B7A13"/>
    <w:rsid w:val="008C012C"/>
    <w:rsid w:val="008C0724"/>
    <w:rsid w:val="008C0D9F"/>
    <w:rsid w:val="008C0F1B"/>
    <w:rsid w:val="008C1634"/>
    <w:rsid w:val="008C1970"/>
    <w:rsid w:val="008C222A"/>
    <w:rsid w:val="008C257F"/>
    <w:rsid w:val="008C275A"/>
    <w:rsid w:val="008C35F9"/>
    <w:rsid w:val="008C37EE"/>
    <w:rsid w:val="008C3A43"/>
    <w:rsid w:val="008C3CDA"/>
    <w:rsid w:val="008C4668"/>
    <w:rsid w:val="008C4798"/>
    <w:rsid w:val="008C47E7"/>
    <w:rsid w:val="008C49B6"/>
    <w:rsid w:val="008C4C49"/>
    <w:rsid w:val="008C506E"/>
    <w:rsid w:val="008C52BE"/>
    <w:rsid w:val="008C5BAF"/>
    <w:rsid w:val="008C6100"/>
    <w:rsid w:val="008C6920"/>
    <w:rsid w:val="008C6F5C"/>
    <w:rsid w:val="008C77F8"/>
    <w:rsid w:val="008D016D"/>
    <w:rsid w:val="008D06EA"/>
    <w:rsid w:val="008D08FB"/>
    <w:rsid w:val="008D0B87"/>
    <w:rsid w:val="008D0F54"/>
    <w:rsid w:val="008D0FA8"/>
    <w:rsid w:val="008D1F70"/>
    <w:rsid w:val="008D201B"/>
    <w:rsid w:val="008D31C9"/>
    <w:rsid w:val="008D3440"/>
    <w:rsid w:val="008D3B97"/>
    <w:rsid w:val="008D424C"/>
    <w:rsid w:val="008D469F"/>
    <w:rsid w:val="008D4AA8"/>
    <w:rsid w:val="008D53C9"/>
    <w:rsid w:val="008D542C"/>
    <w:rsid w:val="008D5443"/>
    <w:rsid w:val="008D5869"/>
    <w:rsid w:val="008D58DB"/>
    <w:rsid w:val="008D5A40"/>
    <w:rsid w:val="008D5AA7"/>
    <w:rsid w:val="008D6DC1"/>
    <w:rsid w:val="008E0479"/>
    <w:rsid w:val="008E052C"/>
    <w:rsid w:val="008E09C6"/>
    <w:rsid w:val="008E0C86"/>
    <w:rsid w:val="008E115A"/>
    <w:rsid w:val="008E1582"/>
    <w:rsid w:val="008E1B5E"/>
    <w:rsid w:val="008E1B7B"/>
    <w:rsid w:val="008E1CA8"/>
    <w:rsid w:val="008E1D93"/>
    <w:rsid w:val="008E1DD9"/>
    <w:rsid w:val="008E2492"/>
    <w:rsid w:val="008E274B"/>
    <w:rsid w:val="008E32CC"/>
    <w:rsid w:val="008E33E7"/>
    <w:rsid w:val="008E3723"/>
    <w:rsid w:val="008E39F3"/>
    <w:rsid w:val="008E40F5"/>
    <w:rsid w:val="008E450B"/>
    <w:rsid w:val="008E4627"/>
    <w:rsid w:val="008E496E"/>
    <w:rsid w:val="008E4B18"/>
    <w:rsid w:val="008E4C1B"/>
    <w:rsid w:val="008E4D9A"/>
    <w:rsid w:val="008E5065"/>
    <w:rsid w:val="008E56EC"/>
    <w:rsid w:val="008E5AC6"/>
    <w:rsid w:val="008E62E3"/>
    <w:rsid w:val="008E63B9"/>
    <w:rsid w:val="008E67AD"/>
    <w:rsid w:val="008E68BE"/>
    <w:rsid w:val="008E6AE8"/>
    <w:rsid w:val="008E70E7"/>
    <w:rsid w:val="008E74DA"/>
    <w:rsid w:val="008E76BC"/>
    <w:rsid w:val="008E7985"/>
    <w:rsid w:val="008E7A72"/>
    <w:rsid w:val="008F07AA"/>
    <w:rsid w:val="008F12C0"/>
    <w:rsid w:val="008F1427"/>
    <w:rsid w:val="008F1567"/>
    <w:rsid w:val="008F1614"/>
    <w:rsid w:val="008F187A"/>
    <w:rsid w:val="008F1DA3"/>
    <w:rsid w:val="008F1FE5"/>
    <w:rsid w:val="008F205D"/>
    <w:rsid w:val="008F2AA8"/>
    <w:rsid w:val="008F2BEA"/>
    <w:rsid w:val="008F34BE"/>
    <w:rsid w:val="008F3618"/>
    <w:rsid w:val="008F3D3A"/>
    <w:rsid w:val="008F431D"/>
    <w:rsid w:val="008F4340"/>
    <w:rsid w:val="008F467C"/>
    <w:rsid w:val="008F4CCC"/>
    <w:rsid w:val="008F4DE7"/>
    <w:rsid w:val="008F4FAD"/>
    <w:rsid w:val="008F55CC"/>
    <w:rsid w:val="008F5C6D"/>
    <w:rsid w:val="008F6237"/>
    <w:rsid w:val="008F629B"/>
    <w:rsid w:val="008F6611"/>
    <w:rsid w:val="008F6F52"/>
    <w:rsid w:val="008F79D2"/>
    <w:rsid w:val="008F7ABF"/>
    <w:rsid w:val="009000A3"/>
    <w:rsid w:val="0090015F"/>
    <w:rsid w:val="00900B63"/>
    <w:rsid w:val="00900ED2"/>
    <w:rsid w:val="00901FB5"/>
    <w:rsid w:val="00902245"/>
    <w:rsid w:val="00902681"/>
    <w:rsid w:val="00902694"/>
    <w:rsid w:val="009026E8"/>
    <w:rsid w:val="009029B3"/>
    <w:rsid w:val="00902DC3"/>
    <w:rsid w:val="00902E9B"/>
    <w:rsid w:val="00903722"/>
    <w:rsid w:val="00903B79"/>
    <w:rsid w:val="00903EAF"/>
    <w:rsid w:val="00903FAF"/>
    <w:rsid w:val="00904A43"/>
    <w:rsid w:val="00904B3A"/>
    <w:rsid w:val="00904EDC"/>
    <w:rsid w:val="00905324"/>
    <w:rsid w:val="0090556F"/>
    <w:rsid w:val="009059B4"/>
    <w:rsid w:val="009059E3"/>
    <w:rsid w:val="00906019"/>
    <w:rsid w:val="00906606"/>
    <w:rsid w:val="0090681A"/>
    <w:rsid w:val="00906D92"/>
    <w:rsid w:val="00906E9C"/>
    <w:rsid w:val="009074A8"/>
    <w:rsid w:val="0090795E"/>
    <w:rsid w:val="009100A6"/>
    <w:rsid w:val="00910E5B"/>
    <w:rsid w:val="00911304"/>
    <w:rsid w:val="0091161F"/>
    <w:rsid w:val="00911990"/>
    <w:rsid w:val="00911B97"/>
    <w:rsid w:val="0091204B"/>
    <w:rsid w:val="00912814"/>
    <w:rsid w:val="00912A5D"/>
    <w:rsid w:val="00913017"/>
    <w:rsid w:val="00913028"/>
    <w:rsid w:val="0091357E"/>
    <w:rsid w:val="00913950"/>
    <w:rsid w:val="0091396B"/>
    <w:rsid w:val="00913FBF"/>
    <w:rsid w:val="00914089"/>
    <w:rsid w:val="009145A6"/>
    <w:rsid w:val="00914752"/>
    <w:rsid w:val="009151A1"/>
    <w:rsid w:val="00915287"/>
    <w:rsid w:val="00915BC6"/>
    <w:rsid w:val="00915CAB"/>
    <w:rsid w:val="00915CED"/>
    <w:rsid w:val="00916F63"/>
    <w:rsid w:val="0091731C"/>
    <w:rsid w:val="00920704"/>
    <w:rsid w:val="009209C7"/>
    <w:rsid w:val="00920B22"/>
    <w:rsid w:val="00921C42"/>
    <w:rsid w:val="009222C6"/>
    <w:rsid w:val="0092279A"/>
    <w:rsid w:val="00922B6B"/>
    <w:rsid w:val="00923040"/>
    <w:rsid w:val="009239D0"/>
    <w:rsid w:val="00923EB2"/>
    <w:rsid w:val="00923ECE"/>
    <w:rsid w:val="00923F26"/>
    <w:rsid w:val="00924ACC"/>
    <w:rsid w:val="00925379"/>
    <w:rsid w:val="0092643E"/>
    <w:rsid w:val="00926D57"/>
    <w:rsid w:val="00927140"/>
    <w:rsid w:val="009278F4"/>
    <w:rsid w:val="00927A18"/>
    <w:rsid w:val="00927A8D"/>
    <w:rsid w:val="00927EA6"/>
    <w:rsid w:val="00930170"/>
    <w:rsid w:val="0093097A"/>
    <w:rsid w:val="00930B04"/>
    <w:rsid w:val="00930D53"/>
    <w:rsid w:val="00930F31"/>
    <w:rsid w:val="00930F6D"/>
    <w:rsid w:val="009314BC"/>
    <w:rsid w:val="00931782"/>
    <w:rsid w:val="00931980"/>
    <w:rsid w:val="00931C01"/>
    <w:rsid w:val="00931C09"/>
    <w:rsid w:val="00931E98"/>
    <w:rsid w:val="009322DF"/>
    <w:rsid w:val="009322F7"/>
    <w:rsid w:val="00932793"/>
    <w:rsid w:val="00932FD1"/>
    <w:rsid w:val="009330FC"/>
    <w:rsid w:val="0093331D"/>
    <w:rsid w:val="00933517"/>
    <w:rsid w:val="00933826"/>
    <w:rsid w:val="00933D41"/>
    <w:rsid w:val="00933E6D"/>
    <w:rsid w:val="00934688"/>
    <w:rsid w:val="0093491B"/>
    <w:rsid w:val="00934E9C"/>
    <w:rsid w:val="00934F00"/>
    <w:rsid w:val="00935836"/>
    <w:rsid w:val="00935EEE"/>
    <w:rsid w:val="00935FAD"/>
    <w:rsid w:val="0093683B"/>
    <w:rsid w:val="00936E55"/>
    <w:rsid w:val="00936E72"/>
    <w:rsid w:val="00937825"/>
    <w:rsid w:val="00937F44"/>
    <w:rsid w:val="00940221"/>
    <w:rsid w:val="009403D1"/>
    <w:rsid w:val="00940474"/>
    <w:rsid w:val="00940732"/>
    <w:rsid w:val="00940CAF"/>
    <w:rsid w:val="00941551"/>
    <w:rsid w:val="00941580"/>
    <w:rsid w:val="009415E2"/>
    <w:rsid w:val="00941629"/>
    <w:rsid w:val="00941755"/>
    <w:rsid w:val="009427A3"/>
    <w:rsid w:val="009435C0"/>
    <w:rsid w:val="0094400C"/>
    <w:rsid w:val="0094434C"/>
    <w:rsid w:val="009446BC"/>
    <w:rsid w:val="0094486C"/>
    <w:rsid w:val="00944A2D"/>
    <w:rsid w:val="00945509"/>
    <w:rsid w:val="00945704"/>
    <w:rsid w:val="00945EC9"/>
    <w:rsid w:val="0094640D"/>
    <w:rsid w:val="00947A74"/>
    <w:rsid w:val="0095055D"/>
    <w:rsid w:val="00950F35"/>
    <w:rsid w:val="0095152D"/>
    <w:rsid w:val="00951AD1"/>
    <w:rsid w:val="00951E21"/>
    <w:rsid w:val="00952DB1"/>
    <w:rsid w:val="00953CD2"/>
    <w:rsid w:val="00955CB1"/>
    <w:rsid w:val="00956E9F"/>
    <w:rsid w:val="00957025"/>
    <w:rsid w:val="009571FB"/>
    <w:rsid w:val="009601B2"/>
    <w:rsid w:val="00960802"/>
    <w:rsid w:val="00960A7C"/>
    <w:rsid w:val="009612DE"/>
    <w:rsid w:val="0096147E"/>
    <w:rsid w:val="009616E2"/>
    <w:rsid w:val="00962116"/>
    <w:rsid w:val="00962398"/>
    <w:rsid w:val="0096244D"/>
    <w:rsid w:val="00962DB2"/>
    <w:rsid w:val="00962DD3"/>
    <w:rsid w:val="00963473"/>
    <w:rsid w:val="0096434B"/>
    <w:rsid w:val="00964540"/>
    <w:rsid w:val="0096492E"/>
    <w:rsid w:val="00964982"/>
    <w:rsid w:val="009653D6"/>
    <w:rsid w:val="00965735"/>
    <w:rsid w:val="00965DA9"/>
    <w:rsid w:val="009664B1"/>
    <w:rsid w:val="00966D21"/>
    <w:rsid w:val="00966EDC"/>
    <w:rsid w:val="009670B6"/>
    <w:rsid w:val="009675EB"/>
    <w:rsid w:val="0096776B"/>
    <w:rsid w:val="0097010A"/>
    <w:rsid w:val="009704F5"/>
    <w:rsid w:val="0097123E"/>
    <w:rsid w:val="009714B7"/>
    <w:rsid w:val="00971A55"/>
    <w:rsid w:val="009720C1"/>
    <w:rsid w:val="00972158"/>
    <w:rsid w:val="00972ADA"/>
    <w:rsid w:val="00972C79"/>
    <w:rsid w:val="009734D0"/>
    <w:rsid w:val="00973513"/>
    <w:rsid w:val="00974687"/>
    <w:rsid w:val="009748A6"/>
    <w:rsid w:val="0097493B"/>
    <w:rsid w:val="00974BA5"/>
    <w:rsid w:val="009750D9"/>
    <w:rsid w:val="00975177"/>
    <w:rsid w:val="00975200"/>
    <w:rsid w:val="0097661B"/>
    <w:rsid w:val="009778A2"/>
    <w:rsid w:val="00977A11"/>
    <w:rsid w:val="00977EFF"/>
    <w:rsid w:val="009800FA"/>
    <w:rsid w:val="00980102"/>
    <w:rsid w:val="009806F7"/>
    <w:rsid w:val="00980968"/>
    <w:rsid w:val="00980B39"/>
    <w:rsid w:val="0098208A"/>
    <w:rsid w:val="00982961"/>
    <w:rsid w:val="00982BA1"/>
    <w:rsid w:val="00982C65"/>
    <w:rsid w:val="00982C8C"/>
    <w:rsid w:val="00982FAD"/>
    <w:rsid w:val="0098326E"/>
    <w:rsid w:val="009835A6"/>
    <w:rsid w:val="00983B70"/>
    <w:rsid w:val="00983BD6"/>
    <w:rsid w:val="00983CB9"/>
    <w:rsid w:val="00984221"/>
    <w:rsid w:val="00984351"/>
    <w:rsid w:val="009845F8"/>
    <w:rsid w:val="00984C11"/>
    <w:rsid w:val="00984FC4"/>
    <w:rsid w:val="009850F0"/>
    <w:rsid w:val="00985955"/>
    <w:rsid w:val="00985F4B"/>
    <w:rsid w:val="009868F2"/>
    <w:rsid w:val="00986A48"/>
    <w:rsid w:val="00986C9D"/>
    <w:rsid w:val="0098726B"/>
    <w:rsid w:val="009872CC"/>
    <w:rsid w:val="009878E9"/>
    <w:rsid w:val="00987A4D"/>
    <w:rsid w:val="00987C02"/>
    <w:rsid w:val="00987C74"/>
    <w:rsid w:val="00987D36"/>
    <w:rsid w:val="00987DD4"/>
    <w:rsid w:val="00990244"/>
    <w:rsid w:val="0099232B"/>
    <w:rsid w:val="009926C5"/>
    <w:rsid w:val="00992F75"/>
    <w:rsid w:val="00992F87"/>
    <w:rsid w:val="00992FE1"/>
    <w:rsid w:val="00993149"/>
    <w:rsid w:val="0099325D"/>
    <w:rsid w:val="00993C55"/>
    <w:rsid w:val="00993F5F"/>
    <w:rsid w:val="009943A5"/>
    <w:rsid w:val="0099521F"/>
    <w:rsid w:val="009953DC"/>
    <w:rsid w:val="009957CB"/>
    <w:rsid w:val="00996020"/>
    <w:rsid w:val="0099630E"/>
    <w:rsid w:val="00996877"/>
    <w:rsid w:val="00996A70"/>
    <w:rsid w:val="00997889"/>
    <w:rsid w:val="00997D02"/>
    <w:rsid w:val="009A0605"/>
    <w:rsid w:val="009A1CD4"/>
    <w:rsid w:val="009A2163"/>
    <w:rsid w:val="009A2242"/>
    <w:rsid w:val="009A322E"/>
    <w:rsid w:val="009A39F8"/>
    <w:rsid w:val="009A3F8A"/>
    <w:rsid w:val="009A4178"/>
    <w:rsid w:val="009A43FF"/>
    <w:rsid w:val="009A464B"/>
    <w:rsid w:val="009A4AEF"/>
    <w:rsid w:val="009A4E3F"/>
    <w:rsid w:val="009A52B8"/>
    <w:rsid w:val="009A534C"/>
    <w:rsid w:val="009A57F2"/>
    <w:rsid w:val="009A5A62"/>
    <w:rsid w:val="009A6065"/>
    <w:rsid w:val="009A673D"/>
    <w:rsid w:val="009A680C"/>
    <w:rsid w:val="009A691D"/>
    <w:rsid w:val="009A6926"/>
    <w:rsid w:val="009A6ADF"/>
    <w:rsid w:val="009A6E00"/>
    <w:rsid w:val="009A6FC2"/>
    <w:rsid w:val="009A71A5"/>
    <w:rsid w:val="009A7328"/>
    <w:rsid w:val="009A73ED"/>
    <w:rsid w:val="009A77AC"/>
    <w:rsid w:val="009B054E"/>
    <w:rsid w:val="009B0BF8"/>
    <w:rsid w:val="009B0C6F"/>
    <w:rsid w:val="009B13D4"/>
    <w:rsid w:val="009B1726"/>
    <w:rsid w:val="009B1DBF"/>
    <w:rsid w:val="009B27AA"/>
    <w:rsid w:val="009B28DE"/>
    <w:rsid w:val="009B28E2"/>
    <w:rsid w:val="009B2FA4"/>
    <w:rsid w:val="009B329D"/>
    <w:rsid w:val="009B3428"/>
    <w:rsid w:val="009B3442"/>
    <w:rsid w:val="009B43C4"/>
    <w:rsid w:val="009B58FE"/>
    <w:rsid w:val="009B644A"/>
    <w:rsid w:val="009B6C61"/>
    <w:rsid w:val="009B77BF"/>
    <w:rsid w:val="009B7FDE"/>
    <w:rsid w:val="009C0EA7"/>
    <w:rsid w:val="009C105C"/>
    <w:rsid w:val="009C15AE"/>
    <w:rsid w:val="009C1A48"/>
    <w:rsid w:val="009C1C5E"/>
    <w:rsid w:val="009C1CA5"/>
    <w:rsid w:val="009C200F"/>
    <w:rsid w:val="009C209F"/>
    <w:rsid w:val="009C263A"/>
    <w:rsid w:val="009C3247"/>
    <w:rsid w:val="009C36E7"/>
    <w:rsid w:val="009C4175"/>
    <w:rsid w:val="009C4205"/>
    <w:rsid w:val="009C4547"/>
    <w:rsid w:val="009C4703"/>
    <w:rsid w:val="009C535C"/>
    <w:rsid w:val="009C5482"/>
    <w:rsid w:val="009C55AE"/>
    <w:rsid w:val="009C5D6B"/>
    <w:rsid w:val="009C5EC2"/>
    <w:rsid w:val="009C61E1"/>
    <w:rsid w:val="009C6834"/>
    <w:rsid w:val="009C7A2E"/>
    <w:rsid w:val="009C7BC4"/>
    <w:rsid w:val="009C7C9E"/>
    <w:rsid w:val="009C7CB6"/>
    <w:rsid w:val="009D007D"/>
    <w:rsid w:val="009D097E"/>
    <w:rsid w:val="009D0EBC"/>
    <w:rsid w:val="009D1A89"/>
    <w:rsid w:val="009D1C3F"/>
    <w:rsid w:val="009D20D3"/>
    <w:rsid w:val="009D2427"/>
    <w:rsid w:val="009D2B74"/>
    <w:rsid w:val="009D301B"/>
    <w:rsid w:val="009D32E8"/>
    <w:rsid w:val="009D34A2"/>
    <w:rsid w:val="009D3526"/>
    <w:rsid w:val="009D37E7"/>
    <w:rsid w:val="009D4578"/>
    <w:rsid w:val="009D52B8"/>
    <w:rsid w:val="009D57C8"/>
    <w:rsid w:val="009D5FE7"/>
    <w:rsid w:val="009D6402"/>
    <w:rsid w:val="009D6844"/>
    <w:rsid w:val="009D6A2E"/>
    <w:rsid w:val="009D7001"/>
    <w:rsid w:val="009D7835"/>
    <w:rsid w:val="009D7BC6"/>
    <w:rsid w:val="009D7EEF"/>
    <w:rsid w:val="009E035D"/>
    <w:rsid w:val="009E0DE0"/>
    <w:rsid w:val="009E1382"/>
    <w:rsid w:val="009E1CDB"/>
    <w:rsid w:val="009E1EEB"/>
    <w:rsid w:val="009E269D"/>
    <w:rsid w:val="009E293C"/>
    <w:rsid w:val="009E2995"/>
    <w:rsid w:val="009E2A5B"/>
    <w:rsid w:val="009E2C53"/>
    <w:rsid w:val="009E35C5"/>
    <w:rsid w:val="009E3D53"/>
    <w:rsid w:val="009E3EC9"/>
    <w:rsid w:val="009E3F28"/>
    <w:rsid w:val="009E4B7E"/>
    <w:rsid w:val="009E538F"/>
    <w:rsid w:val="009E6159"/>
    <w:rsid w:val="009E64F0"/>
    <w:rsid w:val="009E65B5"/>
    <w:rsid w:val="009E692F"/>
    <w:rsid w:val="009E6F12"/>
    <w:rsid w:val="009E70AB"/>
    <w:rsid w:val="009E7949"/>
    <w:rsid w:val="009F1C50"/>
    <w:rsid w:val="009F1DA8"/>
    <w:rsid w:val="009F3792"/>
    <w:rsid w:val="009F3BD4"/>
    <w:rsid w:val="009F3C0F"/>
    <w:rsid w:val="009F40A4"/>
    <w:rsid w:val="009F47B0"/>
    <w:rsid w:val="009F47FE"/>
    <w:rsid w:val="009F490D"/>
    <w:rsid w:val="009F4CF8"/>
    <w:rsid w:val="009F4DFC"/>
    <w:rsid w:val="009F5535"/>
    <w:rsid w:val="009F58C3"/>
    <w:rsid w:val="009F5DBF"/>
    <w:rsid w:val="009F6251"/>
    <w:rsid w:val="009F6C5B"/>
    <w:rsid w:val="009F71BA"/>
    <w:rsid w:val="009F7370"/>
    <w:rsid w:val="009F7821"/>
    <w:rsid w:val="009F7ABD"/>
    <w:rsid w:val="00A00C9C"/>
    <w:rsid w:val="00A00E76"/>
    <w:rsid w:val="00A00FDB"/>
    <w:rsid w:val="00A01011"/>
    <w:rsid w:val="00A0127D"/>
    <w:rsid w:val="00A015D0"/>
    <w:rsid w:val="00A015F3"/>
    <w:rsid w:val="00A01934"/>
    <w:rsid w:val="00A01D27"/>
    <w:rsid w:val="00A01EFC"/>
    <w:rsid w:val="00A0204F"/>
    <w:rsid w:val="00A02357"/>
    <w:rsid w:val="00A028E0"/>
    <w:rsid w:val="00A02C1F"/>
    <w:rsid w:val="00A02D22"/>
    <w:rsid w:val="00A03256"/>
    <w:rsid w:val="00A03CF9"/>
    <w:rsid w:val="00A03E12"/>
    <w:rsid w:val="00A040B0"/>
    <w:rsid w:val="00A04287"/>
    <w:rsid w:val="00A0498A"/>
    <w:rsid w:val="00A05605"/>
    <w:rsid w:val="00A06292"/>
    <w:rsid w:val="00A06663"/>
    <w:rsid w:val="00A069F0"/>
    <w:rsid w:val="00A07086"/>
    <w:rsid w:val="00A07203"/>
    <w:rsid w:val="00A07813"/>
    <w:rsid w:val="00A0786F"/>
    <w:rsid w:val="00A10964"/>
    <w:rsid w:val="00A10D34"/>
    <w:rsid w:val="00A11363"/>
    <w:rsid w:val="00A1136A"/>
    <w:rsid w:val="00A113F4"/>
    <w:rsid w:val="00A113FF"/>
    <w:rsid w:val="00A118E3"/>
    <w:rsid w:val="00A1198D"/>
    <w:rsid w:val="00A11C70"/>
    <w:rsid w:val="00A11DCB"/>
    <w:rsid w:val="00A120B0"/>
    <w:rsid w:val="00A12517"/>
    <w:rsid w:val="00A12AED"/>
    <w:rsid w:val="00A12C04"/>
    <w:rsid w:val="00A13864"/>
    <w:rsid w:val="00A13AFD"/>
    <w:rsid w:val="00A14073"/>
    <w:rsid w:val="00A14112"/>
    <w:rsid w:val="00A14A5D"/>
    <w:rsid w:val="00A14B23"/>
    <w:rsid w:val="00A14B9F"/>
    <w:rsid w:val="00A150F0"/>
    <w:rsid w:val="00A15854"/>
    <w:rsid w:val="00A15968"/>
    <w:rsid w:val="00A15AA1"/>
    <w:rsid w:val="00A15CA7"/>
    <w:rsid w:val="00A163E3"/>
    <w:rsid w:val="00A165D4"/>
    <w:rsid w:val="00A16729"/>
    <w:rsid w:val="00A1682D"/>
    <w:rsid w:val="00A16CAF"/>
    <w:rsid w:val="00A16E2C"/>
    <w:rsid w:val="00A170AE"/>
    <w:rsid w:val="00A1729D"/>
    <w:rsid w:val="00A1747A"/>
    <w:rsid w:val="00A17A4D"/>
    <w:rsid w:val="00A17A50"/>
    <w:rsid w:val="00A200B5"/>
    <w:rsid w:val="00A20861"/>
    <w:rsid w:val="00A2113E"/>
    <w:rsid w:val="00A21343"/>
    <w:rsid w:val="00A21681"/>
    <w:rsid w:val="00A216EA"/>
    <w:rsid w:val="00A2171B"/>
    <w:rsid w:val="00A219DB"/>
    <w:rsid w:val="00A21CB9"/>
    <w:rsid w:val="00A22108"/>
    <w:rsid w:val="00A224A4"/>
    <w:rsid w:val="00A2250D"/>
    <w:rsid w:val="00A22A9B"/>
    <w:rsid w:val="00A22BE3"/>
    <w:rsid w:val="00A231A4"/>
    <w:rsid w:val="00A23C0B"/>
    <w:rsid w:val="00A24236"/>
    <w:rsid w:val="00A24F5F"/>
    <w:rsid w:val="00A2502C"/>
    <w:rsid w:val="00A25848"/>
    <w:rsid w:val="00A25921"/>
    <w:rsid w:val="00A259BB"/>
    <w:rsid w:val="00A25B3F"/>
    <w:rsid w:val="00A26194"/>
    <w:rsid w:val="00A265A1"/>
    <w:rsid w:val="00A271BC"/>
    <w:rsid w:val="00A2733C"/>
    <w:rsid w:val="00A30485"/>
    <w:rsid w:val="00A3099B"/>
    <w:rsid w:val="00A30B18"/>
    <w:rsid w:val="00A30CD4"/>
    <w:rsid w:val="00A31596"/>
    <w:rsid w:val="00A316F4"/>
    <w:rsid w:val="00A31C34"/>
    <w:rsid w:val="00A31F42"/>
    <w:rsid w:val="00A3311F"/>
    <w:rsid w:val="00A33761"/>
    <w:rsid w:val="00A33CF7"/>
    <w:rsid w:val="00A341F1"/>
    <w:rsid w:val="00A34289"/>
    <w:rsid w:val="00A34339"/>
    <w:rsid w:val="00A345AC"/>
    <w:rsid w:val="00A34D40"/>
    <w:rsid w:val="00A35678"/>
    <w:rsid w:val="00A35829"/>
    <w:rsid w:val="00A35BC3"/>
    <w:rsid w:val="00A35C8F"/>
    <w:rsid w:val="00A35D4B"/>
    <w:rsid w:val="00A35E7A"/>
    <w:rsid w:val="00A3605F"/>
    <w:rsid w:val="00A3614C"/>
    <w:rsid w:val="00A36FF9"/>
    <w:rsid w:val="00A37057"/>
    <w:rsid w:val="00A3707E"/>
    <w:rsid w:val="00A371B6"/>
    <w:rsid w:val="00A40466"/>
    <w:rsid w:val="00A407DC"/>
    <w:rsid w:val="00A40B07"/>
    <w:rsid w:val="00A411EE"/>
    <w:rsid w:val="00A41B9D"/>
    <w:rsid w:val="00A41DA3"/>
    <w:rsid w:val="00A420F6"/>
    <w:rsid w:val="00A421CB"/>
    <w:rsid w:val="00A424D5"/>
    <w:rsid w:val="00A42CAB"/>
    <w:rsid w:val="00A43095"/>
    <w:rsid w:val="00A431D4"/>
    <w:rsid w:val="00A43347"/>
    <w:rsid w:val="00A43586"/>
    <w:rsid w:val="00A44488"/>
    <w:rsid w:val="00A45787"/>
    <w:rsid w:val="00A45F1E"/>
    <w:rsid w:val="00A46E8E"/>
    <w:rsid w:val="00A4718E"/>
    <w:rsid w:val="00A47E57"/>
    <w:rsid w:val="00A50372"/>
    <w:rsid w:val="00A5040E"/>
    <w:rsid w:val="00A504D2"/>
    <w:rsid w:val="00A50A9A"/>
    <w:rsid w:val="00A51007"/>
    <w:rsid w:val="00A5195C"/>
    <w:rsid w:val="00A51D27"/>
    <w:rsid w:val="00A524D4"/>
    <w:rsid w:val="00A52B18"/>
    <w:rsid w:val="00A53222"/>
    <w:rsid w:val="00A532A7"/>
    <w:rsid w:val="00A5408A"/>
    <w:rsid w:val="00A54698"/>
    <w:rsid w:val="00A54CF2"/>
    <w:rsid w:val="00A5556E"/>
    <w:rsid w:val="00A55877"/>
    <w:rsid w:val="00A55FBC"/>
    <w:rsid w:val="00A5648E"/>
    <w:rsid w:val="00A56999"/>
    <w:rsid w:val="00A56B30"/>
    <w:rsid w:val="00A56F2E"/>
    <w:rsid w:val="00A57409"/>
    <w:rsid w:val="00A57D0F"/>
    <w:rsid w:val="00A60B5F"/>
    <w:rsid w:val="00A60FBC"/>
    <w:rsid w:val="00A614CA"/>
    <w:rsid w:val="00A618F6"/>
    <w:rsid w:val="00A6196B"/>
    <w:rsid w:val="00A627CA"/>
    <w:rsid w:val="00A62C23"/>
    <w:rsid w:val="00A636C0"/>
    <w:rsid w:val="00A641E8"/>
    <w:rsid w:val="00A64408"/>
    <w:rsid w:val="00A65DA0"/>
    <w:rsid w:val="00A66319"/>
    <w:rsid w:val="00A66455"/>
    <w:rsid w:val="00A66F65"/>
    <w:rsid w:val="00A67BBB"/>
    <w:rsid w:val="00A67BDF"/>
    <w:rsid w:val="00A67CF1"/>
    <w:rsid w:val="00A67D28"/>
    <w:rsid w:val="00A67F7F"/>
    <w:rsid w:val="00A70BAF"/>
    <w:rsid w:val="00A70E50"/>
    <w:rsid w:val="00A71019"/>
    <w:rsid w:val="00A7111E"/>
    <w:rsid w:val="00A729AB"/>
    <w:rsid w:val="00A72E82"/>
    <w:rsid w:val="00A72F84"/>
    <w:rsid w:val="00A7371A"/>
    <w:rsid w:val="00A73B6F"/>
    <w:rsid w:val="00A73E56"/>
    <w:rsid w:val="00A7411C"/>
    <w:rsid w:val="00A7458F"/>
    <w:rsid w:val="00A745AD"/>
    <w:rsid w:val="00A74C82"/>
    <w:rsid w:val="00A753A7"/>
    <w:rsid w:val="00A756AB"/>
    <w:rsid w:val="00A76A9A"/>
    <w:rsid w:val="00A77635"/>
    <w:rsid w:val="00A778FA"/>
    <w:rsid w:val="00A77FB7"/>
    <w:rsid w:val="00A802F5"/>
    <w:rsid w:val="00A80C06"/>
    <w:rsid w:val="00A80E13"/>
    <w:rsid w:val="00A80EA7"/>
    <w:rsid w:val="00A8171D"/>
    <w:rsid w:val="00A81C82"/>
    <w:rsid w:val="00A82303"/>
    <w:rsid w:val="00A82320"/>
    <w:rsid w:val="00A825B4"/>
    <w:rsid w:val="00A82A40"/>
    <w:rsid w:val="00A82BA9"/>
    <w:rsid w:val="00A83B74"/>
    <w:rsid w:val="00A84884"/>
    <w:rsid w:val="00A84B42"/>
    <w:rsid w:val="00A84DAD"/>
    <w:rsid w:val="00A84DE4"/>
    <w:rsid w:val="00A84F16"/>
    <w:rsid w:val="00A8524E"/>
    <w:rsid w:val="00A859FE"/>
    <w:rsid w:val="00A85A0F"/>
    <w:rsid w:val="00A85B35"/>
    <w:rsid w:val="00A86599"/>
    <w:rsid w:val="00A86D0D"/>
    <w:rsid w:val="00A86F4D"/>
    <w:rsid w:val="00A87286"/>
    <w:rsid w:val="00A8791B"/>
    <w:rsid w:val="00A901D1"/>
    <w:rsid w:val="00A90B2C"/>
    <w:rsid w:val="00A91B39"/>
    <w:rsid w:val="00A91BFE"/>
    <w:rsid w:val="00A9218C"/>
    <w:rsid w:val="00A92650"/>
    <w:rsid w:val="00A92CA9"/>
    <w:rsid w:val="00A92F39"/>
    <w:rsid w:val="00A94727"/>
    <w:rsid w:val="00A957C0"/>
    <w:rsid w:val="00A958D8"/>
    <w:rsid w:val="00A959C6"/>
    <w:rsid w:val="00A96075"/>
    <w:rsid w:val="00A96249"/>
    <w:rsid w:val="00A96BFF"/>
    <w:rsid w:val="00A96DCF"/>
    <w:rsid w:val="00A96F8C"/>
    <w:rsid w:val="00A975A4"/>
    <w:rsid w:val="00AA0035"/>
    <w:rsid w:val="00AA02D1"/>
    <w:rsid w:val="00AA0575"/>
    <w:rsid w:val="00AA06D0"/>
    <w:rsid w:val="00AA0805"/>
    <w:rsid w:val="00AA183A"/>
    <w:rsid w:val="00AA1EEF"/>
    <w:rsid w:val="00AA2299"/>
    <w:rsid w:val="00AA2599"/>
    <w:rsid w:val="00AA26C9"/>
    <w:rsid w:val="00AA3F1B"/>
    <w:rsid w:val="00AA4BBE"/>
    <w:rsid w:val="00AA51F7"/>
    <w:rsid w:val="00AA5465"/>
    <w:rsid w:val="00AA57FD"/>
    <w:rsid w:val="00AA5C18"/>
    <w:rsid w:val="00AA5F25"/>
    <w:rsid w:val="00AA5FE8"/>
    <w:rsid w:val="00AA6588"/>
    <w:rsid w:val="00AA6676"/>
    <w:rsid w:val="00AA6C4F"/>
    <w:rsid w:val="00AA6D04"/>
    <w:rsid w:val="00AA73F5"/>
    <w:rsid w:val="00AB009C"/>
    <w:rsid w:val="00AB04E6"/>
    <w:rsid w:val="00AB06B4"/>
    <w:rsid w:val="00AB0C92"/>
    <w:rsid w:val="00AB0FCD"/>
    <w:rsid w:val="00AB17A5"/>
    <w:rsid w:val="00AB1CE9"/>
    <w:rsid w:val="00AB27E0"/>
    <w:rsid w:val="00AB2A73"/>
    <w:rsid w:val="00AB2E6B"/>
    <w:rsid w:val="00AB3001"/>
    <w:rsid w:val="00AB330F"/>
    <w:rsid w:val="00AB3FBE"/>
    <w:rsid w:val="00AB43A6"/>
    <w:rsid w:val="00AB5703"/>
    <w:rsid w:val="00AB5FC3"/>
    <w:rsid w:val="00AB6AA5"/>
    <w:rsid w:val="00AB6EEC"/>
    <w:rsid w:val="00AB7054"/>
    <w:rsid w:val="00AB7236"/>
    <w:rsid w:val="00AB728C"/>
    <w:rsid w:val="00AB7E0B"/>
    <w:rsid w:val="00AC01F4"/>
    <w:rsid w:val="00AC021E"/>
    <w:rsid w:val="00AC12CD"/>
    <w:rsid w:val="00AC2204"/>
    <w:rsid w:val="00AC2DC0"/>
    <w:rsid w:val="00AC3036"/>
    <w:rsid w:val="00AC310B"/>
    <w:rsid w:val="00AC31EB"/>
    <w:rsid w:val="00AC45D0"/>
    <w:rsid w:val="00AC4663"/>
    <w:rsid w:val="00AC5316"/>
    <w:rsid w:val="00AC54EF"/>
    <w:rsid w:val="00AC5BAA"/>
    <w:rsid w:val="00AC7555"/>
    <w:rsid w:val="00AC778C"/>
    <w:rsid w:val="00AC7AC2"/>
    <w:rsid w:val="00AC7B1F"/>
    <w:rsid w:val="00AD05D4"/>
    <w:rsid w:val="00AD07EA"/>
    <w:rsid w:val="00AD0964"/>
    <w:rsid w:val="00AD0D10"/>
    <w:rsid w:val="00AD20CE"/>
    <w:rsid w:val="00AD22CE"/>
    <w:rsid w:val="00AD2B6F"/>
    <w:rsid w:val="00AD3E9A"/>
    <w:rsid w:val="00AD3FE3"/>
    <w:rsid w:val="00AD4C63"/>
    <w:rsid w:val="00AD4FA5"/>
    <w:rsid w:val="00AD594A"/>
    <w:rsid w:val="00AD59C3"/>
    <w:rsid w:val="00AD5A59"/>
    <w:rsid w:val="00AD602C"/>
    <w:rsid w:val="00AD6952"/>
    <w:rsid w:val="00AD6DF5"/>
    <w:rsid w:val="00AD7232"/>
    <w:rsid w:val="00AD7448"/>
    <w:rsid w:val="00AE002C"/>
    <w:rsid w:val="00AE003C"/>
    <w:rsid w:val="00AE0658"/>
    <w:rsid w:val="00AE0CA5"/>
    <w:rsid w:val="00AE13C5"/>
    <w:rsid w:val="00AE2467"/>
    <w:rsid w:val="00AE2BAC"/>
    <w:rsid w:val="00AE2EE6"/>
    <w:rsid w:val="00AE2F3A"/>
    <w:rsid w:val="00AE308B"/>
    <w:rsid w:val="00AE32B4"/>
    <w:rsid w:val="00AE33EB"/>
    <w:rsid w:val="00AE3912"/>
    <w:rsid w:val="00AE4179"/>
    <w:rsid w:val="00AE4627"/>
    <w:rsid w:val="00AE47A0"/>
    <w:rsid w:val="00AE4857"/>
    <w:rsid w:val="00AE5CCB"/>
    <w:rsid w:val="00AE619C"/>
    <w:rsid w:val="00AE6580"/>
    <w:rsid w:val="00AE7006"/>
    <w:rsid w:val="00AE7475"/>
    <w:rsid w:val="00AE7712"/>
    <w:rsid w:val="00AE78A8"/>
    <w:rsid w:val="00AE7D7B"/>
    <w:rsid w:val="00AF04A3"/>
    <w:rsid w:val="00AF0E27"/>
    <w:rsid w:val="00AF133F"/>
    <w:rsid w:val="00AF13D6"/>
    <w:rsid w:val="00AF1FDB"/>
    <w:rsid w:val="00AF335C"/>
    <w:rsid w:val="00AF35EA"/>
    <w:rsid w:val="00AF3631"/>
    <w:rsid w:val="00AF3739"/>
    <w:rsid w:val="00AF3896"/>
    <w:rsid w:val="00AF3ABD"/>
    <w:rsid w:val="00AF3E09"/>
    <w:rsid w:val="00AF3F43"/>
    <w:rsid w:val="00AF4F27"/>
    <w:rsid w:val="00AF50C3"/>
    <w:rsid w:val="00AF54FD"/>
    <w:rsid w:val="00AF5689"/>
    <w:rsid w:val="00AF6227"/>
    <w:rsid w:val="00AF6403"/>
    <w:rsid w:val="00AF6A51"/>
    <w:rsid w:val="00AF7A85"/>
    <w:rsid w:val="00AF7D6F"/>
    <w:rsid w:val="00AF7ECD"/>
    <w:rsid w:val="00B00389"/>
    <w:rsid w:val="00B00860"/>
    <w:rsid w:val="00B00A0F"/>
    <w:rsid w:val="00B00F2F"/>
    <w:rsid w:val="00B01234"/>
    <w:rsid w:val="00B0164E"/>
    <w:rsid w:val="00B02E9D"/>
    <w:rsid w:val="00B03369"/>
    <w:rsid w:val="00B03F84"/>
    <w:rsid w:val="00B0435C"/>
    <w:rsid w:val="00B0450C"/>
    <w:rsid w:val="00B04706"/>
    <w:rsid w:val="00B04C3E"/>
    <w:rsid w:val="00B04D68"/>
    <w:rsid w:val="00B0510F"/>
    <w:rsid w:val="00B0520F"/>
    <w:rsid w:val="00B05945"/>
    <w:rsid w:val="00B05B24"/>
    <w:rsid w:val="00B05CB9"/>
    <w:rsid w:val="00B0663C"/>
    <w:rsid w:val="00B069DD"/>
    <w:rsid w:val="00B06D85"/>
    <w:rsid w:val="00B0709B"/>
    <w:rsid w:val="00B07A2A"/>
    <w:rsid w:val="00B07E33"/>
    <w:rsid w:val="00B103B5"/>
    <w:rsid w:val="00B10636"/>
    <w:rsid w:val="00B10DE8"/>
    <w:rsid w:val="00B11C30"/>
    <w:rsid w:val="00B11DF9"/>
    <w:rsid w:val="00B128E2"/>
    <w:rsid w:val="00B13AF3"/>
    <w:rsid w:val="00B1436C"/>
    <w:rsid w:val="00B14626"/>
    <w:rsid w:val="00B146A2"/>
    <w:rsid w:val="00B14CCD"/>
    <w:rsid w:val="00B14F0F"/>
    <w:rsid w:val="00B15BCD"/>
    <w:rsid w:val="00B1645D"/>
    <w:rsid w:val="00B166B6"/>
    <w:rsid w:val="00B167C7"/>
    <w:rsid w:val="00B167F4"/>
    <w:rsid w:val="00B16818"/>
    <w:rsid w:val="00B17550"/>
    <w:rsid w:val="00B17752"/>
    <w:rsid w:val="00B17B34"/>
    <w:rsid w:val="00B20AE6"/>
    <w:rsid w:val="00B20F76"/>
    <w:rsid w:val="00B21324"/>
    <w:rsid w:val="00B21CAA"/>
    <w:rsid w:val="00B21CFC"/>
    <w:rsid w:val="00B21E27"/>
    <w:rsid w:val="00B22385"/>
    <w:rsid w:val="00B225A9"/>
    <w:rsid w:val="00B225B2"/>
    <w:rsid w:val="00B2296F"/>
    <w:rsid w:val="00B22EB9"/>
    <w:rsid w:val="00B23045"/>
    <w:rsid w:val="00B23284"/>
    <w:rsid w:val="00B2406A"/>
    <w:rsid w:val="00B2410A"/>
    <w:rsid w:val="00B24134"/>
    <w:rsid w:val="00B24607"/>
    <w:rsid w:val="00B2471B"/>
    <w:rsid w:val="00B24ABD"/>
    <w:rsid w:val="00B24E66"/>
    <w:rsid w:val="00B24FF9"/>
    <w:rsid w:val="00B25186"/>
    <w:rsid w:val="00B253D9"/>
    <w:rsid w:val="00B26082"/>
    <w:rsid w:val="00B26084"/>
    <w:rsid w:val="00B26291"/>
    <w:rsid w:val="00B266D3"/>
    <w:rsid w:val="00B26A63"/>
    <w:rsid w:val="00B27297"/>
    <w:rsid w:val="00B27526"/>
    <w:rsid w:val="00B300F2"/>
    <w:rsid w:val="00B30819"/>
    <w:rsid w:val="00B30D70"/>
    <w:rsid w:val="00B31317"/>
    <w:rsid w:val="00B3249A"/>
    <w:rsid w:val="00B335C7"/>
    <w:rsid w:val="00B337E0"/>
    <w:rsid w:val="00B33D14"/>
    <w:rsid w:val="00B34247"/>
    <w:rsid w:val="00B34505"/>
    <w:rsid w:val="00B35328"/>
    <w:rsid w:val="00B35A3B"/>
    <w:rsid w:val="00B36223"/>
    <w:rsid w:val="00B36288"/>
    <w:rsid w:val="00B36806"/>
    <w:rsid w:val="00B36D1F"/>
    <w:rsid w:val="00B37361"/>
    <w:rsid w:val="00B37A97"/>
    <w:rsid w:val="00B414E4"/>
    <w:rsid w:val="00B4167B"/>
    <w:rsid w:val="00B416A0"/>
    <w:rsid w:val="00B417C8"/>
    <w:rsid w:val="00B41E12"/>
    <w:rsid w:val="00B41E23"/>
    <w:rsid w:val="00B420F5"/>
    <w:rsid w:val="00B421D5"/>
    <w:rsid w:val="00B42369"/>
    <w:rsid w:val="00B424CF"/>
    <w:rsid w:val="00B42702"/>
    <w:rsid w:val="00B42E9C"/>
    <w:rsid w:val="00B42F13"/>
    <w:rsid w:val="00B4375F"/>
    <w:rsid w:val="00B43D64"/>
    <w:rsid w:val="00B44374"/>
    <w:rsid w:val="00B44A64"/>
    <w:rsid w:val="00B450C4"/>
    <w:rsid w:val="00B45240"/>
    <w:rsid w:val="00B456BB"/>
    <w:rsid w:val="00B4581D"/>
    <w:rsid w:val="00B459DB"/>
    <w:rsid w:val="00B459F2"/>
    <w:rsid w:val="00B45C95"/>
    <w:rsid w:val="00B45F41"/>
    <w:rsid w:val="00B461FD"/>
    <w:rsid w:val="00B46B4F"/>
    <w:rsid w:val="00B46C89"/>
    <w:rsid w:val="00B46E4B"/>
    <w:rsid w:val="00B472BE"/>
    <w:rsid w:val="00B473E8"/>
    <w:rsid w:val="00B4748E"/>
    <w:rsid w:val="00B474C8"/>
    <w:rsid w:val="00B477C0"/>
    <w:rsid w:val="00B47EA1"/>
    <w:rsid w:val="00B50991"/>
    <w:rsid w:val="00B50CBD"/>
    <w:rsid w:val="00B51897"/>
    <w:rsid w:val="00B51D12"/>
    <w:rsid w:val="00B51DE2"/>
    <w:rsid w:val="00B5224A"/>
    <w:rsid w:val="00B52639"/>
    <w:rsid w:val="00B52689"/>
    <w:rsid w:val="00B52C91"/>
    <w:rsid w:val="00B532F4"/>
    <w:rsid w:val="00B53473"/>
    <w:rsid w:val="00B54475"/>
    <w:rsid w:val="00B546B3"/>
    <w:rsid w:val="00B5476D"/>
    <w:rsid w:val="00B548D4"/>
    <w:rsid w:val="00B5499D"/>
    <w:rsid w:val="00B551CF"/>
    <w:rsid w:val="00B565B6"/>
    <w:rsid w:val="00B60532"/>
    <w:rsid w:val="00B606D4"/>
    <w:rsid w:val="00B60A39"/>
    <w:rsid w:val="00B60D8D"/>
    <w:rsid w:val="00B612D9"/>
    <w:rsid w:val="00B61520"/>
    <w:rsid w:val="00B61897"/>
    <w:rsid w:val="00B61EF2"/>
    <w:rsid w:val="00B626B7"/>
    <w:rsid w:val="00B62BA5"/>
    <w:rsid w:val="00B62DF2"/>
    <w:rsid w:val="00B63754"/>
    <w:rsid w:val="00B63D08"/>
    <w:rsid w:val="00B6428D"/>
    <w:rsid w:val="00B643F0"/>
    <w:rsid w:val="00B64847"/>
    <w:rsid w:val="00B6495A"/>
    <w:rsid w:val="00B65410"/>
    <w:rsid w:val="00B65AC4"/>
    <w:rsid w:val="00B65D9A"/>
    <w:rsid w:val="00B662DD"/>
    <w:rsid w:val="00B662E3"/>
    <w:rsid w:val="00B6644B"/>
    <w:rsid w:val="00B666AE"/>
    <w:rsid w:val="00B6687A"/>
    <w:rsid w:val="00B670DE"/>
    <w:rsid w:val="00B671C1"/>
    <w:rsid w:val="00B67761"/>
    <w:rsid w:val="00B677CC"/>
    <w:rsid w:val="00B67C5A"/>
    <w:rsid w:val="00B70DB3"/>
    <w:rsid w:val="00B711D8"/>
    <w:rsid w:val="00B716A7"/>
    <w:rsid w:val="00B722E7"/>
    <w:rsid w:val="00B72787"/>
    <w:rsid w:val="00B73497"/>
    <w:rsid w:val="00B737E0"/>
    <w:rsid w:val="00B74019"/>
    <w:rsid w:val="00B744DD"/>
    <w:rsid w:val="00B7465D"/>
    <w:rsid w:val="00B746A6"/>
    <w:rsid w:val="00B74943"/>
    <w:rsid w:val="00B74A8B"/>
    <w:rsid w:val="00B74B1D"/>
    <w:rsid w:val="00B74F98"/>
    <w:rsid w:val="00B75144"/>
    <w:rsid w:val="00B7532D"/>
    <w:rsid w:val="00B75F02"/>
    <w:rsid w:val="00B763DB"/>
    <w:rsid w:val="00B769C7"/>
    <w:rsid w:val="00B76D8A"/>
    <w:rsid w:val="00B77074"/>
    <w:rsid w:val="00B77318"/>
    <w:rsid w:val="00B7736B"/>
    <w:rsid w:val="00B77F1E"/>
    <w:rsid w:val="00B77F98"/>
    <w:rsid w:val="00B804EC"/>
    <w:rsid w:val="00B807D3"/>
    <w:rsid w:val="00B80A6F"/>
    <w:rsid w:val="00B80AA4"/>
    <w:rsid w:val="00B80B01"/>
    <w:rsid w:val="00B80E87"/>
    <w:rsid w:val="00B81BF4"/>
    <w:rsid w:val="00B82A82"/>
    <w:rsid w:val="00B82D21"/>
    <w:rsid w:val="00B8303F"/>
    <w:rsid w:val="00B8321F"/>
    <w:rsid w:val="00B84117"/>
    <w:rsid w:val="00B8433C"/>
    <w:rsid w:val="00B844FD"/>
    <w:rsid w:val="00B8491C"/>
    <w:rsid w:val="00B84C50"/>
    <w:rsid w:val="00B84F9E"/>
    <w:rsid w:val="00B86F32"/>
    <w:rsid w:val="00B87269"/>
    <w:rsid w:val="00B87E5E"/>
    <w:rsid w:val="00B90365"/>
    <w:rsid w:val="00B909AC"/>
    <w:rsid w:val="00B90CEB"/>
    <w:rsid w:val="00B91018"/>
    <w:rsid w:val="00B92803"/>
    <w:rsid w:val="00B92CF2"/>
    <w:rsid w:val="00B92F40"/>
    <w:rsid w:val="00B93290"/>
    <w:rsid w:val="00B9389C"/>
    <w:rsid w:val="00B9401C"/>
    <w:rsid w:val="00B94777"/>
    <w:rsid w:val="00B963FD"/>
    <w:rsid w:val="00B964AC"/>
    <w:rsid w:val="00B97140"/>
    <w:rsid w:val="00B9718E"/>
    <w:rsid w:val="00B972AA"/>
    <w:rsid w:val="00BA029E"/>
    <w:rsid w:val="00BA073E"/>
    <w:rsid w:val="00BA0DF7"/>
    <w:rsid w:val="00BA1176"/>
    <w:rsid w:val="00BA1A18"/>
    <w:rsid w:val="00BA2120"/>
    <w:rsid w:val="00BA2209"/>
    <w:rsid w:val="00BA2264"/>
    <w:rsid w:val="00BA22CD"/>
    <w:rsid w:val="00BA2698"/>
    <w:rsid w:val="00BA2BFD"/>
    <w:rsid w:val="00BA32B6"/>
    <w:rsid w:val="00BA3A42"/>
    <w:rsid w:val="00BA3DC1"/>
    <w:rsid w:val="00BA4083"/>
    <w:rsid w:val="00BA426D"/>
    <w:rsid w:val="00BA5F98"/>
    <w:rsid w:val="00BA76EA"/>
    <w:rsid w:val="00BA77F6"/>
    <w:rsid w:val="00BA7874"/>
    <w:rsid w:val="00BA7894"/>
    <w:rsid w:val="00BA7DF8"/>
    <w:rsid w:val="00BB0102"/>
    <w:rsid w:val="00BB08AB"/>
    <w:rsid w:val="00BB10F3"/>
    <w:rsid w:val="00BB1D4F"/>
    <w:rsid w:val="00BB1E7F"/>
    <w:rsid w:val="00BB2960"/>
    <w:rsid w:val="00BB2A9F"/>
    <w:rsid w:val="00BB2E76"/>
    <w:rsid w:val="00BB31E9"/>
    <w:rsid w:val="00BB358D"/>
    <w:rsid w:val="00BB3A23"/>
    <w:rsid w:val="00BB3FDE"/>
    <w:rsid w:val="00BB4308"/>
    <w:rsid w:val="00BB575E"/>
    <w:rsid w:val="00BB5C81"/>
    <w:rsid w:val="00BB6679"/>
    <w:rsid w:val="00BB6B59"/>
    <w:rsid w:val="00BB7260"/>
    <w:rsid w:val="00BB7349"/>
    <w:rsid w:val="00BB7610"/>
    <w:rsid w:val="00BB7699"/>
    <w:rsid w:val="00BB7A9D"/>
    <w:rsid w:val="00BC04EA"/>
    <w:rsid w:val="00BC079A"/>
    <w:rsid w:val="00BC0CE1"/>
    <w:rsid w:val="00BC1605"/>
    <w:rsid w:val="00BC1BA0"/>
    <w:rsid w:val="00BC2F39"/>
    <w:rsid w:val="00BC3052"/>
    <w:rsid w:val="00BC3384"/>
    <w:rsid w:val="00BC3900"/>
    <w:rsid w:val="00BC4BFC"/>
    <w:rsid w:val="00BC5044"/>
    <w:rsid w:val="00BC5636"/>
    <w:rsid w:val="00BC59D2"/>
    <w:rsid w:val="00BC602D"/>
    <w:rsid w:val="00BC60E4"/>
    <w:rsid w:val="00BC65AF"/>
    <w:rsid w:val="00BC660D"/>
    <w:rsid w:val="00BC68A6"/>
    <w:rsid w:val="00BC6D9E"/>
    <w:rsid w:val="00BC6FEF"/>
    <w:rsid w:val="00BC703D"/>
    <w:rsid w:val="00BC7C4E"/>
    <w:rsid w:val="00BC7F99"/>
    <w:rsid w:val="00BD071A"/>
    <w:rsid w:val="00BD12B6"/>
    <w:rsid w:val="00BD13BF"/>
    <w:rsid w:val="00BD165C"/>
    <w:rsid w:val="00BD1CEA"/>
    <w:rsid w:val="00BD1F76"/>
    <w:rsid w:val="00BD2394"/>
    <w:rsid w:val="00BD2568"/>
    <w:rsid w:val="00BD2756"/>
    <w:rsid w:val="00BD29D5"/>
    <w:rsid w:val="00BD2D67"/>
    <w:rsid w:val="00BD32DF"/>
    <w:rsid w:val="00BD3C5B"/>
    <w:rsid w:val="00BD3E28"/>
    <w:rsid w:val="00BD3FBA"/>
    <w:rsid w:val="00BD4153"/>
    <w:rsid w:val="00BD42DE"/>
    <w:rsid w:val="00BD4357"/>
    <w:rsid w:val="00BD4522"/>
    <w:rsid w:val="00BD4EE5"/>
    <w:rsid w:val="00BD5218"/>
    <w:rsid w:val="00BD540E"/>
    <w:rsid w:val="00BD592A"/>
    <w:rsid w:val="00BD5C4F"/>
    <w:rsid w:val="00BD617B"/>
    <w:rsid w:val="00BD630C"/>
    <w:rsid w:val="00BD6607"/>
    <w:rsid w:val="00BD6C47"/>
    <w:rsid w:val="00BD6E20"/>
    <w:rsid w:val="00BD73C7"/>
    <w:rsid w:val="00BD75F2"/>
    <w:rsid w:val="00BD7878"/>
    <w:rsid w:val="00BD7E09"/>
    <w:rsid w:val="00BE0104"/>
    <w:rsid w:val="00BE0D46"/>
    <w:rsid w:val="00BE198E"/>
    <w:rsid w:val="00BE1ABB"/>
    <w:rsid w:val="00BE1ACE"/>
    <w:rsid w:val="00BE2582"/>
    <w:rsid w:val="00BE25E3"/>
    <w:rsid w:val="00BE265B"/>
    <w:rsid w:val="00BE282B"/>
    <w:rsid w:val="00BE2DEC"/>
    <w:rsid w:val="00BE3C7A"/>
    <w:rsid w:val="00BE4382"/>
    <w:rsid w:val="00BE4416"/>
    <w:rsid w:val="00BE47B1"/>
    <w:rsid w:val="00BE4B01"/>
    <w:rsid w:val="00BE4EFD"/>
    <w:rsid w:val="00BE50D8"/>
    <w:rsid w:val="00BE5D2E"/>
    <w:rsid w:val="00BE5D6E"/>
    <w:rsid w:val="00BE6340"/>
    <w:rsid w:val="00BE64BF"/>
    <w:rsid w:val="00BE6AE3"/>
    <w:rsid w:val="00BE73AA"/>
    <w:rsid w:val="00BE7416"/>
    <w:rsid w:val="00BE78C7"/>
    <w:rsid w:val="00BE7A7E"/>
    <w:rsid w:val="00BE7F08"/>
    <w:rsid w:val="00BF0BE2"/>
    <w:rsid w:val="00BF161B"/>
    <w:rsid w:val="00BF1D29"/>
    <w:rsid w:val="00BF1F94"/>
    <w:rsid w:val="00BF2384"/>
    <w:rsid w:val="00BF282C"/>
    <w:rsid w:val="00BF2B3A"/>
    <w:rsid w:val="00BF30A9"/>
    <w:rsid w:val="00BF3113"/>
    <w:rsid w:val="00BF346F"/>
    <w:rsid w:val="00BF5628"/>
    <w:rsid w:val="00BF6A19"/>
    <w:rsid w:val="00BF6DDB"/>
    <w:rsid w:val="00BF6F28"/>
    <w:rsid w:val="00BF78B5"/>
    <w:rsid w:val="00C00187"/>
    <w:rsid w:val="00C009B3"/>
    <w:rsid w:val="00C00CAB"/>
    <w:rsid w:val="00C00CF4"/>
    <w:rsid w:val="00C01DE6"/>
    <w:rsid w:val="00C02134"/>
    <w:rsid w:val="00C02295"/>
    <w:rsid w:val="00C03439"/>
    <w:rsid w:val="00C03575"/>
    <w:rsid w:val="00C03614"/>
    <w:rsid w:val="00C045DE"/>
    <w:rsid w:val="00C047AB"/>
    <w:rsid w:val="00C05048"/>
    <w:rsid w:val="00C052B7"/>
    <w:rsid w:val="00C059D2"/>
    <w:rsid w:val="00C05DFF"/>
    <w:rsid w:val="00C05E99"/>
    <w:rsid w:val="00C062BC"/>
    <w:rsid w:val="00C064AE"/>
    <w:rsid w:val="00C06553"/>
    <w:rsid w:val="00C06849"/>
    <w:rsid w:val="00C07521"/>
    <w:rsid w:val="00C07F98"/>
    <w:rsid w:val="00C1065B"/>
    <w:rsid w:val="00C10B62"/>
    <w:rsid w:val="00C10CA7"/>
    <w:rsid w:val="00C1116A"/>
    <w:rsid w:val="00C116E7"/>
    <w:rsid w:val="00C117FF"/>
    <w:rsid w:val="00C11E4C"/>
    <w:rsid w:val="00C12C0A"/>
    <w:rsid w:val="00C14043"/>
    <w:rsid w:val="00C14C6A"/>
    <w:rsid w:val="00C150F7"/>
    <w:rsid w:val="00C15432"/>
    <w:rsid w:val="00C15C38"/>
    <w:rsid w:val="00C161A9"/>
    <w:rsid w:val="00C16F81"/>
    <w:rsid w:val="00C172BB"/>
    <w:rsid w:val="00C1753E"/>
    <w:rsid w:val="00C176EE"/>
    <w:rsid w:val="00C20F3E"/>
    <w:rsid w:val="00C2163D"/>
    <w:rsid w:val="00C2174B"/>
    <w:rsid w:val="00C21B51"/>
    <w:rsid w:val="00C221DD"/>
    <w:rsid w:val="00C22709"/>
    <w:rsid w:val="00C22CD0"/>
    <w:rsid w:val="00C231BE"/>
    <w:rsid w:val="00C23524"/>
    <w:rsid w:val="00C23826"/>
    <w:rsid w:val="00C23C38"/>
    <w:rsid w:val="00C24590"/>
    <w:rsid w:val="00C2522A"/>
    <w:rsid w:val="00C253E1"/>
    <w:rsid w:val="00C255FF"/>
    <w:rsid w:val="00C25CCA"/>
    <w:rsid w:val="00C26A8E"/>
    <w:rsid w:val="00C26B3F"/>
    <w:rsid w:val="00C26CB8"/>
    <w:rsid w:val="00C270A9"/>
    <w:rsid w:val="00C271E8"/>
    <w:rsid w:val="00C27404"/>
    <w:rsid w:val="00C27452"/>
    <w:rsid w:val="00C276CB"/>
    <w:rsid w:val="00C302D8"/>
    <w:rsid w:val="00C309A0"/>
    <w:rsid w:val="00C30ADA"/>
    <w:rsid w:val="00C318C3"/>
    <w:rsid w:val="00C31E2A"/>
    <w:rsid w:val="00C32283"/>
    <w:rsid w:val="00C32BF1"/>
    <w:rsid w:val="00C32D7A"/>
    <w:rsid w:val="00C33844"/>
    <w:rsid w:val="00C33A0A"/>
    <w:rsid w:val="00C33D3D"/>
    <w:rsid w:val="00C3433C"/>
    <w:rsid w:val="00C34340"/>
    <w:rsid w:val="00C34812"/>
    <w:rsid w:val="00C349BE"/>
    <w:rsid w:val="00C34D17"/>
    <w:rsid w:val="00C34E96"/>
    <w:rsid w:val="00C34FE8"/>
    <w:rsid w:val="00C35007"/>
    <w:rsid w:val="00C35474"/>
    <w:rsid w:val="00C3554F"/>
    <w:rsid w:val="00C35BD1"/>
    <w:rsid w:val="00C36B63"/>
    <w:rsid w:val="00C37159"/>
    <w:rsid w:val="00C371D2"/>
    <w:rsid w:val="00C375BA"/>
    <w:rsid w:val="00C37692"/>
    <w:rsid w:val="00C40326"/>
    <w:rsid w:val="00C40502"/>
    <w:rsid w:val="00C40699"/>
    <w:rsid w:val="00C40D56"/>
    <w:rsid w:val="00C419A8"/>
    <w:rsid w:val="00C41E7A"/>
    <w:rsid w:val="00C42B2F"/>
    <w:rsid w:val="00C42C1C"/>
    <w:rsid w:val="00C42CFB"/>
    <w:rsid w:val="00C4390E"/>
    <w:rsid w:val="00C43CAA"/>
    <w:rsid w:val="00C45616"/>
    <w:rsid w:val="00C4567A"/>
    <w:rsid w:val="00C45AA3"/>
    <w:rsid w:val="00C45C7C"/>
    <w:rsid w:val="00C46562"/>
    <w:rsid w:val="00C46F81"/>
    <w:rsid w:val="00C47074"/>
    <w:rsid w:val="00C4775A"/>
    <w:rsid w:val="00C4798C"/>
    <w:rsid w:val="00C51448"/>
    <w:rsid w:val="00C5239C"/>
    <w:rsid w:val="00C524BD"/>
    <w:rsid w:val="00C52A0F"/>
    <w:rsid w:val="00C532BB"/>
    <w:rsid w:val="00C53350"/>
    <w:rsid w:val="00C53D0D"/>
    <w:rsid w:val="00C53D69"/>
    <w:rsid w:val="00C53E83"/>
    <w:rsid w:val="00C54BE6"/>
    <w:rsid w:val="00C54F8E"/>
    <w:rsid w:val="00C55CFD"/>
    <w:rsid w:val="00C55E0C"/>
    <w:rsid w:val="00C5632C"/>
    <w:rsid w:val="00C56C1A"/>
    <w:rsid w:val="00C573EE"/>
    <w:rsid w:val="00C57562"/>
    <w:rsid w:val="00C5756A"/>
    <w:rsid w:val="00C57C0F"/>
    <w:rsid w:val="00C57D66"/>
    <w:rsid w:val="00C57FD0"/>
    <w:rsid w:val="00C6032A"/>
    <w:rsid w:val="00C6086A"/>
    <w:rsid w:val="00C608A3"/>
    <w:rsid w:val="00C624B4"/>
    <w:rsid w:val="00C627BA"/>
    <w:rsid w:val="00C636F9"/>
    <w:rsid w:val="00C63AB0"/>
    <w:rsid w:val="00C63B2D"/>
    <w:rsid w:val="00C63EE4"/>
    <w:rsid w:val="00C6411A"/>
    <w:rsid w:val="00C64217"/>
    <w:rsid w:val="00C6436C"/>
    <w:rsid w:val="00C64A89"/>
    <w:rsid w:val="00C64E51"/>
    <w:rsid w:val="00C652D9"/>
    <w:rsid w:val="00C6531A"/>
    <w:rsid w:val="00C6544F"/>
    <w:rsid w:val="00C66A70"/>
    <w:rsid w:val="00C66BB1"/>
    <w:rsid w:val="00C672D2"/>
    <w:rsid w:val="00C67634"/>
    <w:rsid w:val="00C678BE"/>
    <w:rsid w:val="00C67DC5"/>
    <w:rsid w:val="00C70301"/>
    <w:rsid w:val="00C70862"/>
    <w:rsid w:val="00C70B04"/>
    <w:rsid w:val="00C70B8F"/>
    <w:rsid w:val="00C70C16"/>
    <w:rsid w:val="00C7129D"/>
    <w:rsid w:val="00C71455"/>
    <w:rsid w:val="00C71BFB"/>
    <w:rsid w:val="00C71E7B"/>
    <w:rsid w:val="00C730CD"/>
    <w:rsid w:val="00C7431B"/>
    <w:rsid w:val="00C7455E"/>
    <w:rsid w:val="00C74684"/>
    <w:rsid w:val="00C74EDF"/>
    <w:rsid w:val="00C7555F"/>
    <w:rsid w:val="00C757DD"/>
    <w:rsid w:val="00C75862"/>
    <w:rsid w:val="00C75BD0"/>
    <w:rsid w:val="00C75C54"/>
    <w:rsid w:val="00C7687F"/>
    <w:rsid w:val="00C77024"/>
    <w:rsid w:val="00C774FE"/>
    <w:rsid w:val="00C80184"/>
    <w:rsid w:val="00C8030E"/>
    <w:rsid w:val="00C807C9"/>
    <w:rsid w:val="00C80CB4"/>
    <w:rsid w:val="00C80D99"/>
    <w:rsid w:val="00C80DC1"/>
    <w:rsid w:val="00C80F9D"/>
    <w:rsid w:val="00C81084"/>
    <w:rsid w:val="00C81424"/>
    <w:rsid w:val="00C816CE"/>
    <w:rsid w:val="00C819A0"/>
    <w:rsid w:val="00C8223B"/>
    <w:rsid w:val="00C8255F"/>
    <w:rsid w:val="00C82D80"/>
    <w:rsid w:val="00C837F5"/>
    <w:rsid w:val="00C838AA"/>
    <w:rsid w:val="00C83941"/>
    <w:rsid w:val="00C84B74"/>
    <w:rsid w:val="00C84D59"/>
    <w:rsid w:val="00C84F14"/>
    <w:rsid w:val="00C8502D"/>
    <w:rsid w:val="00C85142"/>
    <w:rsid w:val="00C858F5"/>
    <w:rsid w:val="00C85CDA"/>
    <w:rsid w:val="00C866D8"/>
    <w:rsid w:val="00C86999"/>
    <w:rsid w:val="00C86B29"/>
    <w:rsid w:val="00C86CA7"/>
    <w:rsid w:val="00C8711A"/>
    <w:rsid w:val="00C87F5E"/>
    <w:rsid w:val="00C902EE"/>
    <w:rsid w:val="00C90476"/>
    <w:rsid w:val="00C9061E"/>
    <w:rsid w:val="00C90802"/>
    <w:rsid w:val="00C916C0"/>
    <w:rsid w:val="00C92046"/>
    <w:rsid w:val="00C920FD"/>
    <w:rsid w:val="00C92125"/>
    <w:rsid w:val="00C92137"/>
    <w:rsid w:val="00C927C6"/>
    <w:rsid w:val="00C92D0A"/>
    <w:rsid w:val="00C92F5F"/>
    <w:rsid w:val="00C93122"/>
    <w:rsid w:val="00C93F2F"/>
    <w:rsid w:val="00C945E5"/>
    <w:rsid w:val="00C94816"/>
    <w:rsid w:val="00C94D81"/>
    <w:rsid w:val="00C954FB"/>
    <w:rsid w:val="00C9554C"/>
    <w:rsid w:val="00C9557D"/>
    <w:rsid w:val="00C966F7"/>
    <w:rsid w:val="00C969D9"/>
    <w:rsid w:val="00C971CB"/>
    <w:rsid w:val="00C97439"/>
    <w:rsid w:val="00C97F0E"/>
    <w:rsid w:val="00C97F81"/>
    <w:rsid w:val="00CA045D"/>
    <w:rsid w:val="00CA112B"/>
    <w:rsid w:val="00CA11BA"/>
    <w:rsid w:val="00CA17A6"/>
    <w:rsid w:val="00CA1892"/>
    <w:rsid w:val="00CA2214"/>
    <w:rsid w:val="00CA249E"/>
    <w:rsid w:val="00CA2655"/>
    <w:rsid w:val="00CA370D"/>
    <w:rsid w:val="00CA37A8"/>
    <w:rsid w:val="00CA40C6"/>
    <w:rsid w:val="00CA4283"/>
    <w:rsid w:val="00CA4C54"/>
    <w:rsid w:val="00CA5578"/>
    <w:rsid w:val="00CA614B"/>
    <w:rsid w:val="00CA6744"/>
    <w:rsid w:val="00CA6CBE"/>
    <w:rsid w:val="00CA7430"/>
    <w:rsid w:val="00CA7824"/>
    <w:rsid w:val="00CA7970"/>
    <w:rsid w:val="00CB008E"/>
    <w:rsid w:val="00CB01F7"/>
    <w:rsid w:val="00CB0C9F"/>
    <w:rsid w:val="00CB1757"/>
    <w:rsid w:val="00CB1C49"/>
    <w:rsid w:val="00CB1CAC"/>
    <w:rsid w:val="00CB269F"/>
    <w:rsid w:val="00CB2A2B"/>
    <w:rsid w:val="00CB2E60"/>
    <w:rsid w:val="00CB32BE"/>
    <w:rsid w:val="00CB36AD"/>
    <w:rsid w:val="00CB3AAA"/>
    <w:rsid w:val="00CB4325"/>
    <w:rsid w:val="00CB4ED7"/>
    <w:rsid w:val="00CB51EB"/>
    <w:rsid w:val="00CB544B"/>
    <w:rsid w:val="00CB547E"/>
    <w:rsid w:val="00CB5D95"/>
    <w:rsid w:val="00CB5ECD"/>
    <w:rsid w:val="00CB7AAB"/>
    <w:rsid w:val="00CC01C6"/>
    <w:rsid w:val="00CC0D17"/>
    <w:rsid w:val="00CC0F55"/>
    <w:rsid w:val="00CC106D"/>
    <w:rsid w:val="00CC1C5E"/>
    <w:rsid w:val="00CC2067"/>
    <w:rsid w:val="00CC23B6"/>
    <w:rsid w:val="00CC311D"/>
    <w:rsid w:val="00CC324F"/>
    <w:rsid w:val="00CC3500"/>
    <w:rsid w:val="00CC3B82"/>
    <w:rsid w:val="00CC4168"/>
    <w:rsid w:val="00CC447F"/>
    <w:rsid w:val="00CC4D28"/>
    <w:rsid w:val="00CC51EE"/>
    <w:rsid w:val="00CC5388"/>
    <w:rsid w:val="00CC6030"/>
    <w:rsid w:val="00CC6257"/>
    <w:rsid w:val="00CC6AE6"/>
    <w:rsid w:val="00CC6FB5"/>
    <w:rsid w:val="00CC7417"/>
    <w:rsid w:val="00CC75CA"/>
    <w:rsid w:val="00CC7820"/>
    <w:rsid w:val="00CC7EE1"/>
    <w:rsid w:val="00CD06FD"/>
    <w:rsid w:val="00CD10BA"/>
    <w:rsid w:val="00CD15E7"/>
    <w:rsid w:val="00CD2353"/>
    <w:rsid w:val="00CD280E"/>
    <w:rsid w:val="00CD28C3"/>
    <w:rsid w:val="00CD3444"/>
    <w:rsid w:val="00CD3639"/>
    <w:rsid w:val="00CD371A"/>
    <w:rsid w:val="00CD3DB3"/>
    <w:rsid w:val="00CD4029"/>
    <w:rsid w:val="00CD4A1A"/>
    <w:rsid w:val="00CD558E"/>
    <w:rsid w:val="00CD56C1"/>
    <w:rsid w:val="00CD5846"/>
    <w:rsid w:val="00CD61BF"/>
    <w:rsid w:val="00CD6211"/>
    <w:rsid w:val="00CD6482"/>
    <w:rsid w:val="00CD6773"/>
    <w:rsid w:val="00CD6B14"/>
    <w:rsid w:val="00CD6B27"/>
    <w:rsid w:val="00CE0219"/>
    <w:rsid w:val="00CE044B"/>
    <w:rsid w:val="00CE082D"/>
    <w:rsid w:val="00CE0894"/>
    <w:rsid w:val="00CE08BD"/>
    <w:rsid w:val="00CE0A3F"/>
    <w:rsid w:val="00CE1503"/>
    <w:rsid w:val="00CE1B4D"/>
    <w:rsid w:val="00CE216A"/>
    <w:rsid w:val="00CE27F1"/>
    <w:rsid w:val="00CE2D15"/>
    <w:rsid w:val="00CE37CE"/>
    <w:rsid w:val="00CE3847"/>
    <w:rsid w:val="00CE3889"/>
    <w:rsid w:val="00CE395F"/>
    <w:rsid w:val="00CE3AE3"/>
    <w:rsid w:val="00CE3FE7"/>
    <w:rsid w:val="00CE4027"/>
    <w:rsid w:val="00CE4528"/>
    <w:rsid w:val="00CE4AE7"/>
    <w:rsid w:val="00CE4B1A"/>
    <w:rsid w:val="00CE5289"/>
    <w:rsid w:val="00CE56F6"/>
    <w:rsid w:val="00CE584B"/>
    <w:rsid w:val="00CE5A0D"/>
    <w:rsid w:val="00CE5ADD"/>
    <w:rsid w:val="00CE5E24"/>
    <w:rsid w:val="00CE5F3C"/>
    <w:rsid w:val="00CE681A"/>
    <w:rsid w:val="00CE68CF"/>
    <w:rsid w:val="00CE6932"/>
    <w:rsid w:val="00CE6B71"/>
    <w:rsid w:val="00CE6C46"/>
    <w:rsid w:val="00CE73CB"/>
    <w:rsid w:val="00CE748A"/>
    <w:rsid w:val="00CE7DB2"/>
    <w:rsid w:val="00CF0059"/>
    <w:rsid w:val="00CF03B7"/>
    <w:rsid w:val="00CF0464"/>
    <w:rsid w:val="00CF056C"/>
    <w:rsid w:val="00CF0E51"/>
    <w:rsid w:val="00CF13ED"/>
    <w:rsid w:val="00CF192F"/>
    <w:rsid w:val="00CF1A68"/>
    <w:rsid w:val="00CF20BD"/>
    <w:rsid w:val="00CF2353"/>
    <w:rsid w:val="00CF26AE"/>
    <w:rsid w:val="00CF31B7"/>
    <w:rsid w:val="00CF3360"/>
    <w:rsid w:val="00CF3C01"/>
    <w:rsid w:val="00CF3F06"/>
    <w:rsid w:val="00CF405F"/>
    <w:rsid w:val="00CF4341"/>
    <w:rsid w:val="00CF4752"/>
    <w:rsid w:val="00CF4BB1"/>
    <w:rsid w:val="00CF4D69"/>
    <w:rsid w:val="00CF51DF"/>
    <w:rsid w:val="00CF575A"/>
    <w:rsid w:val="00CF59C0"/>
    <w:rsid w:val="00CF5EB4"/>
    <w:rsid w:val="00CF6200"/>
    <w:rsid w:val="00CF69F2"/>
    <w:rsid w:val="00CF77B0"/>
    <w:rsid w:val="00CF7998"/>
    <w:rsid w:val="00D0025C"/>
    <w:rsid w:val="00D002AA"/>
    <w:rsid w:val="00D004A4"/>
    <w:rsid w:val="00D00510"/>
    <w:rsid w:val="00D01611"/>
    <w:rsid w:val="00D01835"/>
    <w:rsid w:val="00D01CF9"/>
    <w:rsid w:val="00D03401"/>
    <w:rsid w:val="00D03423"/>
    <w:rsid w:val="00D03681"/>
    <w:rsid w:val="00D039FD"/>
    <w:rsid w:val="00D03AC2"/>
    <w:rsid w:val="00D03B39"/>
    <w:rsid w:val="00D04069"/>
    <w:rsid w:val="00D041FC"/>
    <w:rsid w:val="00D04493"/>
    <w:rsid w:val="00D04938"/>
    <w:rsid w:val="00D05ACA"/>
    <w:rsid w:val="00D05DDE"/>
    <w:rsid w:val="00D062C5"/>
    <w:rsid w:val="00D06798"/>
    <w:rsid w:val="00D070C7"/>
    <w:rsid w:val="00D07822"/>
    <w:rsid w:val="00D07B25"/>
    <w:rsid w:val="00D07E56"/>
    <w:rsid w:val="00D101C4"/>
    <w:rsid w:val="00D10437"/>
    <w:rsid w:val="00D105E8"/>
    <w:rsid w:val="00D107B1"/>
    <w:rsid w:val="00D10A1A"/>
    <w:rsid w:val="00D10D80"/>
    <w:rsid w:val="00D10E28"/>
    <w:rsid w:val="00D110BA"/>
    <w:rsid w:val="00D11333"/>
    <w:rsid w:val="00D126BA"/>
    <w:rsid w:val="00D12ABA"/>
    <w:rsid w:val="00D12B83"/>
    <w:rsid w:val="00D1358C"/>
    <w:rsid w:val="00D13BE1"/>
    <w:rsid w:val="00D13E38"/>
    <w:rsid w:val="00D14B30"/>
    <w:rsid w:val="00D1529A"/>
    <w:rsid w:val="00D15718"/>
    <w:rsid w:val="00D15823"/>
    <w:rsid w:val="00D15C4C"/>
    <w:rsid w:val="00D16619"/>
    <w:rsid w:val="00D169F4"/>
    <w:rsid w:val="00D16F72"/>
    <w:rsid w:val="00D16FC1"/>
    <w:rsid w:val="00D17A39"/>
    <w:rsid w:val="00D21256"/>
    <w:rsid w:val="00D21465"/>
    <w:rsid w:val="00D214B7"/>
    <w:rsid w:val="00D22079"/>
    <w:rsid w:val="00D2317F"/>
    <w:rsid w:val="00D24129"/>
    <w:rsid w:val="00D24445"/>
    <w:rsid w:val="00D24768"/>
    <w:rsid w:val="00D25F8F"/>
    <w:rsid w:val="00D26364"/>
    <w:rsid w:val="00D26BE3"/>
    <w:rsid w:val="00D26E81"/>
    <w:rsid w:val="00D2752F"/>
    <w:rsid w:val="00D27DA0"/>
    <w:rsid w:val="00D31173"/>
    <w:rsid w:val="00D311A0"/>
    <w:rsid w:val="00D3131C"/>
    <w:rsid w:val="00D31445"/>
    <w:rsid w:val="00D315D5"/>
    <w:rsid w:val="00D3163A"/>
    <w:rsid w:val="00D318F1"/>
    <w:rsid w:val="00D31FAE"/>
    <w:rsid w:val="00D3211A"/>
    <w:rsid w:val="00D322F5"/>
    <w:rsid w:val="00D325E4"/>
    <w:rsid w:val="00D326CC"/>
    <w:rsid w:val="00D32CDA"/>
    <w:rsid w:val="00D331B6"/>
    <w:rsid w:val="00D334AD"/>
    <w:rsid w:val="00D33A41"/>
    <w:rsid w:val="00D33BC5"/>
    <w:rsid w:val="00D34519"/>
    <w:rsid w:val="00D345B2"/>
    <w:rsid w:val="00D3577F"/>
    <w:rsid w:val="00D35870"/>
    <w:rsid w:val="00D35A9E"/>
    <w:rsid w:val="00D35E1F"/>
    <w:rsid w:val="00D36B6A"/>
    <w:rsid w:val="00D36FD0"/>
    <w:rsid w:val="00D40004"/>
    <w:rsid w:val="00D400DC"/>
    <w:rsid w:val="00D40472"/>
    <w:rsid w:val="00D4056C"/>
    <w:rsid w:val="00D407CE"/>
    <w:rsid w:val="00D408DC"/>
    <w:rsid w:val="00D40A19"/>
    <w:rsid w:val="00D40B86"/>
    <w:rsid w:val="00D40E5E"/>
    <w:rsid w:val="00D414CF"/>
    <w:rsid w:val="00D41617"/>
    <w:rsid w:val="00D41E74"/>
    <w:rsid w:val="00D422A7"/>
    <w:rsid w:val="00D425F7"/>
    <w:rsid w:val="00D4265E"/>
    <w:rsid w:val="00D42D5F"/>
    <w:rsid w:val="00D42EEB"/>
    <w:rsid w:val="00D431C7"/>
    <w:rsid w:val="00D43F50"/>
    <w:rsid w:val="00D443CA"/>
    <w:rsid w:val="00D44C3D"/>
    <w:rsid w:val="00D451B6"/>
    <w:rsid w:val="00D451E8"/>
    <w:rsid w:val="00D455C7"/>
    <w:rsid w:val="00D45839"/>
    <w:rsid w:val="00D45CBC"/>
    <w:rsid w:val="00D45CBD"/>
    <w:rsid w:val="00D45F86"/>
    <w:rsid w:val="00D464D3"/>
    <w:rsid w:val="00D4680F"/>
    <w:rsid w:val="00D468A2"/>
    <w:rsid w:val="00D4713B"/>
    <w:rsid w:val="00D4775B"/>
    <w:rsid w:val="00D4794E"/>
    <w:rsid w:val="00D47F6F"/>
    <w:rsid w:val="00D50100"/>
    <w:rsid w:val="00D503B8"/>
    <w:rsid w:val="00D507A4"/>
    <w:rsid w:val="00D50A27"/>
    <w:rsid w:val="00D50A31"/>
    <w:rsid w:val="00D51550"/>
    <w:rsid w:val="00D51C10"/>
    <w:rsid w:val="00D52155"/>
    <w:rsid w:val="00D52A70"/>
    <w:rsid w:val="00D532EE"/>
    <w:rsid w:val="00D533A4"/>
    <w:rsid w:val="00D534A6"/>
    <w:rsid w:val="00D534DE"/>
    <w:rsid w:val="00D53CC2"/>
    <w:rsid w:val="00D53D6A"/>
    <w:rsid w:val="00D54FBE"/>
    <w:rsid w:val="00D55480"/>
    <w:rsid w:val="00D555CD"/>
    <w:rsid w:val="00D55F67"/>
    <w:rsid w:val="00D5644B"/>
    <w:rsid w:val="00D56D30"/>
    <w:rsid w:val="00D57321"/>
    <w:rsid w:val="00D5740A"/>
    <w:rsid w:val="00D576FA"/>
    <w:rsid w:val="00D57A6D"/>
    <w:rsid w:val="00D617BF"/>
    <w:rsid w:val="00D621E6"/>
    <w:rsid w:val="00D625BE"/>
    <w:rsid w:val="00D630DF"/>
    <w:rsid w:val="00D639B3"/>
    <w:rsid w:val="00D63E16"/>
    <w:rsid w:val="00D64662"/>
    <w:rsid w:val="00D646C9"/>
    <w:rsid w:val="00D64B40"/>
    <w:rsid w:val="00D64E88"/>
    <w:rsid w:val="00D65347"/>
    <w:rsid w:val="00D6576C"/>
    <w:rsid w:val="00D658D3"/>
    <w:rsid w:val="00D65B2D"/>
    <w:rsid w:val="00D65BA3"/>
    <w:rsid w:val="00D65C1F"/>
    <w:rsid w:val="00D65FB3"/>
    <w:rsid w:val="00D662D9"/>
    <w:rsid w:val="00D66BA1"/>
    <w:rsid w:val="00D67705"/>
    <w:rsid w:val="00D677FE"/>
    <w:rsid w:val="00D67A66"/>
    <w:rsid w:val="00D70333"/>
    <w:rsid w:val="00D70409"/>
    <w:rsid w:val="00D7073C"/>
    <w:rsid w:val="00D70753"/>
    <w:rsid w:val="00D710EE"/>
    <w:rsid w:val="00D7156F"/>
    <w:rsid w:val="00D71715"/>
    <w:rsid w:val="00D71B59"/>
    <w:rsid w:val="00D7216F"/>
    <w:rsid w:val="00D7227A"/>
    <w:rsid w:val="00D725EA"/>
    <w:rsid w:val="00D72F4B"/>
    <w:rsid w:val="00D73183"/>
    <w:rsid w:val="00D740FF"/>
    <w:rsid w:val="00D74EEC"/>
    <w:rsid w:val="00D75025"/>
    <w:rsid w:val="00D7528B"/>
    <w:rsid w:val="00D756FC"/>
    <w:rsid w:val="00D75772"/>
    <w:rsid w:val="00D75955"/>
    <w:rsid w:val="00D75A82"/>
    <w:rsid w:val="00D76757"/>
    <w:rsid w:val="00D77AAC"/>
    <w:rsid w:val="00D77C16"/>
    <w:rsid w:val="00D77D8C"/>
    <w:rsid w:val="00D807CC"/>
    <w:rsid w:val="00D80A25"/>
    <w:rsid w:val="00D81075"/>
    <w:rsid w:val="00D8181F"/>
    <w:rsid w:val="00D8192B"/>
    <w:rsid w:val="00D81FC1"/>
    <w:rsid w:val="00D81FDF"/>
    <w:rsid w:val="00D82574"/>
    <w:rsid w:val="00D826F9"/>
    <w:rsid w:val="00D82C27"/>
    <w:rsid w:val="00D83379"/>
    <w:rsid w:val="00D838FD"/>
    <w:rsid w:val="00D8391A"/>
    <w:rsid w:val="00D83C0A"/>
    <w:rsid w:val="00D83CCC"/>
    <w:rsid w:val="00D83E25"/>
    <w:rsid w:val="00D840DF"/>
    <w:rsid w:val="00D844D7"/>
    <w:rsid w:val="00D84F7D"/>
    <w:rsid w:val="00D852B6"/>
    <w:rsid w:val="00D85430"/>
    <w:rsid w:val="00D85763"/>
    <w:rsid w:val="00D85D3A"/>
    <w:rsid w:val="00D861B2"/>
    <w:rsid w:val="00D86BA6"/>
    <w:rsid w:val="00D87D5C"/>
    <w:rsid w:val="00D9002B"/>
    <w:rsid w:val="00D90278"/>
    <w:rsid w:val="00D9179A"/>
    <w:rsid w:val="00D91842"/>
    <w:rsid w:val="00D918BA"/>
    <w:rsid w:val="00D922E5"/>
    <w:rsid w:val="00D92332"/>
    <w:rsid w:val="00D928E2"/>
    <w:rsid w:val="00D92E22"/>
    <w:rsid w:val="00D942AA"/>
    <w:rsid w:val="00D9441B"/>
    <w:rsid w:val="00D94CF1"/>
    <w:rsid w:val="00D94FD6"/>
    <w:rsid w:val="00D9576A"/>
    <w:rsid w:val="00D95FE8"/>
    <w:rsid w:val="00D9798F"/>
    <w:rsid w:val="00D97C76"/>
    <w:rsid w:val="00D97DF9"/>
    <w:rsid w:val="00D97E17"/>
    <w:rsid w:val="00DA05FF"/>
    <w:rsid w:val="00DA099B"/>
    <w:rsid w:val="00DA10F2"/>
    <w:rsid w:val="00DA1298"/>
    <w:rsid w:val="00DA139C"/>
    <w:rsid w:val="00DA1ECC"/>
    <w:rsid w:val="00DA2055"/>
    <w:rsid w:val="00DA2217"/>
    <w:rsid w:val="00DA2300"/>
    <w:rsid w:val="00DA3289"/>
    <w:rsid w:val="00DA32E7"/>
    <w:rsid w:val="00DA3476"/>
    <w:rsid w:val="00DA3649"/>
    <w:rsid w:val="00DA3BE5"/>
    <w:rsid w:val="00DA3E07"/>
    <w:rsid w:val="00DA4312"/>
    <w:rsid w:val="00DA47FA"/>
    <w:rsid w:val="00DA525A"/>
    <w:rsid w:val="00DA5625"/>
    <w:rsid w:val="00DA601A"/>
    <w:rsid w:val="00DA6780"/>
    <w:rsid w:val="00DA6DF5"/>
    <w:rsid w:val="00DA7267"/>
    <w:rsid w:val="00DA7482"/>
    <w:rsid w:val="00DA7986"/>
    <w:rsid w:val="00DB0141"/>
    <w:rsid w:val="00DB0371"/>
    <w:rsid w:val="00DB057B"/>
    <w:rsid w:val="00DB081A"/>
    <w:rsid w:val="00DB1A11"/>
    <w:rsid w:val="00DB1EF4"/>
    <w:rsid w:val="00DB3259"/>
    <w:rsid w:val="00DB3363"/>
    <w:rsid w:val="00DB3372"/>
    <w:rsid w:val="00DB347C"/>
    <w:rsid w:val="00DB35FF"/>
    <w:rsid w:val="00DB368A"/>
    <w:rsid w:val="00DB49B7"/>
    <w:rsid w:val="00DB5406"/>
    <w:rsid w:val="00DB5AB0"/>
    <w:rsid w:val="00DB5B94"/>
    <w:rsid w:val="00DB664D"/>
    <w:rsid w:val="00DB6930"/>
    <w:rsid w:val="00DB7549"/>
    <w:rsid w:val="00DB7B0C"/>
    <w:rsid w:val="00DC02E8"/>
    <w:rsid w:val="00DC0693"/>
    <w:rsid w:val="00DC0AB8"/>
    <w:rsid w:val="00DC10F8"/>
    <w:rsid w:val="00DC1594"/>
    <w:rsid w:val="00DC161A"/>
    <w:rsid w:val="00DC1E36"/>
    <w:rsid w:val="00DC1E49"/>
    <w:rsid w:val="00DC2A5B"/>
    <w:rsid w:val="00DC2F7D"/>
    <w:rsid w:val="00DC3617"/>
    <w:rsid w:val="00DC3B56"/>
    <w:rsid w:val="00DC4996"/>
    <w:rsid w:val="00DC568F"/>
    <w:rsid w:val="00DC5696"/>
    <w:rsid w:val="00DC60AB"/>
    <w:rsid w:val="00DC679E"/>
    <w:rsid w:val="00DC6821"/>
    <w:rsid w:val="00DC6A27"/>
    <w:rsid w:val="00DC6BE4"/>
    <w:rsid w:val="00DC6C62"/>
    <w:rsid w:val="00DC72F9"/>
    <w:rsid w:val="00DD0E43"/>
    <w:rsid w:val="00DD191F"/>
    <w:rsid w:val="00DD1969"/>
    <w:rsid w:val="00DD1CE0"/>
    <w:rsid w:val="00DD2462"/>
    <w:rsid w:val="00DD2AFF"/>
    <w:rsid w:val="00DD3F83"/>
    <w:rsid w:val="00DD429F"/>
    <w:rsid w:val="00DD4427"/>
    <w:rsid w:val="00DD4A52"/>
    <w:rsid w:val="00DD4B3A"/>
    <w:rsid w:val="00DD534C"/>
    <w:rsid w:val="00DD5E2D"/>
    <w:rsid w:val="00DD5EF5"/>
    <w:rsid w:val="00DD66BF"/>
    <w:rsid w:val="00DD6B47"/>
    <w:rsid w:val="00DD6CFB"/>
    <w:rsid w:val="00DD7103"/>
    <w:rsid w:val="00DD7974"/>
    <w:rsid w:val="00DD7CBA"/>
    <w:rsid w:val="00DD7E30"/>
    <w:rsid w:val="00DE0274"/>
    <w:rsid w:val="00DE03D0"/>
    <w:rsid w:val="00DE0CED"/>
    <w:rsid w:val="00DE0CFB"/>
    <w:rsid w:val="00DE0F48"/>
    <w:rsid w:val="00DE0F96"/>
    <w:rsid w:val="00DE1379"/>
    <w:rsid w:val="00DE2BC2"/>
    <w:rsid w:val="00DE2C5D"/>
    <w:rsid w:val="00DE48FA"/>
    <w:rsid w:val="00DE4A81"/>
    <w:rsid w:val="00DE4C87"/>
    <w:rsid w:val="00DE5268"/>
    <w:rsid w:val="00DE526C"/>
    <w:rsid w:val="00DE6167"/>
    <w:rsid w:val="00DE6210"/>
    <w:rsid w:val="00DE732C"/>
    <w:rsid w:val="00DE73F1"/>
    <w:rsid w:val="00DE7DA2"/>
    <w:rsid w:val="00DF0407"/>
    <w:rsid w:val="00DF0D3C"/>
    <w:rsid w:val="00DF12E8"/>
    <w:rsid w:val="00DF1A89"/>
    <w:rsid w:val="00DF1AB4"/>
    <w:rsid w:val="00DF1BF2"/>
    <w:rsid w:val="00DF228F"/>
    <w:rsid w:val="00DF2F90"/>
    <w:rsid w:val="00DF3333"/>
    <w:rsid w:val="00DF3340"/>
    <w:rsid w:val="00DF3685"/>
    <w:rsid w:val="00DF3A56"/>
    <w:rsid w:val="00DF3E71"/>
    <w:rsid w:val="00DF4801"/>
    <w:rsid w:val="00DF48BD"/>
    <w:rsid w:val="00DF5775"/>
    <w:rsid w:val="00DF5B34"/>
    <w:rsid w:val="00DF695F"/>
    <w:rsid w:val="00DF7163"/>
    <w:rsid w:val="00DF7629"/>
    <w:rsid w:val="00DF7E96"/>
    <w:rsid w:val="00DF7EE9"/>
    <w:rsid w:val="00E00881"/>
    <w:rsid w:val="00E00E7E"/>
    <w:rsid w:val="00E01817"/>
    <w:rsid w:val="00E0201E"/>
    <w:rsid w:val="00E029C2"/>
    <w:rsid w:val="00E030F0"/>
    <w:rsid w:val="00E03CA3"/>
    <w:rsid w:val="00E03F48"/>
    <w:rsid w:val="00E04504"/>
    <w:rsid w:val="00E045A8"/>
    <w:rsid w:val="00E046F3"/>
    <w:rsid w:val="00E0472E"/>
    <w:rsid w:val="00E04EC4"/>
    <w:rsid w:val="00E066FC"/>
    <w:rsid w:val="00E0709F"/>
    <w:rsid w:val="00E0729E"/>
    <w:rsid w:val="00E07967"/>
    <w:rsid w:val="00E100F5"/>
    <w:rsid w:val="00E1067A"/>
    <w:rsid w:val="00E11254"/>
    <w:rsid w:val="00E115CC"/>
    <w:rsid w:val="00E11627"/>
    <w:rsid w:val="00E127BD"/>
    <w:rsid w:val="00E135AC"/>
    <w:rsid w:val="00E13C72"/>
    <w:rsid w:val="00E14076"/>
    <w:rsid w:val="00E140B6"/>
    <w:rsid w:val="00E14A80"/>
    <w:rsid w:val="00E15013"/>
    <w:rsid w:val="00E156BB"/>
    <w:rsid w:val="00E15B5C"/>
    <w:rsid w:val="00E16250"/>
    <w:rsid w:val="00E162BA"/>
    <w:rsid w:val="00E166A6"/>
    <w:rsid w:val="00E17828"/>
    <w:rsid w:val="00E17C71"/>
    <w:rsid w:val="00E200DD"/>
    <w:rsid w:val="00E21093"/>
    <w:rsid w:val="00E21262"/>
    <w:rsid w:val="00E21387"/>
    <w:rsid w:val="00E2170C"/>
    <w:rsid w:val="00E21B45"/>
    <w:rsid w:val="00E21C95"/>
    <w:rsid w:val="00E21D05"/>
    <w:rsid w:val="00E222CC"/>
    <w:rsid w:val="00E22374"/>
    <w:rsid w:val="00E22757"/>
    <w:rsid w:val="00E22818"/>
    <w:rsid w:val="00E22C87"/>
    <w:rsid w:val="00E22D5A"/>
    <w:rsid w:val="00E22F37"/>
    <w:rsid w:val="00E2379C"/>
    <w:rsid w:val="00E23953"/>
    <w:rsid w:val="00E24222"/>
    <w:rsid w:val="00E246D0"/>
    <w:rsid w:val="00E24C6B"/>
    <w:rsid w:val="00E253E6"/>
    <w:rsid w:val="00E25604"/>
    <w:rsid w:val="00E25812"/>
    <w:rsid w:val="00E25E4F"/>
    <w:rsid w:val="00E260D3"/>
    <w:rsid w:val="00E262E7"/>
    <w:rsid w:val="00E265C7"/>
    <w:rsid w:val="00E26986"/>
    <w:rsid w:val="00E26BA8"/>
    <w:rsid w:val="00E26E04"/>
    <w:rsid w:val="00E27183"/>
    <w:rsid w:val="00E27F23"/>
    <w:rsid w:val="00E300B5"/>
    <w:rsid w:val="00E3053E"/>
    <w:rsid w:val="00E312F1"/>
    <w:rsid w:val="00E31567"/>
    <w:rsid w:val="00E326E8"/>
    <w:rsid w:val="00E3275E"/>
    <w:rsid w:val="00E32A46"/>
    <w:rsid w:val="00E32C98"/>
    <w:rsid w:val="00E32EDA"/>
    <w:rsid w:val="00E3314D"/>
    <w:rsid w:val="00E338FE"/>
    <w:rsid w:val="00E33CE6"/>
    <w:rsid w:val="00E3400A"/>
    <w:rsid w:val="00E348F7"/>
    <w:rsid w:val="00E34978"/>
    <w:rsid w:val="00E34A94"/>
    <w:rsid w:val="00E34ACC"/>
    <w:rsid w:val="00E357D8"/>
    <w:rsid w:val="00E359C4"/>
    <w:rsid w:val="00E35B40"/>
    <w:rsid w:val="00E36082"/>
    <w:rsid w:val="00E36238"/>
    <w:rsid w:val="00E36824"/>
    <w:rsid w:val="00E369AD"/>
    <w:rsid w:val="00E37868"/>
    <w:rsid w:val="00E37FBC"/>
    <w:rsid w:val="00E40191"/>
    <w:rsid w:val="00E4046B"/>
    <w:rsid w:val="00E422C5"/>
    <w:rsid w:val="00E42F36"/>
    <w:rsid w:val="00E4336B"/>
    <w:rsid w:val="00E434ED"/>
    <w:rsid w:val="00E43782"/>
    <w:rsid w:val="00E443B8"/>
    <w:rsid w:val="00E443C6"/>
    <w:rsid w:val="00E44896"/>
    <w:rsid w:val="00E4582D"/>
    <w:rsid w:val="00E462A8"/>
    <w:rsid w:val="00E46394"/>
    <w:rsid w:val="00E4770A"/>
    <w:rsid w:val="00E50672"/>
    <w:rsid w:val="00E50B0E"/>
    <w:rsid w:val="00E50B4C"/>
    <w:rsid w:val="00E522DF"/>
    <w:rsid w:val="00E5247C"/>
    <w:rsid w:val="00E5259A"/>
    <w:rsid w:val="00E52681"/>
    <w:rsid w:val="00E528DE"/>
    <w:rsid w:val="00E52A5F"/>
    <w:rsid w:val="00E52CDB"/>
    <w:rsid w:val="00E52FCB"/>
    <w:rsid w:val="00E53440"/>
    <w:rsid w:val="00E53766"/>
    <w:rsid w:val="00E54556"/>
    <w:rsid w:val="00E54694"/>
    <w:rsid w:val="00E54715"/>
    <w:rsid w:val="00E551F7"/>
    <w:rsid w:val="00E5697E"/>
    <w:rsid w:val="00E56D6F"/>
    <w:rsid w:val="00E57052"/>
    <w:rsid w:val="00E60C13"/>
    <w:rsid w:val="00E60C41"/>
    <w:rsid w:val="00E61842"/>
    <w:rsid w:val="00E618F8"/>
    <w:rsid w:val="00E61BFF"/>
    <w:rsid w:val="00E61EE6"/>
    <w:rsid w:val="00E61F37"/>
    <w:rsid w:val="00E62150"/>
    <w:rsid w:val="00E6266F"/>
    <w:rsid w:val="00E62F15"/>
    <w:rsid w:val="00E63AC1"/>
    <w:rsid w:val="00E63E40"/>
    <w:rsid w:val="00E6472C"/>
    <w:rsid w:val="00E64AA1"/>
    <w:rsid w:val="00E64C0F"/>
    <w:rsid w:val="00E6504C"/>
    <w:rsid w:val="00E65BD9"/>
    <w:rsid w:val="00E65E70"/>
    <w:rsid w:val="00E662A0"/>
    <w:rsid w:val="00E66536"/>
    <w:rsid w:val="00E665A3"/>
    <w:rsid w:val="00E67378"/>
    <w:rsid w:val="00E6742F"/>
    <w:rsid w:val="00E6799A"/>
    <w:rsid w:val="00E67F51"/>
    <w:rsid w:val="00E70146"/>
    <w:rsid w:val="00E705BE"/>
    <w:rsid w:val="00E71852"/>
    <w:rsid w:val="00E71898"/>
    <w:rsid w:val="00E71A34"/>
    <w:rsid w:val="00E71AB7"/>
    <w:rsid w:val="00E71ADF"/>
    <w:rsid w:val="00E71FB9"/>
    <w:rsid w:val="00E7204C"/>
    <w:rsid w:val="00E723E7"/>
    <w:rsid w:val="00E734E9"/>
    <w:rsid w:val="00E738AF"/>
    <w:rsid w:val="00E73D2D"/>
    <w:rsid w:val="00E74665"/>
    <w:rsid w:val="00E751FA"/>
    <w:rsid w:val="00E753FE"/>
    <w:rsid w:val="00E758C4"/>
    <w:rsid w:val="00E763DD"/>
    <w:rsid w:val="00E77434"/>
    <w:rsid w:val="00E774E0"/>
    <w:rsid w:val="00E77C7E"/>
    <w:rsid w:val="00E80591"/>
    <w:rsid w:val="00E80DE8"/>
    <w:rsid w:val="00E80EC8"/>
    <w:rsid w:val="00E818F0"/>
    <w:rsid w:val="00E819DB"/>
    <w:rsid w:val="00E81C02"/>
    <w:rsid w:val="00E81ECA"/>
    <w:rsid w:val="00E82201"/>
    <w:rsid w:val="00E83158"/>
    <w:rsid w:val="00E834CD"/>
    <w:rsid w:val="00E834FE"/>
    <w:rsid w:val="00E8383F"/>
    <w:rsid w:val="00E83CAA"/>
    <w:rsid w:val="00E841D4"/>
    <w:rsid w:val="00E843FF"/>
    <w:rsid w:val="00E8472A"/>
    <w:rsid w:val="00E8473B"/>
    <w:rsid w:val="00E84A88"/>
    <w:rsid w:val="00E85FD5"/>
    <w:rsid w:val="00E872C8"/>
    <w:rsid w:val="00E87CCD"/>
    <w:rsid w:val="00E904B6"/>
    <w:rsid w:val="00E90654"/>
    <w:rsid w:val="00E909AD"/>
    <w:rsid w:val="00E909DE"/>
    <w:rsid w:val="00E90F6D"/>
    <w:rsid w:val="00E91196"/>
    <w:rsid w:val="00E913CE"/>
    <w:rsid w:val="00E9183E"/>
    <w:rsid w:val="00E9188B"/>
    <w:rsid w:val="00E9190B"/>
    <w:rsid w:val="00E91A34"/>
    <w:rsid w:val="00E91BA7"/>
    <w:rsid w:val="00E91BFC"/>
    <w:rsid w:val="00E920EC"/>
    <w:rsid w:val="00E920F9"/>
    <w:rsid w:val="00E9273B"/>
    <w:rsid w:val="00E92DC3"/>
    <w:rsid w:val="00E92E8D"/>
    <w:rsid w:val="00E93B73"/>
    <w:rsid w:val="00E93E79"/>
    <w:rsid w:val="00E93EA8"/>
    <w:rsid w:val="00E94609"/>
    <w:rsid w:val="00E94679"/>
    <w:rsid w:val="00E9482B"/>
    <w:rsid w:val="00E94D59"/>
    <w:rsid w:val="00E94EB8"/>
    <w:rsid w:val="00E952CB"/>
    <w:rsid w:val="00E952FA"/>
    <w:rsid w:val="00E969FF"/>
    <w:rsid w:val="00E96CD6"/>
    <w:rsid w:val="00E96E9A"/>
    <w:rsid w:val="00E97F90"/>
    <w:rsid w:val="00EA00CE"/>
    <w:rsid w:val="00EA0A79"/>
    <w:rsid w:val="00EA0DA0"/>
    <w:rsid w:val="00EA12E8"/>
    <w:rsid w:val="00EA1A0B"/>
    <w:rsid w:val="00EA2C03"/>
    <w:rsid w:val="00EA2CE2"/>
    <w:rsid w:val="00EA3004"/>
    <w:rsid w:val="00EA32AC"/>
    <w:rsid w:val="00EA3B0A"/>
    <w:rsid w:val="00EA4AA4"/>
    <w:rsid w:val="00EA5990"/>
    <w:rsid w:val="00EA5B04"/>
    <w:rsid w:val="00EA5EFD"/>
    <w:rsid w:val="00EA606D"/>
    <w:rsid w:val="00EA6EBE"/>
    <w:rsid w:val="00EA7D7D"/>
    <w:rsid w:val="00EB0144"/>
    <w:rsid w:val="00EB0A2F"/>
    <w:rsid w:val="00EB0FDB"/>
    <w:rsid w:val="00EB1128"/>
    <w:rsid w:val="00EB2DD8"/>
    <w:rsid w:val="00EB3AFB"/>
    <w:rsid w:val="00EB3E0A"/>
    <w:rsid w:val="00EB3F36"/>
    <w:rsid w:val="00EB4EA0"/>
    <w:rsid w:val="00EB4FC7"/>
    <w:rsid w:val="00EB5057"/>
    <w:rsid w:val="00EB50FB"/>
    <w:rsid w:val="00EB5143"/>
    <w:rsid w:val="00EB5CB8"/>
    <w:rsid w:val="00EB5D4A"/>
    <w:rsid w:val="00EB5DDB"/>
    <w:rsid w:val="00EB66CF"/>
    <w:rsid w:val="00EB69CA"/>
    <w:rsid w:val="00EB6F9B"/>
    <w:rsid w:val="00EB74BA"/>
    <w:rsid w:val="00EB75BF"/>
    <w:rsid w:val="00EB7E92"/>
    <w:rsid w:val="00EB7F79"/>
    <w:rsid w:val="00EC024F"/>
    <w:rsid w:val="00EC041D"/>
    <w:rsid w:val="00EC0BBF"/>
    <w:rsid w:val="00EC0C99"/>
    <w:rsid w:val="00EC13C9"/>
    <w:rsid w:val="00EC155D"/>
    <w:rsid w:val="00EC1C48"/>
    <w:rsid w:val="00EC2B29"/>
    <w:rsid w:val="00EC2B75"/>
    <w:rsid w:val="00EC3ABB"/>
    <w:rsid w:val="00EC5D4E"/>
    <w:rsid w:val="00EC5E5B"/>
    <w:rsid w:val="00EC6644"/>
    <w:rsid w:val="00EC674D"/>
    <w:rsid w:val="00EC67BE"/>
    <w:rsid w:val="00EC7835"/>
    <w:rsid w:val="00EC7C7D"/>
    <w:rsid w:val="00EC7D11"/>
    <w:rsid w:val="00EC7FEA"/>
    <w:rsid w:val="00ED0273"/>
    <w:rsid w:val="00ED07B6"/>
    <w:rsid w:val="00ED1382"/>
    <w:rsid w:val="00ED1A41"/>
    <w:rsid w:val="00ED1C15"/>
    <w:rsid w:val="00ED1E6F"/>
    <w:rsid w:val="00ED2654"/>
    <w:rsid w:val="00ED2AD8"/>
    <w:rsid w:val="00ED2BFB"/>
    <w:rsid w:val="00ED2C17"/>
    <w:rsid w:val="00ED2C68"/>
    <w:rsid w:val="00ED34E2"/>
    <w:rsid w:val="00ED3715"/>
    <w:rsid w:val="00ED3CCD"/>
    <w:rsid w:val="00ED4459"/>
    <w:rsid w:val="00ED45B6"/>
    <w:rsid w:val="00ED45C5"/>
    <w:rsid w:val="00ED47D9"/>
    <w:rsid w:val="00ED4885"/>
    <w:rsid w:val="00ED4D91"/>
    <w:rsid w:val="00ED52D7"/>
    <w:rsid w:val="00ED58C9"/>
    <w:rsid w:val="00ED5B22"/>
    <w:rsid w:val="00ED60B9"/>
    <w:rsid w:val="00ED677E"/>
    <w:rsid w:val="00ED7680"/>
    <w:rsid w:val="00ED784E"/>
    <w:rsid w:val="00ED795E"/>
    <w:rsid w:val="00ED7D1B"/>
    <w:rsid w:val="00ED7D2C"/>
    <w:rsid w:val="00ED7FB0"/>
    <w:rsid w:val="00EE01BB"/>
    <w:rsid w:val="00EE0656"/>
    <w:rsid w:val="00EE08A1"/>
    <w:rsid w:val="00EE0A31"/>
    <w:rsid w:val="00EE0B5B"/>
    <w:rsid w:val="00EE0BE1"/>
    <w:rsid w:val="00EE0E4E"/>
    <w:rsid w:val="00EE17A3"/>
    <w:rsid w:val="00EE17D5"/>
    <w:rsid w:val="00EE2701"/>
    <w:rsid w:val="00EE27EF"/>
    <w:rsid w:val="00EE2C44"/>
    <w:rsid w:val="00EE2FF6"/>
    <w:rsid w:val="00EE33E0"/>
    <w:rsid w:val="00EE3BD5"/>
    <w:rsid w:val="00EE3FBF"/>
    <w:rsid w:val="00EE408D"/>
    <w:rsid w:val="00EE42D2"/>
    <w:rsid w:val="00EE4B98"/>
    <w:rsid w:val="00EE53A8"/>
    <w:rsid w:val="00EE6595"/>
    <w:rsid w:val="00EE6711"/>
    <w:rsid w:val="00EE7571"/>
    <w:rsid w:val="00EE7A8F"/>
    <w:rsid w:val="00EE7D2E"/>
    <w:rsid w:val="00EE7FAC"/>
    <w:rsid w:val="00EF0132"/>
    <w:rsid w:val="00EF0674"/>
    <w:rsid w:val="00EF0F91"/>
    <w:rsid w:val="00EF10E8"/>
    <w:rsid w:val="00EF1341"/>
    <w:rsid w:val="00EF1D39"/>
    <w:rsid w:val="00EF1EAE"/>
    <w:rsid w:val="00EF2391"/>
    <w:rsid w:val="00EF3490"/>
    <w:rsid w:val="00EF3D3C"/>
    <w:rsid w:val="00EF4E06"/>
    <w:rsid w:val="00EF4EFF"/>
    <w:rsid w:val="00EF4FC8"/>
    <w:rsid w:val="00EF52A6"/>
    <w:rsid w:val="00EF5A56"/>
    <w:rsid w:val="00EF65AC"/>
    <w:rsid w:val="00EF69E9"/>
    <w:rsid w:val="00EF71E8"/>
    <w:rsid w:val="00F005BF"/>
    <w:rsid w:val="00F0106A"/>
    <w:rsid w:val="00F01CF4"/>
    <w:rsid w:val="00F02BFF"/>
    <w:rsid w:val="00F02E59"/>
    <w:rsid w:val="00F0377C"/>
    <w:rsid w:val="00F037C4"/>
    <w:rsid w:val="00F039CD"/>
    <w:rsid w:val="00F03B97"/>
    <w:rsid w:val="00F03DE9"/>
    <w:rsid w:val="00F04804"/>
    <w:rsid w:val="00F04C5B"/>
    <w:rsid w:val="00F04C5D"/>
    <w:rsid w:val="00F05105"/>
    <w:rsid w:val="00F05794"/>
    <w:rsid w:val="00F05819"/>
    <w:rsid w:val="00F07137"/>
    <w:rsid w:val="00F1087A"/>
    <w:rsid w:val="00F11077"/>
    <w:rsid w:val="00F113E0"/>
    <w:rsid w:val="00F12B4B"/>
    <w:rsid w:val="00F12C48"/>
    <w:rsid w:val="00F12EED"/>
    <w:rsid w:val="00F13AE7"/>
    <w:rsid w:val="00F13C9A"/>
    <w:rsid w:val="00F13D6B"/>
    <w:rsid w:val="00F141E3"/>
    <w:rsid w:val="00F14267"/>
    <w:rsid w:val="00F14ADE"/>
    <w:rsid w:val="00F14E2A"/>
    <w:rsid w:val="00F14FDC"/>
    <w:rsid w:val="00F15079"/>
    <w:rsid w:val="00F153B5"/>
    <w:rsid w:val="00F1595C"/>
    <w:rsid w:val="00F15BDD"/>
    <w:rsid w:val="00F15F01"/>
    <w:rsid w:val="00F164FF"/>
    <w:rsid w:val="00F1677F"/>
    <w:rsid w:val="00F16801"/>
    <w:rsid w:val="00F16B93"/>
    <w:rsid w:val="00F16E36"/>
    <w:rsid w:val="00F179B7"/>
    <w:rsid w:val="00F2004D"/>
    <w:rsid w:val="00F20160"/>
    <w:rsid w:val="00F203A2"/>
    <w:rsid w:val="00F20B85"/>
    <w:rsid w:val="00F217EA"/>
    <w:rsid w:val="00F2186F"/>
    <w:rsid w:val="00F219ED"/>
    <w:rsid w:val="00F21E56"/>
    <w:rsid w:val="00F22076"/>
    <w:rsid w:val="00F2263D"/>
    <w:rsid w:val="00F2296D"/>
    <w:rsid w:val="00F22DB7"/>
    <w:rsid w:val="00F231E3"/>
    <w:rsid w:val="00F2366C"/>
    <w:rsid w:val="00F239AF"/>
    <w:rsid w:val="00F23B51"/>
    <w:rsid w:val="00F23FCD"/>
    <w:rsid w:val="00F2413E"/>
    <w:rsid w:val="00F247CB"/>
    <w:rsid w:val="00F24ADC"/>
    <w:rsid w:val="00F24E08"/>
    <w:rsid w:val="00F24FE7"/>
    <w:rsid w:val="00F26721"/>
    <w:rsid w:val="00F26955"/>
    <w:rsid w:val="00F26C5E"/>
    <w:rsid w:val="00F26C77"/>
    <w:rsid w:val="00F26FD0"/>
    <w:rsid w:val="00F272A1"/>
    <w:rsid w:val="00F2782A"/>
    <w:rsid w:val="00F27C3E"/>
    <w:rsid w:val="00F30077"/>
    <w:rsid w:val="00F3007E"/>
    <w:rsid w:val="00F302A9"/>
    <w:rsid w:val="00F30D4F"/>
    <w:rsid w:val="00F314C3"/>
    <w:rsid w:val="00F322DA"/>
    <w:rsid w:val="00F32458"/>
    <w:rsid w:val="00F326DC"/>
    <w:rsid w:val="00F32DEE"/>
    <w:rsid w:val="00F33E34"/>
    <w:rsid w:val="00F34BD1"/>
    <w:rsid w:val="00F35AAA"/>
    <w:rsid w:val="00F364CB"/>
    <w:rsid w:val="00F36FA1"/>
    <w:rsid w:val="00F3701A"/>
    <w:rsid w:val="00F37428"/>
    <w:rsid w:val="00F375E7"/>
    <w:rsid w:val="00F378AE"/>
    <w:rsid w:val="00F37BEF"/>
    <w:rsid w:val="00F37E19"/>
    <w:rsid w:val="00F37F12"/>
    <w:rsid w:val="00F400CB"/>
    <w:rsid w:val="00F40164"/>
    <w:rsid w:val="00F40316"/>
    <w:rsid w:val="00F40855"/>
    <w:rsid w:val="00F40E69"/>
    <w:rsid w:val="00F414A5"/>
    <w:rsid w:val="00F41905"/>
    <w:rsid w:val="00F4281C"/>
    <w:rsid w:val="00F43153"/>
    <w:rsid w:val="00F43374"/>
    <w:rsid w:val="00F433AC"/>
    <w:rsid w:val="00F4480C"/>
    <w:rsid w:val="00F44C44"/>
    <w:rsid w:val="00F44C53"/>
    <w:rsid w:val="00F45CD9"/>
    <w:rsid w:val="00F45E98"/>
    <w:rsid w:val="00F45F81"/>
    <w:rsid w:val="00F46722"/>
    <w:rsid w:val="00F46FFD"/>
    <w:rsid w:val="00F47004"/>
    <w:rsid w:val="00F47147"/>
    <w:rsid w:val="00F5126B"/>
    <w:rsid w:val="00F51983"/>
    <w:rsid w:val="00F51C4E"/>
    <w:rsid w:val="00F51CC2"/>
    <w:rsid w:val="00F527CE"/>
    <w:rsid w:val="00F52994"/>
    <w:rsid w:val="00F52AFA"/>
    <w:rsid w:val="00F52E56"/>
    <w:rsid w:val="00F52EEA"/>
    <w:rsid w:val="00F52F4C"/>
    <w:rsid w:val="00F52F69"/>
    <w:rsid w:val="00F54396"/>
    <w:rsid w:val="00F5555C"/>
    <w:rsid w:val="00F55801"/>
    <w:rsid w:val="00F559F9"/>
    <w:rsid w:val="00F55D51"/>
    <w:rsid w:val="00F55E21"/>
    <w:rsid w:val="00F56AB9"/>
    <w:rsid w:val="00F56B7C"/>
    <w:rsid w:val="00F56EC2"/>
    <w:rsid w:val="00F5713A"/>
    <w:rsid w:val="00F57282"/>
    <w:rsid w:val="00F575E6"/>
    <w:rsid w:val="00F57672"/>
    <w:rsid w:val="00F5795F"/>
    <w:rsid w:val="00F60BA2"/>
    <w:rsid w:val="00F610CB"/>
    <w:rsid w:val="00F612A2"/>
    <w:rsid w:val="00F61655"/>
    <w:rsid w:val="00F617EE"/>
    <w:rsid w:val="00F61BA9"/>
    <w:rsid w:val="00F621A1"/>
    <w:rsid w:val="00F63560"/>
    <w:rsid w:val="00F63A7A"/>
    <w:rsid w:val="00F63AA2"/>
    <w:rsid w:val="00F63C28"/>
    <w:rsid w:val="00F64267"/>
    <w:rsid w:val="00F644E1"/>
    <w:rsid w:val="00F64F01"/>
    <w:rsid w:val="00F66962"/>
    <w:rsid w:val="00F67462"/>
    <w:rsid w:val="00F67A55"/>
    <w:rsid w:val="00F67F0B"/>
    <w:rsid w:val="00F70347"/>
    <w:rsid w:val="00F70479"/>
    <w:rsid w:val="00F7127F"/>
    <w:rsid w:val="00F715C8"/>
    <w:rsid w:val="00F718C7"/>
    <w:rsid w:val="00F72257"/>
    <w:rsid w:val="00F72C55"/>
    <w:rsid w:val="00F731BF"/>
    <w:rsid w:val="00F74151"/>
    <w:rsid w:val="00F753AB"/>
    <w:rsid w:val="00F754C4"/>
    <w:rsid w:val="00F758C3"/>
    <w:rsid w:val="00F7592C"/>
    <w:rsid w:val="00F76505"/>
    <w:rsid w:val="00F76A62"/>
    <w:rsid w:val="00F76AAE"/>
    <w:rsid w:val="00F76B71"/>
    <w:rsid w:val="00F76C07"/>
    <w:rsid w:val="00F76FC4"/>
    <w:rsid w:val="00F77388"/>
    <w:rsid w:val="00F8006C"/>
    <w:rsid w:val="00F80366"/>
    <w:rsid w:val="00F8114F"/>
    <w:rsid w:val="00F812F1"/>
    <w:rsid w:val="00F814AD"/>
    <w:rsid w:val="00F814BF"/>
    <w:rsid w:val="00F8190F"/>
    <w:rsid w:val="00F82876"/>
    <w:rsid w:val="00F83368"/>
    <w:rsid w:val="00F84438"/>
    <w:rsid w:val="00F84F7C"/>
    <w:rsid w:val="00F85293"/>
    <w:rsid w:val="00F85856"/>
    <w:rsid w:val="00F859B0"/>
    <w:rsid w:val="00F85AB0"/>
    <w:rsid w:val="00F85D12"/>
    <w:rsid w:val="00F862C8"/>
    <w:rsid w:val="00F866FA"/>
    <w:rsid w:val="00F8689A"/>
    <w:rsid w:val="00F86AEA"/>
    <w:rsid w:val="00F86E5D"/>
    <w:rsid w:val="00F86FAA"/>
    <w:rsid w:val="00F870DC"/>
    <w:rsid w:val="00F877E6"/>
    <w:rsid w:val="00F87859"/>
    <w:rsid w:val="00F87EB4"/>
    <w:rsid w:val="00F90128"/>
    <w:rsid w:val="00F90C5E"/>
    <w:rsid w:val="00F913B8"/>
    <w:rsid w:val="00F913F1"/>
    <w:rsid w:val="00F91C48"/>
    <w:rsid w:val="00F923C8"/>
    <w:rsid w:val="00F92442"/>
    <w:rsid w:val="00F92849"/>
    <w:rsid w:val="00F92AE7"/>
    <w:rsid w:val="00F92CC0"/>
    <w:rsid w:val="00F92E81"/>
    <w:rsid w:val="00F939F8"/>
    <w:rsid w:val="00F93CC2"/>
    <w:rsid w:val="00F93CD3"/>
    <w:rsid w:val="00F9400D"/>
    <w:rsid w:val="00F9495E"/>
    <w:rsid w:val="00F94971"/>
    <w:rsid w:val="00F9519C"/>
    <w:rsid w:val="00F958E9"/>
    <w:rsid w:val="00F960C8"/>
    <w:rsid w:val="00F964E2"/>
    <w:rsid w:val="00F96757"/>
    <w:rsid w:val="00F96889"/>
    <w:rsid w:val="00F96D96"/>
    <w:rsid w:val="00F96F66"/>
    <w:rsid w:val="00F9770D"/>
    <w:rsid w:val="00FA01E0"/>
    <w:rsid w:val="00FA0F68"/>
    <w:rsid w:val="00FA121B"/>
    <w:rsid w:val="00FA167A"/>
    <w:rsid w:val="00FA1707"/>
    <w:rsid w:val="00FA1AE4"/>
    <w:rsid w:val="00FA1DF7"/>
    <w:rsid w:val="00FA1F8A"/>
    <w:rsid w:val="00FA237D"/>
    <w:rsid w:val="00FA275F"/>
    <w:rsid w:val="00FA2A42"/>
    <w:rsid w:val="00FA2F4E"/>
    <w:rsid w:val="00FA3084"/>
    <w:rsid w:val="00FA4154"/>
    <w:rsid w:val="00FA4416"/>
    <w:rsid w:val="00FA45C3"/>
    <w:rsid w:val="00FA4DB5"/>
    <w:rsid w:val="00FA516A"/>
    <w:rsid w:val="00FA5905"/>
    <w:rsid w:val="00FA6B60"/>
    <w:rsid w:val="00FA6D8A"/>
    <w:rsid w:val="00FA6EAB"/>
    <w:rsid w:val="00FA711C"/>
    <w:rsid w:val="00FA728F"/>
    <w:rsid w:val="00FA7312"/>
    <w:rsid w:val="00FA754A"/>
    <w:rsid w:val="00FA7A18"/>
    <w:rsid w:val="00FA7EB8"/>
    <w:rsid w:val="00FB08C1"/>
    <w:rsid w:val="00FB0976"/>
    <w:rsid w:val="00FB2959"/>
    <w:rsid w:val="00FB2DF7"/>
    <w:rsid w:val="00FB333E"/>
    <w:rsid w:val="00FB335B"/>
    <w:rsid w:val="00FB41B6"/>
    <w:rsid w:val="00FB44F7"/>
    <w:rsid w:val="00FB49D9"/>
    <w:rsid w:val="00FB4D31"/>
    <w:rsid w:val="00FB51C5"/>
    <w:rsid w:val="00FB5483"/>
    <w:rsid w:val="00FB5551"/>
    <w:rsid w:val="00FB565E"/>
    <w:rsid w:val="00FB5F43"/>
    <w:rsid w:val="00FB603B"/>
    <w:rsid w:val="00FB61E5"/>
    <w:rsid w:val="00FB676D"/>
    <w:rsid w:val="00FB6EA1"/>
    <w:rsid w:val="00FB7409"/>
    <w:rsid w:val="00FB7858"/>
    <w:rsid w:val="00FC0A59"/>
    <w:rsid w:val="00FC0CEC"/>
    <w:rsid w:val="00FC0FB8"/>
    <w:rsid w:val="00FC1A64"/>
    <w:rsid w:val="00FC1E8C"/>
    <w:rsid w:val="00FC1FE7"/>
    <w:rsid w:val="00FC21BC"/>
    <w:rsid w:val="00FC2A5C"/>
    <w:rsid w:val="00FC2C22"/>
    <w:rsid w:val="00FC328F"/>
    <w:rsid w:val="00FC3468"/>
    <w:rsid w:val="00FC38DD"/>
    <w:rsid w:val="00FC4B60"/>
    <w:rsid w:val="00FC4C9E"/>
    <w:rsid w:val="00FC5B37"/>
    <w:rsid w:val="00FC5CC4"/>
    <w:rsid w:val="00FC612D"/>
    <w:rsid w:val="00FC6408"/>
    <w:rsid w:val="00FC68D4"/>
    <w:rsid w:val="00FC6DCB"/>
    <w:rsid w:val="00FC6E66"/>
    <w:rsid w:val="00FC7326"/>
    <w:rsid w:val="00FC7C0C"/>
    <w:rsid w:val="00FC7C8B"/>
    <w:rsid w:val="00FC7DA4"/>
    <w:rsid w:val="00FC7DF1"/>
    <w:rsid w:val="00FD0BB3"/>
    <w:rsid w:val="00FD0C6B"/>
    <w:rsid w:val="00FD1023"/>
    <w:rsid w:val="00FD13E8"/>
    <w:rsid w:val="00FD15AD"/>
    <w:rsid w:val="00FD1724"/>
    <w:rsid w:val="00FD2277"/>
    <w:rsid w:val="00FD23CF"/>
    <w:rsid w:val="00FD2CFE"/>
    <w:rsid w:val="00FD3286"/>
    <w:rsid w:val="00FD33A6"/>
    <w:rsid w:val="00FD395B"/>
    <w:rsid w:val="00FD40E6"/>
    <w:rsid w:val="00FD4414"/>
    <w:rsid w:val="00FD464D"/>
    <w:rsid w:val="00FD49F1"/>
    <w:rsid w:val="00FD4B02"/>
    <w:rsid w:val="00FD4B11"/>
    <w:rsid w:val="00FD5103"/>
    <w:rsid w:val="00FD530A"/>
    <w:rsid w:val="00FD558E"/>
    <w:rsid w:val="00FD58A1"/>
    <w:rsid w:val="00FD6414"/>
    <w:rsid w:val="00FD6ECF"/>
    <w:rsid w:val="00FD7F4C"/>
    <w:rsid w:val="00FE048D"/>
    <w:rsid w:val="00FE09AB"/>
    <w:rsid w:val="00FE0B27"/>
    <w:rsid w:val="00FE0C17"/>
    <w:rsid w:val="00FE1377"/>
    <w:rsid w:val="00FE15DD"/>
    <w:rsid w:val="00FE1B07"/>
    <w:rsid w:val="00FE1D03"/>
    <w:rsid w:val="00FE1DAB"/>
    <w:rsid w:val="00FE2166"/>
    <w:rsid w:val="00FE2205"/>
    <w:rsid w:val="00FE2456"/>
    <w:rsid w:val="00FE2B59"/>
    <w:rsid w:val="00FE2CE3"/>
    <w:rsid w:val="00FE2D29"/>
    <w:rsid w:val="00FE2E60"/>
    <w:rsid w:val="00FE413D"/>
    <w:rsid w:val="00FE468D"/>
    <w:rsid w:val="00FE54DB"/>
    <w:rsid w:val="00FE5923"/>
    <w:rsid w:val="00FE59A0"/>
    <w:rsid w:val="00FE5F69"/>
    <w:rsid w:val="00FE625F"/>
    <w:rsid w:val="00FE62B5"/>
    <w:rsid w:val="00FE6AC1"/>
    <w:rsid w:val="00FE7463"/>
    <w:rsid w:val="00FE767A"/>
    <w:rsid w:val="00FE76B2"/>
    <w:rsid w:val="00FF01D8"/>
    <w:rsid w:val="00FF0555"/>
    <w:rsid w:val="00FF08DE"/>
    <w:rsid w:val="00FF0934"/>
    <w:rsid w:val="00FF0B3E"/>
    <w:rsid w:val="00FF1344"/>
    <w:rsid w:val="00FF26D8"/>
    <w:rsid w:val="00FF297E"/>
    <w:rsid w:val="00FF2D9F"/>
    <w:rsid w:val="00FF3419"/>
    <w:rsid w:val="00FF3867"/>
    <w:rsid w:val="00FF40DE"/>
    <w:rsid w:val="00FF40EC"/>
    <w:rsid w:val="00FF44CB"/>
    <w:rsid w:val="00FF4DFD"/>
    <w:rsid w:val="00FF50CA"/>
    <w:rsid w:val="00FF51A4"/>
    <w:rsid w:val="00FF53A4"/>
    <w:rsid w:val="00FF6023"/>
    <w:rsid w:val="00FF699E"/>
    <w:rsid w:val="00FF6B6C"/>
    <w:rsid w:val="00FF6C13"/>
    <w:rsid w:val="00FF704E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"/>
    </o:shapedefaults>
    <o:shapelayout v:ext="edit">
      <o:idmap v:ext="edit" data="1"/>
    </o:shapelayout>
  </w:shapeDefaults>
  <w:decimalSymbol w:val="."/>
  <w:listSeparator w:val=","/>
  <w14:docId w14:val="4F1ECB17"/>
  <w15:docId w15:val="{96FD73E8-4EEE-46D8-B145-F76B5023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4正文"/>
    <w:rsid w:val="00201625"/>
    <w:pPr>
      <w:widowControl w:val="0"/>
      <w:spacing w:line="0" w:lineRule="atLeast"/>
      <w:ind w:firstLineChars="200" w:firstLine="200"/>
      <w:jc w:val="both"/>
    </w:pPr>
    <w:rPr>
      <w:rFonts w:eastAsia="微软雅黑" w:cs="宋体"/>
      <w:kern w:val="2"/>
      <w:sz w:val="21"/>
      <w:szCs w:val="21"/>
    </w:rPr>
  </w:style>
  <w:style w:type="paragraph" w:styleId="1">
    <w:name w:val="heading 1"/>
    <w:aliases w:val="1篇章标题,H1,Section Head,Header1,h1,1st level,l1,List level 1,&amp;3,H11,H12,H13,H14,H15,H16,H17,I1,heading 1,Datasheet title,Header 1,Heading 0,PIM 1,123321,Title1,卷标题,Topic Heading 1,Heading 11,level 1,Level 1 Head,Head1,Heading apps,(章名),篇,(章名)1,(章名)2"/>
    <w:basedOn w:val="a2"/>
    <w:next w:val="a2"/>
    <w:link w:val="10"/>
    <w:qFormat/>
    <w:rsid w:val="00B62DF2"/>
    <w:pPr>
      <w:keepNext/>
      <w:keepLines/>
      <w:pageBreakBefore/>
      <w:spacing w:before="340" w:after="330" w:line="578" w:lineRule="auto"/>
      <w:ind w:firstLineChars="0" w:firstLine="0"/>
      <w:jc w:val="left"/>
      <w:outlineLvl w:val="0"/>
    </w:pPr>
    <w:rPr>
      <w:rFonts w:eastAsia="华文行楷"/>
      <w:bCs/>
      <w:kern w:val="44"/>
      <w:sz w:val="52"/>
      <w:szCs w:val="52"/>
    </w:rPr>
  </w:style>
  <w:style w:type="paragraph" w:styleId="20">
    <w:name w:val="heading 2"/>
    <w:aliases w:val="2文章标题,H2,2nd level,h2,2,Header 2,l2,Titre2,Head 2,节标题,一级节名,Level 2 Head,heading 2,UNDERRUBRIK 1-2,章,一级节名1,一级节名2,一级节名3,一级节名11,一级节名4,一级节名12,一级节名5,一级节名13,一级节名6,一级节名14,一级节名7,一级节名15,一级节名8,一级节名9,一级节名16,I2,l2+toc 2,Section Title,12,HD2,Heading 2 Hidden,节"/>
    <w:basedOn w:val="a2"/>
    <w:next w:val="a2"/>
    <w:link w:val="21"/>
    <w:qFormat/>
    <w:rsid w:val="001C6274"/>
    <w:pPr>
      <w:keepNext/>
      <w:keepLines/>
      <w:spacing w:before="260" w:after="260" w:line="480" w:lineRule="auto"/>
      <w:ind w:firstLineChars="0" w:firstLine="0"/>
      <w:jc w:val="center"/>
      <w:outlineLvl w:val="1"/>
    </w:pPr>
    <w:rPr>
      <w:rFonts w:ascii="Arial" w:eastAsia="华文中宋" w:hAnsi="Arial"/>
      <w:bCs/>
      <w:sz w:val="32"/>
      <w:szCs w:val="32"/>
    </w:rPr>
  </w:style>
  <w:style w:type="paragraph" w:styleId="3">
    <w:name w:val="heading 3"/>
    <w:aliases w:val="8子文章标题,Heading 3 - old,二级节名,h3,3rd level,3,l3,Level 3 Head,H3,heading 3,Head 3,level_3,PIM 3,Bold Head,bh,sl3,Heading 3under,- Maj Side,条 1,二级节名1,二级节名2,二级节名3,二级节名11,二级节名4,二级节名12,二级节名5,二级节名6,二级节名7,二级节名8,二级节名9,二级节名10,二级节名13,CT,Sub-section Title,Head3"/>
    <w:basedOn w:val="a2"/>
    <w:next w:val="a2"/>
    <w:link w:val="30"/>
    <w:rsid w:val="00C231BE"/>
    <w:pPr>
      <w:keepNext/>
      <w:keepLines/>
      <w:spacing w:before="260" w:after="260" w:line="480" w:lineRule="auto"/>
      <w:ind w:firstLineChars="0" w:firstLine="0"/>
      <w:jc w:val="center"/>
      <w:outlineLvl w:val="2"/>
    </w:pPr>
    <w:rPr>
      <w:rFonts w:ascii="Arial" w:eastAsia="华文宋体" w:hAnsi="Arial"/>
      <w:b/>
      <w:bCs/>
      <w:sz w:val="44"/>
      <w:szCs w:val="32"/>
    </w:rPr>
  </w:style>
  <w:style w:type="paragraph" w:styleId="4">
    <w:name w:val="heading 4"/>
    <w:aliases w:val="四级标题"/>
    <w:basedOn w:val="a2"/>
    <w:next w:val="a2"/>
    <w:link w:val="40"/>
    <w:unhideWhenUsed/>
    <w:rsid w:val="00922B6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黑体" w:eastAsia="黑体" w:hAnsi="黑体" w:cs="黑体"/>
      <w:b/>
      <w:bCs/>
      <w:szCs w:val="28"/>
    </w:rPr>
  </w:style>
  <w:style w:type="paragraph" w:styleId="5">
    <w:name w:val="heading 5"/>
    <w:basedOn w:val="a2"/>
    <w:next w:val="a2"/>
    <w:link w:val="50"/>
    <w:unhideWhenUsed/>
    <w:rsid w:val="009B342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nhideWhenUsed/>
    <w:rsid w:val="00427281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hAnsi="Cambria" w:cs="Times New Roman"/>
      <w:b/>
      <w:bCs/>
      <w:szCs w:val="24"/>
    </w:rPr>
  </w:style>
  <w:style w:type="paragraph" w:styleId="7">
    <w:name w:val="heading 7"/>
    <w:basedOn w:val="a2"/>
    <w:next w:val="a2"/>
    <w:link w:val="70"/>
    <w:unhideWhenUsed/>
    <w:rsid w:val="0042728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cs="Times New Roman"/>
      <w:b/>
      <w:bCs/>
      <w:szCs w:val="24"/>
    </w:rPr>
  </w:style>
  <w:style w:type="paragraph" w:styleId="8">
    <w:name w:val="heading 8"/>
    <w:basedOn w:val="a2"/>
    <w:next w:val="a2"/>
    <w:link w:val="80"/>
    <w:unhideWhenUsed/>
    <w:rsid w:val="0042728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hAnsi="Cambria" w:cs="Times New Roman"/>
      <w:szCs w:val="24"/>
    </w:rPr>
  </w:style>
  <w:style w:type="paragraph" w:styleId="9">
    <w:name w:val="heading 9"/>
    <w:basedOn w:val="a2"/>
    <w:next w:val="a2"/>
    <w:link w:val="90"/>
    <w:unhideWhenUsed/>
    <w:rsid w:val="0042728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hAnsi="Cambria"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1">
    <w:name w:val="toc 1"/>
    <w:basedOn w:val="a2"/>
    <w:next w:val="a2"/>
    <w:autoRedefine/>
    <w:uiPriority w:val="39"/>
    <w:semiHidden/>
    <w:qFormat/>
    <w:rsid w:val="007D3AA5"/>
    <w:pPr>
      <w:tabs>
        <w:tab w:val="right" w:leader="dot" w:pos="10456"/>
      </w:tabs>
      <w:spacing w:before="120" w:after="120"/>
      <w:ind w:firstLineChars="152" w:firstLine="426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2">
    <w:name w:val="toc 2"/>
    <w:basedOn w:val="a2"/>
    <w:next w:val="a2"/>
    <w:autoRedefine/>
    <w:uiPriority w:val="39"/>
    <w:semiHidden/>
    <w:qFormat/>
    <w:rsid w:val="0023416F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semiHidden/>
    <w:qFormat/>
    <w:rsid w:val="0023416F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semiHidden/>
    <w:rsid w:val="0023416F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2"/>
    <w:next w:val="a2"/>
    <w:autoRedefine/>
    <w:semiHidden/>
    <w:rsid w:val="0023416F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2"/>
    <w:next w:val="a2"/>
    <w:autoRedefine/>
    <w:semiHidden/>
    <w:rsid w:val="0023416F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2"/>
    <w:next w:val="a2"/>
    <w:autoRedefine/>
    <w:semiHidden/>
    <w:rsid w:val="0023416F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2"/>
    <w:next w:val="a2"/>
    <w:autoRedefine/>
    <w:semiHidden/>
    <w:rsid w:val="0023416F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2"/>
    <w:next w:val="a2"/>
    <w:autoRedefine/>
    <w:semiHidden/>
    <w:rsid w:val="0023416F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6">
    <w:name w:val="Hyperlink"/>
    <w:basedOn w:val="a3"/>
    <w:uiPriority w:val="99"/>
    <w:rsid w:val="0023416F"/>
    <w:rPr>
      <w:color w:val="0000FF"/>
      <w:u w:val="single"/>
    </w:rPr>
  </w:style>
  <w:style w:type="paragraph" w:styleId="a7">
    <w:name w:val="header"/>
    <w:basedOn w:val="a2"/>
    <w:link w:val="a8"/>
    <w:rsid w:val="00234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2"/>
    <w:rsid w:val="00234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2"/>
    <w:link w:val="ab"/>
    <w:rsid w:val="0023416F"/>
    <w:rPr>
      <w:color w:val="FF0000"/>
    </w:rPr>
  </w:style>
  <w:style w:type="paragraph" w:styleId="ac">
    <w:name w:val="Body Text Indent"/>
    <w:basedOn w:val="a2"/>
    <w:link w:val="ad"/>
    <w:rsid w:val="0023416F"/>
    <w:pPr>
      <w:ind w:leftChars="372" w:left="781" w:firstLine="420"/>
    </w:pPr>
  </w:style>
  <w:style w:type="character" w:styleId="ae">
    <w:name w:val="page number"/>
    <w:basedOn w:val="a3"/>
    <w:rsid w:val="0023416F"/>
  </w:style>
  <w:style w:type="paragraph" w:customStyle="1" w:styleId="CharChar">
    <w:name w:val="Char Char"/>
    <w:basedOn w:val="a2"/>
    <w:rsid w:val="003307F8"/>
    <w:pPr>
      <w:widowControl/>
      <w:spacing w:before="100" w:beforeAutospacing="1" w:after="100" w:afterAutospacing="1" w:line="330" w:lineRule="atLeast"/>
      <w:ind w:left="360"/>
      <w:jc w:val="left"/>
    </w:pPr>
    <w:rPr>
      <w:rFonts w:ascii="ˎ̥" w:hAnsi="ˎ̥"/>
      <w:color w:val="51585D"/>
      <w:kern w:val="0"/>
      <w:szCs w:val="18"/>
    </w:rPr>
  </w:style>
  <w:style w:type="paragraph" w:styleId="af">
    <w:name w:val="Document Map"/>
    <w:basedOn w:val="a2"/>
    <w:semiHidden/>
    <w:rsid w:val="00CE395F"/>
    <w:pPr>
      <w:shd w:val="clear" w:color="auto" w:fill="000080"/>
    </w:pPr>
  </w:style>
  <w:style w:type="paragraph" w:customStyle="1" w:styleId="InfoBlue">
    <w:name w:val="InfoBlue"/>
    <w:basedOn w:val="a2"/>
    <w:next w:val="aa"/>
    <w:autoRedefine/>
    <w:rsid w:val="00FF40EC"/>
    <w:pPr>
      <w:spacing w:before="240" w:after="120" w:line="240" w:lineRule="atLeast"/>
      <w:ind w:left="765"/>
      <w:jc w:val="left"/>
    </w:pPr>
    <w:rPr>
      <w:i/>
      <w:color w:val="0000FF"/>
      <w:kern w:val="0"/>
      <w:sz w:val="20"/>
      <w:szCs w:val="20"/>
    </w:rPr>
  </w:style>
  <w:style w:type="character" w:customStyle="1" w:styleId="tw4winInternal">
    <w:name w:val="tw4winInternal"/>
    <w:rsid w:val="00FF40EC"/>
    <w:rPr>
      <w:rFonts w:ascii="Courier New" w:hAnsi="Courier New"/>
      <w:noProof w:val="0"/>
      <w:color w:val="FF0000"/>
    </w:rPr>
  </w:style>
  <w:style w:type="paragraph" w:styleId="af0">
    <w:name w:val="List Paragraph"/>
    <w:basedOn w:val="a2"/>
    <w:link w:val="af1"/>
    <w:uiPriority w:val="34"/>
    <w:qFormat/>
    <w:rsid w:val="00427281"/>
    <w:pPr>
      <w:ind w:firstLine="420"/>
    </w:pPr>
  </w:style>
  <w:style w:type="paragraph" w:styleId="af2">
    <w:name w:val="Title"/>
    <w:basedOn w:val="a2"/>
    <w:next w:val="a2"/>
    <w:link w:val="af3"/>
    <w:uiPriority w:val="10"/>
    <w:rsid w:val="00427281"/>
    <w:pPr>
      <w:spacing w:before="240" w:after="60"/>
      <w:jc w:val="center"/>
      <w:outlineLvl w:val="0"/>
    </w:pPr>
    <w:rPr>
      <w:rFonts w:ascii="楷体_GB2312" w:eastAsia="楷体_GB2312" w:hAnsi="楷体_GB2312" w:cs="楷体_GB2312"/>
      <w:bCs/>
      <w:sz w:val="72"/>
      <w:szCs w:val="72"/>
    </w:rPr>
  </w:style>
  <w:style w:type="character" w:customStyle="1" w:styleId="af3">
    <w:name w:val="标题 字符"/>
    <w:basedOn w:val="a3"/>
    <w:link w:val="af2"/>
    <w:uiPriority w:val="10"/>
    <w:rsid w:val="00427281"/>
    <w:rPr>
      <w:rFonts w:ascii="楷体_GB2312" w:eastAsia="楷体_GB2312" w:hAnsi="楷体_GB2312" w:cs="楷体_GB2312"/>
      <w:bCs/>
      <w:kern w:val="2"/>
      <w:sz w:val="72"/>
      <w:szCs w:val="72"/>
    </w:rPr>
  </w:style>
  <w:style w:type="paragraph" w:styleId="af4">
    <w:name w:val="Subtitle"/>
    <w:basedOn w:val="a2"/>
    <w:next w:val="a2"/>
    <w:link w:val="af5"/>
    <w:qFormat/>
    <w:rsid w:val="00427281"/>
    <w:pPr>
      <w:spacing w:before="240" w:after="60" w:line="312" w:lineRule="auto"/>
      <w:ind w:leftChars="100" w:left="420" w:rightChars="100" w:right="100"/>
      <w:jc w:val="center"/>
      <w:outlineLvl w:val="1"/>
    </w:pPr>
    <w:rPr>
      <w:rFonts w:ascii="楷体_GB2312" w:eastAsia="楷体_GB2312" w:hAnsi="楷体_GB2312" w:cs="楷体_GB2312"/>
      <w:bCs/>
      <w:kern w:val="28"/>
      <w:sz w:val="52"/>
      <w:szCs w:val="52"/>
    </w:rPr>
  </w:style>
  <w:style w:type="character" w:customStyle="1" w:styleId="af5">
    <w:name w:val="副标题 字符"/>
    <w:basedOn w:val="a3"/>
    <w:link w:val="af4"/>
    <w:rsid w:val="00427281"/>
    <w:rPr>
      <w:rFonts w:ascii="楷体_GB2312" w:eastAsia="楷体_GB2312" w:hAnsi="楷体_GB2312" w:cs="楷体_GB2312"/>
      <w:bCs/>
      <w:kern w:val="28"/>
      <w:sz w:val="52"/>
      <w:szCs w:val="52"/>
    </w:rPr>
  </w:style>
  <w:style w:type="character" w:customStyle="1" w:styleId="40">
    <w:name w:val="标题 4 字符"/>
    <w:aliases w:val="四级标题 字符"/>
    <w:basedOn w:val="a3"/>
    <w:link w:val="4"/>
    <w:rsid w:val="00922B6B"/>
    <w:rPr>
      <w:rFonts w:ascii="黑体" w:eastAsia="黑体" w:hAnsi="黑体" w:cs="黑体"/>
      <w:b/>
      <w:bCs/>
      <w:kern w:val="2"/>
      <w:sz w:val="21"/>
      <w:szCs w:val="28"/>
    </w:rPr>
  </w:style>
  <w:style w:type="character" w:customStyle="1" w:styleId="50">
    <w:name w:val="标题 5 字符"/>
    <w:basedOn w:val="a3"/>
    <w:link w:val="5"/>
    <w:rsid w:val="009B3428"/>
    <w:rPr>
      <w:rFonts w:eastAsia="微软雅黑" w:cs="宋体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rsid w:val="00427281"/>
    <w:rPr>
      <w:rFonts w:ascii="Cambria" w:eastAsia="微软雅黑" w:hAnsi="Cambria"/>
      <w:b/>
      <w:bCs/>
      <w:kern w:val="2"/>
      <w:sz w:val="21"/>
      <w:szCs w:val="24"/>
    </w:rPr>
  </w:style>
  <w:style w:type="character" w:customStyle="1" w:styleId="70">
    <w:name w:val="标题 7 字符"/>
    <w:basedOn w:val="a3"/>
    <w:link w:val="7"/>
    <w:rsid w:val="00427281"/>
    <w:rPr>
      <w:rFonts w:eastAsia="微软雅黑"/>
      <w:b/>
      <w:bCs/>
      <w:kern w:val="2"/>
      <w:sz w:val="21"/>
      <w:szCs w:val="24"/>
    </w:rPr>
  </w:style>
  <w:style w:type="character" w:customStyle="1" w:styleId="80">
    <w:name w:val="标题 8 字符"/>
    <w:basedOn w:val="a3"/>
    <w:link w:val="8"/>
    <w:rsid w:val="00427281"/>
    <w:rPr>
      <w:rFonts w:ascii="Cambria" w:eastAsia="微软雅黑" w:hAnsi="Cambria"/>
      <w:kern w:val="2"/>
      <w:sz w:val="21"/>
      <w:szCs w:val="24"/>
    </w:rPr>
  </w:style>
  <w:style w:type="character" w:customStyle="1" w:styleId="90">
    <w:name w:val="标题 9 字符"/>
    <w:basedOn w:val="a3"/>
    <w:link w:val="9"/>
    <w:rsid w:val="00427281"/>
    <w:rPr>
      <w:rFonts w:ascii="Cambria" w:eastAsia="微软雅黑" w:hAnsi="Cambria"/>
      <w:kern w:val="2"/>
      <w:sz w:val="21"/>
      <w:szCs w:val="21"/>
    </w:rPr>
  </w:style>
  <w:style w:type="paragraph" w:styleId="a1">
    <w:name w:val="Quote"/>
    <w:basedOn w:val="a2"/>
    <w:next w:val="a2"/>
    <w:link w:val="af6"/>
    <w:uiPriority w:val="29"/>
    <w:qFormat/>
    <w:rsid w:val="00427281"/>
    <w:pPr>
      <w:numPr>
        <w:numId w:val="1"/>
      </w:numPr>
    </w:pPr>
    <w:rPr>
      <w:iCs/>
      <w:color w:val="000000"/>
    </w:rPr>
  </w:style>
  <w:style w:type="character" w:customStyle="1" w:styleId="af6">
    <w:name w:val="引用 字符"/>
    <w:basedOn w:val="a3"/>
    <w:link w:val="a1"/>
    <w:uiPriority w:val="29"/>
    <w:rsid w:val="00427281"/>
    <w:rPr>
      <w:rFonts w:eastAsia="微软雅黑" w:cs="宋体"/>
      <w:iCs/>
      <w:color w:val="000000"/>
      <w:kern w:val="2"/>
      <w:sz w:val="21"/>
      <w:szCs w:val="21"/>
    </w:rPr>
  </w:style>
  <w:style w:type="character" w:styleId="af7">
    <w:name w:val="Emphasis"/>
    <w:aliases w:val="图表文字"/>
    <w:basedOn w:val="a3"/>
    <w:uiPriority w:val="20"/>
    <w:qFormat/>
    <w:rsid w:val="00427281"/>
    <w:rPr>
      <w:rFonts w:ascii="宋体" w:eastAsia="宋体" w:hAnsi="宋体" w:cs="宋体"/>
      <w:iCs/>
      <w:sz w:val="18"/>
      <w:szCs w:val="18"/>
    </w:rPr>
  </w:style>
  <w:style w:type="paragraph" w:customStyle="1" w:styleId="H4">
    <w:name w:val="H4"/>
    <w:basedOn w:val="a2"/>
    <w:link w:val="H4Char"/>
    <w:rsid w:val="009B3428"/>
    <w:pPr>
      <w:numPr>
        <w:numId w:val="2"/>
      </w:numPr>
    </w:pPr>
    <w:rPr>
      <w:rFonts w:ascii="黑体" w:eastAsia="黑体" w:hAnsi="黑体" w:cs="黑体"/>
      <w:b/>
      <w:sz w:val="28"/>
      <w:szCs w:val="28"/>
    </w:rPr>
  </w:style>
  <w:style w:type="character" w:customStyle="1" w:styleId="a8">
    <w:name w:val="页眉 字符"/>
    <w:basedOn w:val="a3"/>
    <w:link w:val="a7"/>
    <w:rsid w:val="004C45C7"/>
    <w:rPr>
      <w:rFonts w:ascii="宋体" w:hAnsi="宋体" w:cs="宋体"/>
      <w:kern w:val="2"/>
      <w:sz w:val="18"/>
      <w:szCs w:val="18"/>
    </w:rPr>
  </w:style>
  <w:style w:type="character" w:customStyle="1" w:styleId="H4Char">
    <w:name w:val="H4 Char"/>
    <w:basedOn w:val="a3"/>
    <w:link w:val="H4"/>
    <w:rsid w:val="009B3428"/>
    <w:rPr>
      <w:rFonts w:ascii="黑体" w:eastAsia="黑体" w:hAnsi="黑体" w:cs="黑体"/>
      <w:b/>
      <w:kern w:val="2"/>
      <w:sz w:val="28"/>
      <w:szCs w:val="28"/>
    </w:rPr>
  </w:style>
  <w:style w:type="paragraph" w:customStyle="1" w:styleId="Char1CharChar1Char">
    <w:name w:val="Char1 Char Char1 Char"/>
    <w:basedOn w:val="a2"/>
    <w:rsid w:val="00ED2C68"/>
    <w:rPr>
      <w:rFonts w:ascii="Tahoma" w:hAnsi="Tahoma" w:cs="Times New Roman"/>
      <w:szCs w:val="20"/>
    </w:rPr>
  </w:style>
  <w:style w:type="paragraph" w:customStyle="1" w:styleId="af8">
    <w:name w:val="表格小字"/>
    <w:basedOn w:val="a2"/>
    <w:link w:val="Char"/>
    <w:autoRedefine/>
    <w:rsid w:val="000F1774"/>
    <w:pPr>
      <w:adjustRightInd w:val="0"/>
      <w:spacing w:before="30" w:after="30"/>
      <w:jc w:val="left"/>
    </w:pPr>
    <w:rPr>
      <w:rFonts w:ascii="Arial" w:hAnsi="Arial" w:cs="Times New Roman"/>
      <w:szCs w:val="20"/>
    </w:rPr>
  </w:style>
  <w:style w:type="character" w:customStyle="1" w:styleId="Char">
    <w:name w:val="表格小字 Char"/>
    <w:basedOn w:val="a3"/>
    <w:link w:val="af8"/>
    <w:rsid w:val="000F1774"/>
    <w:rPr>
      <w:rFonts w:ascii="Arial" w:hAnsi="Arial"/>
      <w:kern w:val="2"/>
      <w:sz w:val="21"/>
    </w:rPr>
  </w:style>
  <w:style w:type="table" w:styleId="af9">
    <w:name w:val="Table Theme"/>
    <w:basedOn w:val="a4"/>
    <w:rsid w:val="000F1774"/>
    <w:pPr>
      <w:widowControl w:val="0"/>
      <w:tabs>
        <w:tab w:val="num" w:pos="425"/>
      </w:tabs>
      <w:spacing w:before="100" w:after="100" w:line="360" w:lineRule="auto"/>
      <w:ind w:left="425" w:firstLine="48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一级标题"/>
    <w:basedOn w:val="1"/>
    <w:rsid w:val="00DC6C62"/>
    <w:pPr>
      <w:ind w:right="210"/>
    </w:pPr>
    <w:rPr>
      <w:szCs w:val="20"/>
    </w:rPr>
  </w:style>
  <w:style w:type="paragraph" w:customStyle="1" w:styleId="afb">
    <w:name w:val="二级标题"/>
    <w:basedOn w:val="20"/>
    <w:rsid w:val="00123E9E"/>
    <w:pPr>
      <w:spacing w:line="300" w:lineRule="auto"/>
    </w:pPr>
    <w:rPr>
      <w:szCs w:val="20"/>
    </w:rPr>
  </w:style>
  <w:style w:type="paragraph" w:customStyle="1" w:styleId="afc">
    <w:name w:val="三级标题"/>
    <w:basedOn w:val="3"/>
    <w:rsid w:val="00123E9E"/>
    <w:pPr>
      <w:spacing w:line="300" w:lineRule="auto"/>
    </w:pPr>
    <w:rPr>
      <w:szCs w:val="20"/>
    </w:rPr>
  </w:style>
  <w:style w:type="paragraph" w:customStyle="1" w:styleId="afd">
    <w:name w:val="五级标题"/>
    <w:basedOn w:val="5"/>
    <w:rsid w:val="00123E9E"/>
    <w:rPr>
      <w:sz w:val="24"/>
    </w:rPr>
  </w:style>
  <w:style w:type="paragraph" w:customStyle="1" w:styleId="afe">
    <w:name w:val="六级标题"/>
    <w:basedOn w:val="6"/>
    <w:rsid w:val="00123E9E"/>
  </w:style>
  <w:style w:type="paragraph" w:customStyle="1" w:styleId="aff">
    <w:name w:val="七级标题"/>
    <w:basedOn w:val="7"/>
    <w:rsid w:val="00123E9E"/>
    <w:rPr>
      <w:i/>
      <w:iCs/>
    </w:rPr>
  </w:style>
  <w:style w:type="table" w:styleId="aff0">
    <w:name w:val="Table Grid"/>
    <w:basedOn w:val="a4"/>
    <w:uiPriority w:val="59"/>
    <w:rsid w:val="00BB66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1">
    <w:name w:val="说明"/>
    <w:basedOn w:val="a2"/>
    <w:rsid w:val="00CE5F3C"/>
    <w:pPr>
      <w:autoSpaceDE w:val="0"/>
      <w:autoSpaceDN w:val="0"/>
      <w:adjustRightInd w:val="0"/>
      <w:spacing w:line="440" w:lineRule="exact"/>
    </w:pPr>
    <w:rPr>
      <w:b/>
      <w:bCs/>
      <w:i/>
      <w:iCs/>
      <w:color w:val="0000FF"/>
      <w:kern w:val="0"/>
      <w:szCs w:val="24"/>
    </w:rPr>
  </w:style>
  <w:style w:type="paragraph" w:styleId="aff2">
    <w:name w:val="Balloon Text"/>
    <w:basedOn w:val="a2"/>
    <w:link w:val="aff3"/>
    <w:rsid w:val="00CF575A"/>
    <w:pPr>
      <w:spacing w:line="240" w:lineRule="auto"/>
    </w:pPr>
    <w:rPr>
      <w:sz w:val="18"/>
      <w:szCs w:val="18"/>
    </w:rPr>
  </w:style>
  <w:style w:type="character" w:customStyle="1" w:styleId="aff3">
    <w:name w:val="批注框文本 字符"/>
    <w:basedOn w:val="a3"/>
    <w:link w:val="aff2"/>
    <w:rsid w:val="00CF575A"/>
    <w:rPr>
      <w:rFonts w:ascii="宋体" w:hAnsi="宋体" w:cs="宋体"/>
      <w:kern w:val="2"/>
      <w:sz w:val="18"/>
      <w:szCs w:val="18"/>
    </w:rPr>
  </w:style>
  <w:style w:type="paragraph" w:customStyle="1" w:styleId="-jsyk0">
    <w:name w:val="作者-jsyk"/>
    <w:basedOn w:val="a2"/>
    <w:link w:val="-jsykChar"/>
    <w:qFormat/>
    <w:rsid w:val="00D4713B"/>
    <w:pPr>
      <w:wordWrap w:val="0"/>
      <w:spacing w:line="360" w:lineRule="auto"/>
      <w:ind w:firstLineChars="0" w:firstLine="0"/>
      <w:jc w:val="right"/>
    </w:pPr>
    <w:rPr>
      <w:rFonts w:ascii="隶书" w:eastAsia="隶书" w:hAnsi="Verdana"/>
      <w:sz w:val="28"/>
      <w:szCs w:val="28"/>
    </w:rPr>
  </w:style>
  <w:style w:type="paragraph" w:customStyle="1" w:styleId="aff4">
    <w:name w:val="子标题二级"/>
    <w:basedOn w:val="af0"/>
    <w:link w:val="Char0"/>
    <w:rsid w:val="00901FB5"/>
    <w:pPr>
      <w:spacing w:line="360" w:lineRule="auto"/>
      <w:ind w:firstLineChars="0" w:firstLine="0"/>
    </w:pPr>
    <w:rPr>
      <w:rFonts w:ascii="微软雅黑" w:hAnsi="微软雅黑"/>
      <w:b/>
      <w:sz w:val="24"/>
      <w:szCs w:val="24"/>
    </w:rPr>
  </w:style>
  <w:style w:type="character" w:customStyle="1" w:styleId="-jsykChar">
    <w:name w:val="作者-jsyk Char"/>
    <w:basedOn w:val="a3"/>
    <w:link w:val="-jsyk0"/>
    <w:rsid w:val="00D4713B"/>
    <w:rPr>
      <w:rFonts w:ascii="隶书" w:eastAsia="隶书" w:hAnsi="Verdana" w:cs="宋体"/>
      <w:kern w:val="2"/>
      <w:sz w:val="28"/>
      <w:szCs w:val="28"/>
    </w:rPr>
  </w:style>
  <w:style w:type="character" w:customStyle="1" w:styleId="af1">
    <w:name w:val="列出段落 字符"/>
    <w:basedOn w:val="a3"/>
    <w:link w:val="af0"/>
    <w:uiPriority w:val="34"/>
    <w:rsid w:val="00785CDE"/>
    <w:rPr>
      <w:rFonts w:ascii="宋体" w:eastAsia="微软雅黑" w:hAnsi="宋体" w:cs="宋体"/>
      <w:kern w:val="2"/>
      <w:sz w:val="21"/>
      <w:szCs w:val="21"/>
    </w:rPr>
  </w:style>
  <w:style w:type="character" w:customStyle="1" w:styleId="Char0">
    <w:name w:val="子标题二级 Char"/>
    <w:basedOn w:val="af1"/>
    <w:link w:val="aff4"/>
    <w:rsid w:val="00901FB5"/>
    <w:rPr>
      <w:rFonts w:ascii="微软雅黑" w:eastAsia="微软雅黑" w:hAnsi="微软雅黑" w:cs="宋体"/>
      <w:b/>
      <w:kern w:val="2"/>
      <w:sz w:val="24"/>
      <w:szCs w:val="24"/>
    </w:rPr>
  </w:style>
  <w:style w:type="paragraph" w:customStyle="1" w:styleId="aff5">
    <w:name w:val="子标题三级"/>
    <w:basedOn w:val="a2"/>
    <w:link w:val="Char1"/>
    <w:rsid w:val="00ED784E"/>
    <w:pPr>
      <w:spacing w:line="480" w:lineRule="auto"/>
      <w:ind w:firstLineChars="0" w:firstLine="0"/>
    </w:pPr>
    <w:rPr>
      <w:b/>
      <w:i/>
      <w:szCs w:val="24"/>
    </w:rPr>
  </w:style>
  <w:style w:type="paragraph" w:customStyle="1" w:styleId="-jsyk1">
    <w:name w:val="代码段-jsyk"/>
    <w:basedOn w:val="a2"/>
    <w:link w:val="-jsykChar0"/>
    <w:qFormat/>
    <w:rsid w:val="00B167F4"/>
    <w:pPr>
      <w:ind w:leftChars="300" w:left="300" w:firstLineChars="0" w:firstLine="0"/>
    </w:pPr>
    <w:rPr>
      <w:rFonts w:cs="Times New Roman"/>
      <w:sz w:val="18"/>
      <w:szCs w:val="18"/>
    </w:rPr>
  </w:style>
  <w:style w:type="character" w:customStyle="1" w:styleId="Char1">
    <w:name w:val="子标题三级 Char"/>
    <w:basedOn w:val="a3"/>
    <w:link w:val="aff5"/>
    <w:rsid w:val="00ED784E"/>
    <w:rPr>
      <w:rFonts w:eastAsia="微软雅黑" w:cs="宋体"/>
      <w:b/>
      <w:i/>
      <w:kern w:val="2"/>
      <w:sz w:val="21"/>
      <w:szCs w:val="24"/>
    </w:rPr>
  </w:style>
  <w:style w:type="character" w:customStyle="1" w:styleId="-jsykChar0">
    <w:name w:val="代码段-jsyk Char"/>
    <w:basedOn w:val="a3"/>
    <w:link w:val="-jsyk1"/>
    <w:rsid w:val="00B167F4"/>
    <w:rPr>
      <w:rFonts w:eastAsia="微软雅黑"/>
      <w:kern w:val="2"/>
      <w:sz w:val="18"/>
      <w:szCs w:val="18"/>
    </w:rPr>
  </w:style>
  <w:style w:type="paragraph" w:customStyle="1" w:styleId="62">
    <w:name w:val="6小知识"/>
    <w:basedOn w:val="a2"/>
    <w:link w:val="6Char"/>
    <w:qFormat/>
    <w:rsid w:val="00C36B63"/>
    <w:pPr>
      <w:ind w:firstLineChars="0" w:firstLine="0"/>
    </w:pPr>
    <w:rPr>
      <w:rFonts w:ascii="华文隶书" w:eastAsia="华文隶书"/>
      <w:sz w:val="28"/>
      <w:szCs w:val="28"/>
    </w:rPr>
  </w:style>
  <w:style w:type="character" w:customStyle="1" w:styleId="6Char">
    <w:name w:val="6小知识 Char"/>
    <w:basedOn w:val="a3"/>
    <w:link w:val="62"/>
    <w:rsid w:val="00C36B63"/>
    <w:rPr>
      <w:rFonts w:ascii="华文隶书" w:eastAsia="华文隶书" w:cs="宋体"/>
      <w:kern w:val="2"/>
      <w:sz w:val="28"/>
      <w:szCs w:val="28"/>
    </w:rPr>
  </w:style>
  <w:style w:type="paragraph" w:customStyle="1" w:styleId="72">
    <w:name w:val="7图表说明"/>
    <w:basedOn w:val="a2"/>
    <w:link w:val="7Char"/>
    <w:qFormat/>
    <w:rsid w:val="000C2A48"/>
    <w:pPr>
      <w:spacing w:line="360" w:lineRule="auto"/>
      <w:ind w:firstLineChars="0" w:firstLine="0"/>
      <w:jc w:val="center"/>
    </w:pPr>
    <w:rPr>
      <w:sz w:val="18"/>
    </w:rPr>
  </w:style>
  <w:style w:type="character" w:customStyle="1" w:styleId="7Char">
    <w:name w:val="7图表说明 Char"/>
    <w:basedOn w:val="a3"/>
    <w:link w:val="72"/>
    <w:rsid w:val="000C2A48"/>
    <w:rPr>
      <w:rFonts w:eastAsia="微软雅黑" w:cs="宋体"/>
      <w:kern w:val="2"/>
      <w:sz w:val="18"/>
      <w:szCs w:val="21"/>
    </w:rPr>
  </w:style>
  <w:style w:type="character" w:customStyle="1" w:styleId="21">
    <w:name w:val="标题 2 字符"/>
    <w:aliases w:val="2文章标题 字符,H2 字符,2nd level 字符,h2 字符,2 字符,Header 2 字符,l2 字符,Titre2 字符,Head 2 字符,节标题 字符,一级节名 字符,Level 2 Head 字符,heading 2 字符,UNDERRUBRIK 1-2 字符,章 字符,一级节名1 字符,一级节名2 字符,一级节名3 字符,一级节名11 字符,一级节名4 字符,一级节名12 字符,一级节名5 字符,一级节名13 字符,一级节名6 字符,一级节名14 字符,I2 字符"/>
    <w:basedOn w:val="a3"/>
    <w:link w:val="20"/>
    <w:rsid w:val="001C6274"/>
    <w:rPr>
      <w:rFonts w:ascii="Arial" w:eastAsia="华文中宋" w:hAnsi="Arial" w:cs="宋体"/>
      <w:bCs/>
      <w:kern w:val="2"/>
      <w:sz w:val="32"/>
      <w:szCs w:val="32"/>
    </w:rPr>
  </w:style>
  <w:style w:type="table" w:customStyle="1" w:styleId="12">
    <w:name w:val="浅色列表1"/>
    <w:basedOn w:val="a4"/>
    <w:uiPriority w:val="61"/>
    <w:rsid w:val="00FA590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p0">
    <w:name w:val="p0"/>
    <w:basedOn w:val="a2"/>
    <w:link w:val="p0Char"/>
    <w:rsid w:val="008769F1"/>
    <w:pPr>
      <w:widowControl/>
      <w:snapToGrid w:val="0"/>
      <w:spacing w:after="156" w:line="320" w:lineRule="atLeast"/>
      <w:ind w:firstLineChars="0" w:firstLine="420"/>
    </w:pPr>
    <w:rPr>
      <w:rFonts w:eastAsia="宋体" w:cs="Times New Roman"/>
      <w:kern w:val="0"/>
    </w:rPr>
  </w:style>
  <w:style w:type="table" w:customStyle="1" w:styleId="-11">
    <w:name w:val="浅色列表 - 强调文字颜色 11"/>
    <w:basedOn w:val="a4"/>
    <w:uiPriority w:val="61"/>
    <w:rsid w:val="005D4D3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aff6">
    <w:name w:val="Strong"/>
    <w:basedOn w:val="a3"/>
    <w:uiPriority w:val="22"/>
    <w:qFormat/>
    <w:rsid w:val="007A2921"/>
    <w:rPr>
      <w:b/>
      <w:bCs/>
    </w:rPr>
  </w:style>
  <w:style w:type="paragraph" w:styleId="aff7">
    <w:name w:val="Normal (Web)"/>
    <w:basedOn w:val="a2"/>
    <w:uiPriority w:val="99"/>
    <w:unhideWhenUsed/>
    <w:rsid w:val="00D12B8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/>
      <w:kern w:val="0"/>
      <w:sz w:val="24"/>
      <w:szCs w:val="24"/>
    </w:rPr>
  </w:style>
  <w:style w:type="paragraph" w:styleId="aff8">
    <w:name w:val="No Spacing"/>
    <w:uiPriority w:val="1"/>
    <w:qFormat/>
    <w:rsid w:val="004973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BB7349"/>
    <w:pPr>
      <w:pageBreakBefore w:val="0"/>
      <w:widowControl/>
      <w:spacing w:before="480" w:after="0" w:line="276" w:lineRule="auto"/>
      <w:outlineLvl w:val="9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character" w:styleId="aff9">
    <w:name w:val="FollowedHyperlink"/>
    <w:basedOn w:val="a3"/>
    <w:uiPriority w:val="99"/>
    <w:rsid w:val="00923040"/>
    <w:rPr>
      <w:color w:val="800080"/>
      <w:u w:val="single"/>
    </w:rPr>
  </w:style>
  <w:style w:type="paragraph" w:styleId="affa">
    <w:name w:val="caption"/>
    <w:basedOn w:val="a2"/>
    <w:next w:val="a2"/>
    <w:uiPriority w:val="35"/>
    <w:unhideWhenUsed/>
    <w:qFormat/>
    <w:rsid w:val="0099630E"/>
    <w:pPr>
      <w:jc w:val="center"/>
    </w:pPr>
    <w:rPr>
      <w:rFonts w:ascii="Cambria" w:eastAsia="黑体" w:hAnsi="Cambria" w:cs="Times New Roman"/>
      <w:sz w:val="20"/>
      <w:szCs w:val="20"/>
    </w:rPr>
  </w:style>
  <w:style w:type="table" w:styleId="-5">
    <w:name w:val="Colorful Grid Accent 5"/>
    <w:basedOn w:val="a4"/>
    <w:uiPriority w:val="73"/>
    <w:rsid w:val="00594A29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11">
    <w:name w:val="中等深浅底纹 1 - 强调文字颜色 11"/>
    <w:basedOn w:val="a4"/>
    <w:uiPriority w:val="63"/>
    <w:rsid w:val="00594A2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594A29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2">
    <w:name w:val="浅色列表 - 强调文字颜色 12"/>
    <w:basedOn w:val="a4"/>
    <w:uiPriority w:val="61"/>
    <w:rsid w:val="00594A2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23">
    <w:name w:val="样式 首行缩进:  2 字符"/>
    <w:basedOn w:val="a2"/>
    <w:rsid w:val="00047BA7"/>
    <w:pPr>
      <w:spacing w:line="300" w:lineRule="auto"/>
      <w:ind w:left="142"/>
    </w:pPr>
    <w:rPr>
      <w:rFonts w:eastAsia="宋体"/>
      <w:sz w:val="24"/>
      <w:szCs w:val="20"/>
    </w:rPr>
  </w:style>
  <w:style w:type="character" w:styleId="affb">
    <w:name w:val="annotation reference"/>
    <w:basedOn w:val="a3"/>
    <w:rsid w:val="00734637"/>
    <w:rPr>
      <w:sz w:val="21"/>
      <w:szCs w:val="21"/>
    </w:rPr>
  </w:style>
  <w:style w:type="paragraph" w:styleId="affc">
    <w:name w:val="annotation text"/>
    <w:basedOn w:val="a2"/>
    <w:link w:val="affd"/>
    <w:rsid w:val="00734637"/>
    <w:pPr>
      <w:spacing w:line="360" w:lineRule="auto"/>
      <w:ind w:firstLineChars="0" w:firstLine="0"/>
      <w:jc w:val="left"/>
    </w:pPr>
    <w:rPr>
      <w:rFonts w:ascii="宋体" w:hAnsi="宋体"/>
      <w:sz w:val="24"/>
    </w:rPr>
  </w:style>
  <w:style w:type="character" w:customStyle="1" w:styleId="affd">
    <w:name w:val="批注文字 字符"/>
    <w:basedOn w:val="a3"/>
    <w:link w:val="affc"/>
    <w:rsid w:val="00734637"/>
    <w:rPr>
      <w:rFonts w:ascii="宋体" w:eastAsia="微软雅黑" w:hAnsi="宋体" w:cs="宋体"/>
      <w:kern w:val="2"/>
      <w:sz w:val="24"/>
      <w:szCs w:val="21"/>
    </w:rPr>
  </w:style>
  <w:style w:type="paragraph" w:customStyle="1" w:styleId="content">
    <w:name w:val="content"/>
    <w:basedOn w:val="a2"/>
    <w:rsid w:val="00CC23B6"/>
    <w:pPr>
      <w:spacing w:line="240" w:lineRule="auto"/>
      <w:ind w:firstLine="560"/>
    </w:pPr>
    <w:rPr>
      <w:rFonts w:ascii="宋体" w:eastAsia="宋体" w:hAnsi="宋体" w:cs="Times New Roman"/>
      <w:sz w:val="28"/>
      <w:szCs w:val="20"/>
    </w:rPr>
  </w:style>
  <w:style w:type="character" w:styleId="affe">
    <w:name w:val="Intense Emphasis"/>
    <w:basedOn w:val="a3"/>
    <w:uiPriority w:val="21"/>
    <w:qFormat/>
    <w:rsid w:val="001461E3"/>
    <w:rPr>
      <w:b/>
      <w:bCs/>
      <w:i/>
      <w:iCs/>
      <w:color w:val="4F81BD"/>
    </w:rPr>
  </w:style>
  <w:style w:type="paragraph" w:styleId="24">
    <w:name w:val="Body Text Indent 2"/>
    <w:basedOn w:val="a2"/>
    <w:link w:val="25"/>
    <w:rsid w:val="00D35E1F"/>
    <w:pPr>
      <w:spacing w:after="120" w:line="480" w:lineRule="auto"/>
      <w:ind w:leftChars="200" w:left="420"/>
    </w:pPr>
  </w:style>
  <w:style w:type="character" w:customStyle="1" w:styleId="25">
    <w:name w:val="正文文本缩进 2 字符"/>
    <w:basedOn w:val="a3"/>
    <w:link w:val="24"/>
    <w:rsid w:val="00D35E1F"/>
    <w:rPr>
      <w:rFonts w:eastAsia="微软雅黑" w:cs="宋体"/>
      <w:kern w:val="2"/>
      <w:sz w:val="21"/>
      <w:szCs w:val="21"/>
    </w:rPr>
  </w:style>
  <w:style w:type="paragraph" w:styleId="a">
    <w:name w:val="table of figures"/>
    <w:basedOn w:val="a2"/>
    <w:next w:val="a2"/>
    <w:rsid w:val="00D35E1F"/>
    <w:pPr>
      <w:numPr>
        <w:numId w:val="4"/>
      </w:numPr>
      <w:snapToGrid w:val="0"/>
      <w:spacing w:line="230" w:lineRule="exact"/>
      <w:ind w:firstLineChars="0" w:firstLine="0"/>
    </w:pPr>
    <w:rPr>
      <w:rFonts w:eastAsia="方正书宋简体" w:cs="Times New Roman"/>
      <w:spacing w:val="4"/>
      <w:sz w:val="15"/>
      <w:szCs w:val="20"/>
    </w:rPr>
  </w:style>
  <w:style w:type="paragraph" w:customStyle="1" w:styleId="42">
    <w:name w:val="样式4"/>
    <w:basedOn w:val="a2"/>
    <w:rsid w:val="00D35E1F"/>
    <w:pPr>
      <w:snapToGrid w:val="0"/>
      <w:spacing w:before="120" w:line="240" w:lineRule="auto"/>
      <w:ind w:firstLineChars="0" w:firstLine="0"/>
    </w:pPr>
    <w:rPr>
      <w:rFonts w:eastAsia="方正仿宋简体" w:cs="Times New Roman"/>
      <w:spacing w:val="4"/>
      <w:sz w:val="18"/>
      <w:szCs w:val="24"/>
    </w:rPr>
  </w:style>
  <w:style w:type="table" w:customStyle="1" w:styleId="-13">
    <w:name w:val="浅色列表 - 强调文字颜色 13"/>
    <w:basedOn w:val="a4"/>
    <w:uiPriority w:val="61"/>
    <w:rsid w:val="005B6C45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ff">
    <w:name w:val="Plain Text"/>
    <w:basedOn w:val="a2"/>
    <w:link w:val="afff0"/>
    <w:rsid w:val="009A5A62"/>
    <w:pPr>
      <w:spacing w:line="240" w:lineRule="auto"/>
      <w:ind w:firstLineChars="0" w:firstLine="0"/>
    </w:pPr>
    <w:rPr>
      <w:rFonts w:ascii="宋体" w:eastAsia="宋体" w:hAnsi="Courier New" w:cs="Courier New"/>
    </w:rPr>
  </w:style>
  <w:style w:type="character" w:customStyle="1" w:styleId="afff0">
    <w:name w:val="纯文本 字符"/>
    <w:basedOn w:val="a3"/>
    <w:link w:val="afff"/>
    <w:rsid w:val="009A5A62"/>
    <w:rPr>
      <w:rFonts w:ascii="宋体" w:hAnsi="Courier New" w:cs="Courier New"/>
      <w:kern w:val="2"/>
      <w:sz w:val="21"/>
      <w:szCs w:val="21"/>
    </w:rPr>
  </w:style>
  <w:style w:type="paragraph" w:customStyle="1" w:styleId="Default">
    <w:name w:val="Default"/>
    <w:rsid w:val="00A96249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apple-style-span">
    <w:name w:val="apple-style-span"/>
    <w:basedOn w:val="a3"/>
    <w:rsid w:val="00BE2DEC"/>
  </w:style>
  <w:style w:type="character" w:customStyle="1" w:styleId="apple-converted-space">
    <w:name w:val="apple-converted-space"/>
    <w:basedOn w:val="a3"/>
    <w:rsid w:val="00BE2DEC"/>
  </w:style>
  <w:style w:type="table" w:customStyle="1" w:styleId="13">
    <w:name w:val="网格型1"/>
    <w:basedOn w:val="a4"/>
    <w:next w:val="aff0"/>
    <w:rsid w:val="00B30819"/>
    <w:rPr>
      <w:rFonts w:ascii="Arial" w:hAnsi="Arial" w:cs="Arial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方框项目符号"/>
    <w:basedOn w:val="a2"/>
    <w:rsid w:val="00A8791B"/>
    <w:pPr>
      <w:numPr>
        <w:numId w:val="5"/>
      </w:numPr>
      <w:tabs>
        <w:tab w:val="clear" w:pos="845"/>
      </w:tabs>
      <w:adjustRightInd w:val="0"/>
      <w:snapToGrid w:val="0"/>
      <w:spacing w:line="315" w:lineRule="atLeast"/>
      <w:ind w:left="812" w:firstLineChars="0" w:hanging="387"/>
    </w:pPr>
    <w:rPr>
      <w:rFonts w:eastAsia="楷体_GB2312" w:cs="Times New Roman"/>
      <w:szCs w:val="20"/>
    </w:rPr>
  </w:style>
  <w:style w:type="paragraph" w:customStyle="1" w:styleId="100">
    <w:name w:val="样式10"/>
    <w:basedOn w:val="a0"/>
    <w:rsid w:val="00A8791B"/>
    <w:pPr>
      <w:tabs>
        <w:tab w:val="num" w:pos="845"/>
      </w:tabs>
      <w:ind w:left="845" w:hanging="420"/>
    </w:pPr>
  </w:style>
  <w:style w:type="paragraph" w:customStyle="1" w:styleId="afff1">
    <w:name w:val="图"/>
    <w:basedOn w:val="a2"/>
    <w:rsid w:val="00A8791B"/>
    <w:pPr>
      <w:adjustRightInd w:val="0"/>
      <w:snapToGrid w:val="0"/>
      <w:spacing w:beforeLines="50" w:line="315" w:lineRule="atLeast"/>
      <w:ind w:firstLineChars="0" w:firstLine="0"/>
      <w:jc w:val="center"/>
    </w:pPr>
    <w:rPr>
      <w:rFonts w:eastAsia="宋体" w:cs="Times New Roman"/>
      <w:szCs w:val="20"/>
    </w:rPr>
  </w:style>
  <w:style w:type="paragraph" w:customStyle="1" w:styleId="afff2">
    <w:name w:val="图说"/>
    <w:basedOn w:val="a2"/>
    <w:rsid w:val="00A8791B"/>
    <w:pPr>
      <w:adjustRightInd w:val="0"/>
      <w:spacing w:line="480" w:lineRule="auto"/>
      <w:ind w:firstLineChars="0" w:firstLine="0"/>
      <w:jc w:val="center"/>
    </w:pPr>
    <w:rPr>
      <w:rFonts w:eastAsia="宋体" w:cs="Times New Roman"/>
      <w:sz w:val="18"/>
      <w:szCs w:val="20"/>
    </w:rPr>
  </w:style>
  <w:style w:type="paragraph" w:customStyle="1" w:styleId="82">
    <w:name w:val="样式8"/>
    <w:basedOn w:val="a2"/>
    <w:rsid w:val="00A8791B"/>
    <w:pPr>
      <w:topLinePunct/>
      <w:adjustRightInd w:val="0"/>
      <w:snapToGrid w:val="0"/>
      <w:spacing w:line="315" w:lineRule="atLeast"/>
      <w:ind w:firstLineChars="0" w:firstLine="425"/>
    </w:pPr>
    <w:rPr>
      <w:rFonts w:eastAsia="宋体" w:cs="Times New Roman"/>
      <w:color w:val="000000"/>
      <w:szCs w:val="20"/>
    </w:rPr>
  </w:style>
  <w:style w:type="character" w:customStyle="1" w:styleId="30">
    <w:name w:val="标题 3 字符"/>
    <w:aliases w:val="8子文章标题 字符,Heading 3 - old 字符,二级节名 字符,h3 字符,3rd level 字符,3 字符,l3 字符,Level 3 Head 字符,H3 字符,heading 3 字符,Head 3 字符,level_3 字符,PIM 3 字符,Bold Head 字符,bh 字符,sl3 字符,Heading 3under 字符,- Maj Side 字符,条 1 字符,二级节名1 字符,二级节名2 字符,二级节名3 字符,二级节名11 字符,二级节名4 字符"/>
    <w:basedOn w:val="a3"/>
    <w:link w:val="3"/>
    <w:rsid w:val="00547217"/>
    <w:rPr>
      <w:rFonts w:ascii="Arial" w:eastAsia="华文宋体" w:hAnsi="Arial" w:cs="宋体"/>
      <w:b/>
      <w:bCs/>
      <w:kern w:val="2"/>
      <w:sz w:val="44"/>
      <w:szCs w:val="32"/>
    </w:rPr>
  </w:style>
  <w:style w:type="paragraph" w:styleId="afff3">
    <w:name w:val="Body Text First Indent"/>
    <w:basedOn w:val="a2"/>
    <w:link w:val="afff4"/>
    <w:rsid w:val="00547217"/>
    <w:pPr>
      <w:widowControl/>
      <w:spacing w:before="150" w:after="150" w:line="240" w:lineRule="auto"/>
      <w:ind w:firstLineChars="0" w:firstLine="0"/>
      <w:jc w:val="left"/>
    </w:pPr>
    <w:rPr>
      <w:rFonts w:ascii="宋体" w:eastAsia="宋体" w:hAnsi="宋体"/>
      <w:kern w:val="0"/>
      <w:sz w:val="20"/>
      <w:szCs w:val="20"/>
    </w:rPr>
  </w:style>
  <w:style w:type="character" w:customStyle="1" w:styleId="ab">
    <w:name w:val="正文文本 字符"/>
    <w:basedOn w:val="a3"/>
    <w:link w:val="aa"/>
    <w:rsid w:val="00547217"/>
    <w:rPr>
      <w:rFonts w:eastAsia="微软雅黑" w:cs="宋体"/>
      <w:color w:val="FF0000"/>
      <w:kern w:val="2"/>
      <w:sz w:val="21"/>
      <w:szCs w:val="21"/>
    </w:rPr>
  </w:style>
  <w:style w:type="character" w:customStyle="1" w:styleId="afff4">
    <w:name w:val="正文首行缩进 字符"/>
    <w:basedOn w:val="ab"/>
    <w:link w:val="afff3"/>
    <w:rsid w:val="00547217"/>
    <w:rPr>
      <w:rFonts w:ascii="宋体" w:eastAsia="微软雅黑" w:hAnsi="宋体" w:cs="宋体"/>
      <w:color w:val="FF0000"/>
      <w:kern w:val="2"/>
      <w:sz w:val="21"/>
      <w:szCs w:val="21"/>
    </w:rPr>
  </w:style>
  <w:style w:type="character" w:styleId="HTML">
    <w:name w:val="HTML Code"/>
    <w:basedOn w:val="a3"/>
    <w:uiPriority w:val="99"/>
    <w:unhideWhenUsed/>
    <w:rsid w:val="00500282"/>
    <w:rPr>
      <w:rFonts w:ascii="宋体" w:eastAsia="宋体" w:hAnsi="宋体" w:cs="宋体"/>
      <w:sz w:val="24"/>
      <w:szCs w:val="24"/>
    </w:rPr>
  </w:style>
  <w:style w:type="paragraph" w:customStyle="1" w:styleId="p16">
    <w:name w:val="p16"/>
    <w:basedOn w:val="a2"/>
    <w:link w:val="p16Char"/>
    <w:rsid w:val="00151142"/>
    <w:pPr>
      <w:widowControl/>
      <w:snapToGrid w:val="0"/>
      <w:spacing w:line="360" w:lineRule="atLeast"/>
      <w:ind w:firstLineChars="0" w:firstLine="0"/>
      <w:jc w:val="right"/>
    </w:pPr>
    <w:rPr>
      <w:rFonts w:ascii="Arial" w:eastAsia="宋体" w:hAnsi="Arial" w:cs="Arial"/>
      <w:kern w:val="0"/>
      <w:sz w:val="24"/>
      <w:szCs w:val="24"/>
    </w:rPr>
  </w:style>
  <w:style w:type="paragraph" w:customStyle="1" w:styleId="1-jsyk">
    <w:name w:val="正文1级标题-jsyk"/>
    <w:basedOn w:val="3"/>
    <w:next w:val="-jsyk2"/>
    <w:link w:val="1-jsykChar"/>
    <w:qFormat/>
    <w:rsid w:val="00E22818"/>
    <w:pPr>
      <w:numPr>
        <w:numId w:val="6"/>
      </w:numPr>
      <w:spacing w:beforeLines="50" w:afterLines="50"/>
      <w:jc w:val="both"/>
    </w:pPr>
    <w:rPr>
      <w:rFonts w:ascii="华文中宋" w:eastAsia="华文中宋" w:hAnsi="华文中宋"/>
      <w:bCs w:val="0"/>
      <w:color w:val="000000" w:themeColor="text1"/>
      <w:sz w:val="32"/>
    </w:rPr>
  </w:style>
  <w:style w:type="paragraph" w:customStyle="1" w:styleId="-jsyk2">
    <w:name w:val="正文-jsyk"/>
    <w:basedOn w:val="p0"/>
    <w:link w:val="-jsykChar1"/>
    <w:qFormat/>
    <w:rsid w:val="00170BF0"/>
    <w:pPr>
      <w:spacing w:beforeLines="50" w:afterLines="50" w:line="300" w:lineRule="atLeast"/>
      <w:ind w:firstLineChars="200" w:firstLine="480"/>
    </w:pPr>
    <w:rPr>
      <w:rFonts w:ascii="微软雅黑" w:eastAsia="微软雅黑" w:hAnsi="微软雅黑"/>
      <w:color w:val="000000" w:themeColor="text1"/>
      <w:sz w:val="24"/>
      <w:szCs w:val="24"/>
    </w:rPr>
  </w:style>
  <w:style w:type="character" w:customStyle="1" w:styleId="p16Char">
    <w:name w:val="p16 Char"/>
    <w:basedOn w:val="a3"/>
    <w:link w:val="p16"/>
    <w:rsid w:val="00151142"/>
    <w:rPr>
      <w:rFonts w:ascii="Arial" w:hAnsi="Arial" w:cs="Arial"/>
      <w:sz w:val="24"/>
      <w:szCs w:val="24"/>
    </w:rPr>
  </w:style>
  <w:style w:type="character" w:customStyle="1" w:styleId="1-jsykChar">
    <w:name w:val="正文1级标题-jsyk Char"/>
    <w:basedOn w:val="p16Char"/>
    <w:link w:val="1-jsyk"/>
    <w:rsid w:val="00E22818"/>
    <w:rPr>
      <w:rFonts w:ascii="华文中宋" w:eastAsia="华文中宋" w:hAnsi="华文中宋" w:cs="宋体"/>
      <w:b/>
      <w:color w:val="000000" w:themeColor="text1"/>
      <w:kern w:val="2"/>
      <w:sz w:val="32"/>
      <w:szCs w:val="32"/>
    </w:rPr>
  </w:style>
  <w:style w:type="paragraph" w:customStyle="1" w:styleId="2-jsyk">
    <w:name w:val="正文2级标题-jsyk"/>
    <w:basedOn w:val="a2"/>
    <w:next w:val="a2"/>
    <w:link w:val="2-jsykChar"/>
    <w:qFormat/>
    <w:rsid w:val="0006003D"/>
    <w:pPr>
      <w:ind w:firstLineChars="0" w:firstLine="0"/>
    </w:pPr>
    <w:rPr>
      <w:rFonts w:eastAsia="华文中宋"/>
      <w:b/>
      <w:sz w:val="28"/>
    </w:rPr>
  </w:style>
  <w:style w:type="character" w:customStyle="1" w:styleId="p0Char">
    <w:name w:val="p0 Char"/>
    <w:basedOn w:val="a3"/>
    <w:link w:val="p0"/>
    <w:rsid w:val="00F67F0B"/>
    <w:rPr>
      <w:sz w:val="21"/>
      <w:szCs w:val="21"/>
    </w:rPr>
  </w:style>
  <w:style w:type="character" w:customStyle="1" w:styleId="-jsykChar1">
    <w:name w:val="正文-jsyk Char"/>
    <w:basedOn w:val="p0Char"/>
    <w:link w:val="-jsyk2"/>
    <w:rsid w:val="00170BF0"/>
    <w:rPr>
      <w:rFonts w:ascii="微软雅黑" w:eastAsia="微软雅黑" w:hAnsi="微软雅黑"/>
      <w:color w:val="000000" w:themeColor="text1"/>
      <w:sz w:val="24"/>
      <w:szCs w:val="24"/>
    </w:rPr>
  </w:style>
  <w:style w:type="paragraph" w:customStyle="1" w:styleId="-jsyk3">
    <w:name w:val="版块标题-jsyk"/>
    <w:basedOn w:val="1"/>
    <w:link w:val="-jsykChar2"/>
    <w:rsid w:val="00013FF7"/>
  </w:style>
  <w:style w:type="character" w:customStyle="1" w:styleId="2-jsykChar">
    <w:name w:val="正文2级标题-jsyk Char"/>
    <w:basedOn w:val="1-jsykChar"/>
    <w:link w:val="2-jsyk"/>
    <w:rsid w:val="0006003D"/>
    <w:rPr>
      <w:rFonts w:ascii="华文中宋" w:eastAsia="华文中宋" w:hAnsi="华文中宋" w:cs="宋体"/>
      <w:b/>
      <w:color w:val="000000" w:themeColor="text1"/>
      <w:kern w:val="2"/>
      <w:sz w:val="28"/>
      <w:szCs w:val="21"/>
    </w:rPr>
  </w:style>
  <w:style w:type="paragraph" w:customStyle="1" w:styleId="-jsyk4">
    <w:name w:val="文章标题-jsyk"/>
    <w:basedOn w:val="20"/>
    <w:link w:val="-jsykChar3"/>
    <w:qFormat/>
    <w:rsid w:val="00013FF7"/>
  </w:style>
  <w:style w:type="character" w:customStyle="1" w:styleId="10">
    <w:name w:val="标题 1 字符"/>
    <w:aliases w:val="1篇章标题 字符,H1 字符,Section Head 字符,Header1 字符,h1 字符,1st level 字符,l1 字符,List level 1 字符,&amp;3 字符,H11 字符,H12 字符,H13 字符,H14 字符,H15 字符,H16 字符,H17 字符,I1 字符,heading 1 字符,Datasheet title 字符,Header 1 字符,Heading 0 字符,PIM 1 字符,123321 字符,Title1 字符,卷标题 字符,Head1 字符"/>
    <w:basedOn w:val="a3"/>
    <w:link w:val="1"/>
    <w:rsid w:val="00013FF7"/>
    <w:rPr>
      <w:rFonts w:eastAsia="华文行楷" w:cs="宋体"/>
      <w:bCs/>
      <w:kern w:val="44"/>
      <w:sz w:val="52"/>
      <w:szCs w:val="52"/>
    </w:rPr>
  </w:style>
  <w:style w:type="character" w:customStyle="1" w:styleId="-jsykChar2">
    <w:name w:val="版块标题-jsyk Char"/>
    <w:basedOn w:val="10"/>
    <w:link w:val="-jsyk3"/>
    <w:rsid w:val="00013FF7"/>
    <w:rPr>
      <w:rFonts w:eastAsia="华文行楷" w:cs="宋体"/>
      <w:bCs/>
      <w:kern w:val="44"/>
      <w:sz w:val="52"/>
      <w:szCs w:val="52"/>
    </w:rPr>
  </w:style>
  <w:style w:type="paragraph" w:customStyle="1" w:styleId="-jsyk5">
    <w:name w:val="参考文献-jsyk"/>
    <w:basedOn w:val="a2"/>
    <w:link w:val="-jsykChar4"/>
    <w:qFormat/>
    <w:rsid w:val="00013FF7"/>
    <w:pPr>
      <w:widowControl/>
      <w:spacing w:line="360" w:lineRule="auto"/>
      <w:ind w:firstLineChars="0" w:firstLine="0"/>
    </w:pPr>
    <w:rPr>
      <w:rFonts w:ascii="华文楷体" w:eastAsia="华文楷体" w:hAnsi="华文楷体"/>
      <w:b/>
      <w:bCs/>
      <w:kern w:val="0"/>
      <w:sz w:val="28"/>
      <w:szCs w:val="28"/>
    </w:rPr>
  </w:style>
  <w:style w:type="character" w:customStyle="1" w:styleId="-jsykChar3">
    <w:name w:val="文章标题-jsyk Char"/>
    <w:basedOn w:val="21"/>
    <w:link w:val="-jsyk4"/>
    <w:rsid w:val="00013FF7"/>
    <w:rPr>
      <w:rFonts w:ascii="Arial" w:eastAsia="华文中宋" w:hAnsi="Arial" w:cs="宋体"/>
      <w:bCs/>
      <w:kern w:val="2"/>
      <w:sz w:val="32"/>
      <w:szCs w:val="32"/>
    </w:rPr>
  </w:style>
  <w:style w:type="character" w:customStyle="1" w:styleId="-jsykChar4">
    <w:name w:val="参考文献-jsyk Char"/>
    <w:basedOn w:val="a3"/>
    <w:link w:val="-jsyk5"/>
    <w:rsid w:val="00013FF7"/>
    <w:rPr>
      <w:rFonts w:ascii="华文楷体" w:eastAsia="华文楷体" w:hAnsi="华文楷体" w:cs="宋体"/>
      <w:b/>
      <w:bCs/>
      <w:sz w:val="28"/>
      <w:szCs w:val="28"/>
    </w:rPr>
  </w:style>
  <w:style w:type="paragraph" w:customStyle="1" w:styleId="-jsyk">
    <w:name w:val="列表-jsyk"/>
    <w:basedOn w:val="-jsyk2"/>
    <w:link w:val="-jsykChar5"/>
    <w:qFormat/>
    <w:rsid w:val="003F28EF"/>
    <w:pPr>
      <w:numPr>
        <w:numId w:val="7"/>
      </w:numPr>
      <w:spacing w:beforeLines="0" w:afterLines="0" w:line="240" w:lineRule="auto"/>
      <w:ind w:firstLineChars="0" w:firstLine="0"/>
    </w:pPr>
    <w:rPr>
      <w:rFonts w:ascii="华文楷体" w:eastAsia="华文楷体" w:hAnsi="华文楷体"/>
      <w:szCs w:val="21"/>
    </w:rPr>
  </w:style>
  <w:style w:type="character" w:customStyle="1" w:styleId="-jsykChar5">
    <w:name w:val="列表-jsyk Char"/>
    <w:basedOn w:val="-jsykChar1"/>
    <w:link w:val="-jsyk"/>
    <w:rsid w:val="003F28EF"/>
    <w:rPr>
      <w:rFonts w:ascii="华文楷体" w:eastAsia="华文楷体" w:hAnsi="华文楷体"/>
      <w:color w:val="000000" w:themeColor="text1"/>
      <w:sz w:val="24"/>
      <w:szCs w:val="21"/>
    </w:rPr>
  </w:style>
  <w:style w:type="paragraph" w:customStyle="1" w:styleId="2">
    <w:name w:val="样式2"/>
    <w:basedOn w:val="a2"/>
    <w:link w:val="2Char"/>
    <w:rsid w:val="00A5648E"/>
    <w:pPr>
      <w:keepNext/>
      <w:keepLines/>
      <w:numPr>
        <w:numId w:val="8"/>
      </w:numPr>
      <w:spacing w:before="340" w:after="330" w:line="578" w:lineRule="auto"/>
      <w:ind w:firstLineChars="0" w:firstLine="0"/>
      <w:outlineLvl w:val="0"/>
    </w:pPr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character" w:customStyle="1" w:styleId="2Char">
    <w:name w:val="样式2 Char"/>
    <w:basedOn w:val="a3"/>
    <w:link w:val="2"/>
    <w:rsid w:val="00A5648E"/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customStyle="1" w:styleId="14">
    <w:name w:val="1代码段"/>
    <w:basedOn w:val="a2"/>
    <w:link w:val="1Char"/>
    <w:rsid w:val="007D27C3"/>
    <w:pPr>
      <w:ind w:leftChars="200" w:left="200" w:firstLineChars="0" w:firstLine="0"/>
    </w:pPr>
    <w:rPr>
      <w:rFonts w:eastAsia="宋体" w:cs="Times New Roman"/>
    </w:rPr>
  </w:style>
  <w:style w:type="character" w:customStyle="1" w:styleId="1Char">
    <w:name w:val="1代码段 Char"/>
    <w:basedOn w:val="a3"/>
    <w:link w:val="14"/>
    <w:rsid w:val="007D27C3"/>
    <w:rPr>
      <w:kern w:val="2"/>
      <w:sz w:val="21"/>
      <w:szCs w:val="21"/>
    </w:rPr>
  </w:style>
  <w:style w:type="paragraph" w:customStyle="1" w:styleId="-jsyk6">
    <w:name w:val="卷首语-jsyk"/>
    <w:basedOn w:val="-jsyk2"/>
    <w:link w:val="-jsykChar6"/>
    <w:qFormat/>
    <w:rsid w:val="00BB4308"/>
    <w:pPr>
      <w:spacing w:before="163" w:after="163"/>
      <w:ind w:firstLineChars="0" w:firstLine="420"/>
    </w:pPr>
    <w:rPr>
      <w:rFonts w:ascii="华文行楷" w:eastAsia="华文行楷"/>
      <w:sz w:val="28"/>
      <w:szCs w:val="28"/>
    </w:rPr>
  </w:style>
  <w:style w:type="character" w:customStyle="1" w:styleId="-jsykChar6">
    <w:name w:val="卷首语-jsyk Char"/>
    <w:basedOn w:val="-jsykChar1"/>
    <w:link w:val="-jsyk6"/>
    <w:rsid w:val="00BB4308"/>
    <w:rPr>
      <w:rFonts w:ascii="华文行楷" w:eastAsia="华文行楷" w:hAnsi="微软雅黑"/>
      <w:color w:val="000000" w:themeColor="text1"/>
      <w:sz w:val="28"/>
      <w:szCs w:val="28"/>
    </w:rPr>
  </w:style>
  <w:style w:type="paragraph" w:customStyle="1" w:styleId="-jsyk7">
    <w:name w:val="摘要-jsyk"/>
    <w:basedOn w:val="-jsyk2"/>
    <w:link w:val="-jsykChar7"/>
    <w:qFormat/>
    <w:rsid w:val="00CE37CE"/>
    <w:pPr>
      <w:spacing w:before="163" w:after="163"/>
    </w:pPr>
    <w:rPr>
      <w:rFonts w:ascii="华文楷体" w:eastAsia="华文楷体" w:hAnsi="华文楷体"/>
    </w:rPr>
  </w:style>
  <w:style w:type="character" w:customStyle="1" w:styleId="-jsykChar7">
    <w:name w:val="摘要-jsyk Char"/>
    <w:basedOn w:val="-jsykChar1"/>
    <w:link w:val="-jsyk7"/>
    <w:rsid w:val="00CE37CE"/>
    <w:rPr>
      <w:rFonts w:ascii="华文楷体" w:eastAsia="华文楷体" w:hAnsi="华文楷体"/>
      <w:color w:val="000000" w:themeColor="text1"/>
      <w:sz w:val="24"/>
      <w:szCs w:val="24"/>
    </w:rPr>
  </w:style>
  <w:style w:type="paragraph" w:styleId="afff5">
    <w:name w:val="footnote text"/>
    <w:basedOn w:val="a2"/>
    <w:link w:val="afff6"/>
    <w:rsid w:val="00830D2B"/>
    <w:pPr>
      <w:snapToGrid w:val="0"/>
      <w:jc w:val="left"/>
    </w:pPr>
    <w:rPr>
      <w:sz w:val="18"/>
      <w:szCs w:val="18"/>
    </w:rPr>
  </w:style>
  <w:style w:type="character" w:customStyle="1" w:styleId="afff6">
    <w:name w:val="脚注文本 字符"/>
    <w:basedOn w:val="a3"/>
    <w:link w:val="afff5"/>
    <w:rsid w:val="00830D2B"/>
    <w:rPr>
      <w:rFonts w:eastAsia="微软雅黑" w:cs="宋体"/>
      <w:kern w:val="2"/>
      <w:sz w:val="18"/>
      <w:szCs w:val="18"/>
    </w:rPr>
  </w:style>
  <w:style w:type="character" w:styleId="afff7">
    <w:name w:val="footnote reference"/>
    <w:basedOn w:val="a3"/>
    <w:rsid w:val="00830D2B"/>
    <w:rPr>
      <w:vertAlign w:val="superscript"/>
    </w:rPr>
  </w:style>
  <w:style w:type="paragraph" w:styleId="afff8">
    <w:name w:val="endnote text"/>
    <w:basedOn w:val="a2"/>
    <w:link w:val="afff9"/>
    <w:rsid w:val="00830D2B"/>
    <w:pPr>
      <w:snapToGrid w:val="0"/>
      <w:jc w:val="left"/>
    </w:pPr>
  </w:style>
  <w:style w:type="character" w:customStyle="1" w:styleId="afff9">
    <w:name w:val="尾注文本 字符"/>
    <w:basedOn w:val="a3"/>
    <w:link w:val="afff8"/>
    <w:rsid w:val="00830D2B"/>
    <w:rPr>
      <w:rFonts w:eastAsia="微软雅黑" w:cs="宋体"/>
      <w:kern w:val="2"/>
      <w:sz w:val="21"/>
      <w:szCs w:val="21"/>
    </w:rPr>
  </w:style>
  <w:style w:type="character" w:styleId="afffa">
    <w:name w:val="endnote reference"/>
    <w:basedOn w:val="a3"/>
    <w:rsid w:val="00830D2B"/>
    <w:rPr>
      <w:vertAlign w:val="superscript"/>
    </w:rPr>
  </w:style>
  <w:style w:type="paragraph" w:styleId="afffb">
    <w:name w:val="annotation subject"/>
    <w:basedOn w:val="affc"/>
    <w:next w:val="affc"/>
    <w:link w:val="afffc"/>
    <w:rsid w:val="00830D2B"/>
    <w:pPr>
      <w:spacing w:line="0" w:lineRule="atLeast"/>
      <w:ind w:firstLineChars="200" w:firstLine="200"/>
    </w:pPr>
    <w:rPr>
      <w:rFonts w:ascii="Times New Roman" w:hAnsi="Times New Roman"/>
      <w:b/>
      <w:bCs/>
      <w:sz w:val="21"/>
    </w:rPr>
  </w:style>
  <w:style w:type="character" w:customStyle="1" w:styleId="afffc">
    <w:name w:val="批注主题 字符"/>
    <w:basedOn w:val="affd"/>
    <w:link w:val="afffb"/>
    <w:rsid w:val="00830D2B"/>
    <w:rPr>
      <w:rFonts w:ascii="宋体" w:eastAsia="微软雅黑" w:hAnsi="宋体" w:cs="宋体"/>
      <w:b/>
      <w:bCs/>
      <w:kern w:val="2"/>
      <w:sz w:val="21"/>
      <w:szCs w:val="21"/>
    </w:rPr>
  </w:style>
  <w:style w:type="table" w:styleId="afffd">
    <w:name w:val="Table Contemporary"/>
    <w:basedOn w:val="a4"/>
    <w:rsid w:val="007451CD"/>
    <w:pPr>
      <w:widowControl w:val="0"/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32">
    <w:name w:val="3作者"/>
    <w:basedOn w:val="a2"/>
    <w:link w:val="3Char"/>
    <w:rsid w:val="00BD32DF"/>
    <w:pPr>
      <w:wordWrap w:val="0"/>
      <w:spacing w:line="360" w:lineRule="auto"/>
      <w:ind w:firstLineChars="0" w:firstLine="0"/>
      <w:jc w:val="right"/>
    </w:pPr>
    <w:rPr>
      <w:rFonts w:ascii="隶书" w:eastAsia="隶书" w:hAnsi="Verdana"/>
      <w:sz w:val="28"/>
      <w:szCs w:val="28"/>
    </w:rPr>
  </w:style>
  <w:style w:type="character" w:customStyle="1" w:styleId="3Char">
    <w:name w:val="3作者 Char"/>
    <w:basedOn w:val="a3"/>
    <w:link w:val="32"/>
    <w:rsid w:val="00BD32DF"/>
    <w:rPr>
      <w:rFonts w:ascii="隶书" w:eastAsia="隶书" w:hAnsi="Verdana" w:cs="宋体"/>
      <w:kern w:val="2"/>
      <w:sz w:val="28"/>
      <w:szCs w:val="28"/>
    </w:rPr>
  </w:style>
  <w:style w:type="table" w:styleId="2-6">
    <w:name w:val="Medium Shading 2 Accent 6"/>
    <w:basedOn w:val="a4"/>
    <w:uiPriority w:val="64"/>
    <w:rsid w:val="006F00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3">
    <w:name w:val="Medium Grid 3 Accent 3"/>
    <w:basedOn w:val="a4"/>
    <w:uiPriority w:val="69"/>
    <w:rsid w:val="006F00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ttag">
    <w:name w:val="t_tag"/>
    <w:basedOn w:val="a3"/>
    <w:rsid w:val="0099630E"/>
  </w:style>
  <w:style w:type="character" w:customStyle="1" w:styleId="15">
    <w:name w:val="列表1"/>
    <w:basedOn w:val="a3"/>
    <w:rsid w:val="00986C9D"/>
  </w:style>
  <w:style w:type="paragraph" w:styleId="HTML0">
    <w:name w:val="HTML Preformatted"/>
    <w:basedOn w:val="a2"/>
    <w:link w:val="HTML1"/>
    <w:uiPriority w:val="99"/>
    <w:unhideWhenUsed/>
    <w:rsid w:val="003D0D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1">
    <w:name w:val="HTML 预设格式 字符"/>
    <w:basedOn w:val="a3"/>
    <w:link w:val="HTML0"/>
    <w:uiPriority w:val="99"/>
    <w:rsid w:val="003D0D64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3"/>
    <w:rsid w:val="00EE7FAC"/>
  </w:style>
  <w:style w:type="character" w:customStyle="1" w:styleId="postauthor">
    <w:name w:val="postauthor"/>
    <w:basedOn w:val="a3"/>
    <w:rsid w:val="00EE7FAC"/>
  </w:style>
  <w:style w:type="table" w:styleId="-50">
    <w:name w:val="Light Shading Accent 5"/>
    <w:basedOn w:val="a4"/>
    <w:uiPriority w:val="60"/>
    <w:rsid w:val="006865F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3">
    <w:name w:val="Medium Grid 2 Accent 3"/>
    <w:basedOn w:val="a4"/>
    <w:uiPriority w:val="68"/>
    <w:rsid w:val="006865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3">
    <w:name w:val="Medium Grid 1 Accent 3"/>
    <w:basedOn w:val="a4"/>
    <w:uiPriority w:val="67"/>
    <w:rsid w:val="006865F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afffe">
    <w:name w:val="Intense Quote"/>
    <w:basedOn w:val="a2"/>
    <w:next w:val="a2"/>
    <w:link w:val="affff"/>
    <w:uiPriority w:val="30"/>
    <w:qFormat/>
    <w:rsid w:val="00A316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">
    <w:name w:val="明显引用 字符"/>
    <w:basedOn w:val="a3"/>
    <w:link w:val="afffe"/>
    <w:uiPriority w:val="30"/>
    <w:rsid w:val="00A316F4"/>
    <w:rPr>
      <w:rFonts w:eastAsia="微软雅黑" w:cs="宋体"/>
      <w:b/>
      <w:bCs/>
      <w:i/>
      <w:iCs/>
      <w:color w:val="4F81BD" w:themeColor="accent1"/>
      <w:kern w:val="2"/>
      <w:sz w:val="21"/>
      <w:szCs w:val="21"/>
    </w:rPr>
  </w:style>
  <w:style w:type="character" w:customStyle="1" w:styleId="ad">
    <w:name w:val="正文文本缩进 字符"/>
    <w:link w:val="ac"/>
    <w:rsid w:val="00A316F4"/>
    <w:rPr>
      <w:rFonts w:eastAsia="微软雅黑" w:cs="宋体"/>
      <w:kern w:val="2"/>
      <w:sz w:val="21"/>
      <w:szCs w:val="21"/>
    </w:rPr>
  </w:style>
  <w:style w:type="table" w:styleId="-1">
    <w:name w:val="Light Grid Accent 1"/>
    <w:basedOn w:val="a4"/>
    <w:uiPriority w:val="62"/>
    <w:rsid w:val="00224A9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1">
    <w:name w:val="Light Grid Accent 5"/>
    <w:basedOn w:val="a4"/>
    <w:uiPriority w:val="62"/>
    <w:rsid w:val="00224A9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5">
    <w:name w:val="Medium Grid 1 Accent 5"/>
    <w:basedOn w:val="a4"/>
    <w:uiPriority w:val="67"/>
    <w:rsid w:val="00224A9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20">
    <w:name w:val="Medium Grid 1 Accent 2"/>
    <w:basedOn w:val="a4"/>
    <w:uiPriority w:val="67"/>
    <w:rsid w:val="00224A9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customStyle="1" w:styleId="number">
    <w:name w:val="number"/>
    <w:basedOn w:val="a3"/>
    <w:rsid w:val="00663A5F"/>
  </w:style>
  <w:style w:type="character" w:customStyle="1" w:styleId="string">
    <w:name w:val="string"/>
    <w:basedOn w:val="a3"/>
    <w:rsid w:val="00663A5F"/>
  </w:style>
  <w:style w:type="character" w:customStyle="1" w:styleId="comment">
    <w:name w:val="comment"/>
    <w:basedOn w:val="a3"/>
    <w:rsid w:val="00663A5F"/>
  </w:style>
  <w:style w:type="paragraph" w:styleId="z-">
    <w:name w:val="HTML Top of Form"/>
    <w:basedOn w:val="a2"/>
    <w:next w:val="a2"/>
    <w:link w:val="z-0"/>
    <w:hidden/>
    <w:uiPriority w:val="99"/>
    <w:unhideWhenUsed/>
    <w:rsid w:val="00AA6676"/>
    <w:pPr>
      <w:widowControl/>
      <w:pBdr>
        <w:bottom w:val="single" w:sz="6" w:space="1" w:color="auto"/>
      </w:pBdr>
      <w:spacing w:line="240" w:lineRule="auto"/>
      <w:ind w:firstLineChars="0" w:firstLine="0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3"/>
    <w:link w:val="z-"/>
    <w:uiPriority w:val="99"/>
    <w:rsid w:val="00AA6676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2"/>
    <w:next w:val="a2"/>
    <w:link w:val="z-2"/>
    <w:hidden/>
    <w:uiPriority w:val="99"/>
    <w:unhideWhenUsed/>
    <w:rsid w:val="00AA6676"/>
    <w:pPr>
      <w:widowControl/>
      <w:pBdr>
        <w:top w:val="single" w:sz="6" w:space="1" w:color="auto"/>
      </w:pBdr>
      <w:spacing w:line="240" w:lineRule="auto"/>
      <w:ind w:firstLineChars="0" w:firstLine="0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3"/>
    <w:link w:val="z-1"/>
    <w:uiPriority w:val="99"/>
    <w:rsid w:val="00AA667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34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1046">
          <w:marLeft w:val="0"/>
          <w:marRight w:val="0"/>
          <w:marTop w:val="5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25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498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2" w:space="0" w:color="276290"/>
                            <w:left w:val="single" w:sz="12" w:space="0" w:color="276290"/>
                            <w:bottom w:val="single" w:sz="12" w:space="0" w:color="276290"/>
                            <w:right w:val="single" w:sz="12" w:space="0" w:color="27629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14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7562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55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89135881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5973">
                          <w:marLeft w:val="225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0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5922">
                  <w:marLeft w:val="0"/>
                  <w:marRight w:val="0"/>
                  <w:marTop w:val="0"/>
                  <w:marBottom w:val="15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761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5840020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5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5702">
                  <w:marLeft w:val="0"/>
                  <w:marRight w:val="0"/>
                  <w:marTop w:val="720"/>
                  <w:marBottom w:val="0"/>
                  <w:divBdr>
                    <w:top w:val="single" w:sz="6" w:space="0" w:color="E8E8E8"/>
                    <w:left w:val="single" w:sz="6" w:space="8" w:color="E8E8E8"/>
                    <w:bottom w:val="single" w:sz="6" w:space="15" w:color="E8E8E8"/>
                    <w:right w:val="single" w:sz="6" w:space="8" w:color="E8E8E8"/>
                  </w:divBdr>
                  <w:divsChild>
                    <w:div w:id="15375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B2B2B2"/>
                        <w:right w:val="none" w:sz="0" w:space="0" w:color="auto"/>
                      </w:divBdr>
                      <w:divsChild>
                        <w:div w:id="208969007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0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31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6304">
              <w:marLeft w:val="0"/>
              <w:marRight w:val="0"/>
              <w:marTop w:val="0"/>
              <w:marBottom w:val="0"/>
              <w:divBdr>
                <w:top w:val="single" w:sz="6" w:space="0" w:color="C5D7FC"/>
                <w:left w:val="single" w:sz="6" w:space="0" w:color="C5D7FC"/>
                <w:bottom w:val="single" w:sz="6" w:space="0" w:color="C5D7FC"/>
                <w:right w:val="single" w:sz="6" w:space="0" w:color="C5D7FC"/>
              </w:divBdr>
              <w:divsChild>
                <w:div w:id="12562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63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79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316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74745341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9288">
                          <w:marLeft w:val="225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90466">
                              <w:blockQuote w:val="1"/>
                              <w:marLeft w:val="375"/>
                              <w:marRight w:val="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9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9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55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465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07025091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23472">
                          <w:marLeft w:val="225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2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5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673">
              <w:marLeft w:val="390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2CFF1"/>
                <w:bottom w:val="none" w:sz="0" w:space="0" w:color="auto"/>
                <w:right w:val="none" w:sz="0" w:space="0" w:color="auto"/>
              </w:divBdr>
              <w:divsChild>
                <w:div w:id="12267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4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90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3684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12" w:space="0" w:color="6688EE"/>
                                    <w:left w:val="single" w:sz="12" w:space="0" w:color="6688EE"/>
                                    <w:bottom w:val="single" w:sz="12" w:space="0" w:color="6688EE"/>
                                    <w:right w:val="single" w:sz="12" w:space="0" w:color="6688EE"/>
                                  </w:divBdr>
                                  <w:divsChild>
                                    <w:div w:id="199606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0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590850">
                                              <w:marLeft w:val="30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61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3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1124">
              <w:marLeft w:val="390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2CFF1"/>
                <w:bottom w:val="none" w:sz="0" w:space="0" w:color="auto"/>
                <w:right w:val="none" w:sz="0" w:space="0" w:color="auto"/>
              </w:divBdr>
              <w:divsChild>
                <w:div w:id="19848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23084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12" w:space="0" w:color="6688EE"/>
                                    <w:left w:val="single" w:sz="12" w:space="0" w:color="6688EE"/>
                                    <w:bottom w:val="single" w:sz="12" w:space="0" w:color="6688EE"/>
                                    <w:right w:val="single" w:sz="12" w:space="0" w:color="6688EE"/>
                                  </w:divBdr>
                                  <w:divsChild>
                                    <w:div w:id="16767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05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7949">
                                              <w:marLeft w:val="30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32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01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99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87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101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71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0945">
                              <w:marLeft w:val="9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03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75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7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263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81811748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83888016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6699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80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CC6666"/>
            <w:right w:val="none" w:sz="0" w:space="0" w:color="auto"/>
          </w:divBdr>
          <w:divsChild>
            <w:div w:id="1040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8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1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8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1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0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8987">
                  <w:marLeft w:val="0"/>
                  <w:marRight w:val="0"/>
                  <w:marTop w:val="720"/>
                  <w:marBottom w:val="0"/>
                  <w:divBdr>
                    <w:top w:val="single" w:sz="6" w:space="0" w:color="E8E8E8"/>
                    <w:left w:val="single" w:sz="6" w:space="8" w:color="E8E8E8"/>
                    <w:bottom w:val="single" w:sz="6" w:space="15" w:color="E8E8E8"/>
                    <w:right w:val="single" w:sz="6" w:space="8" w:color="E8E8E8"/>
                  </w:divBdr>
                  <w:divsChild>
                    <w:div w:id="12233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B2B2B2"/>
                        <w:right w:val="none" w:sz="0" w:space="0" w:color="auto"/>
                      </w:divBdr>
                      <w:divsChild>
                        <w:div w:id="179393876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3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4780">
              <w:marLeft w:val="390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2CFF1"/>
                <w:bottom w:val="none" w:sz="0" w:space="0" w:color="auto"/>
                <w:right w:val="none" w:sz="0" w:space="0" w:color="auto"/>
              </w:divBdr>
              <w:divsChild>
                <w:div w:id="17198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54833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12" w:space="0" w:color="6688EE"/>
                                    <w:left w:val="single" w:sz="12" w:space="0" w:color="6688EE"/>
                                    <w:bottom w:val="single" w:sz="12" w:space="0" w:color="6688EE"/>
                                    <w:right w:val="single" w:sz="12" w:space="0" w:color="6688EE"/>
                                  </w:divBdr>
                                  <w:divsChild>
                                    <w:div w:id="200365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2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91715">
                                              <w:marLeft w:val="30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70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6859">
                  <w:marLeft w:val="0"/>
                  <w:marRight w:val="0"/>
                  <w:marTop w:val="0"/>
                  <w:marBottom w:val="15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443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0462244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9713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CC6666"/>
            <w:right w:val="none" w:sz="0" w:space="0" w:color="auto"/>
          </w:divBdr>
          <w:divsChild>
            <w:div w:id="1842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631">
          <w:marLeft w:val="0"/>
          <w:marRight w:val="0"/>
          <w:marTop w:val="5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6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3291">
                  <w:marLeft w:val="0"/>
                  <w:marRight w:val="0"/>
                  <w:marTop w:val="720"/>
                  <w:marBottom w:val="0"/>
                  <w:divBdr>
                    <w:top w:val="single" w:sz="6" w:space="0" w:color="E8E8E8"/>
                    <w:left w:val="single" w:sz="6" w:space="8" w:color="E8E8E8"/>
                    <w:bottom w:val="single" w:sz="6" w:space="15" w:color="E8E8E8"/>
                    <w:right w:val="single" w:sz="6" w:space="8" w:color="E8E8E8"/>
                  </w:divBdr>
                  <w:divsChild>
                    <w:div w:id="6940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B2B2B2"/>
                        <w:right w:val="none" w:sz="0" w:space="0" w:color="auto"/>
                      </w:divBdr>
                      <w:divsChild>
                        <w:div w:id="193265741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990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552502921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798915477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901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74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40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6555">
              <w:marLeft w:val="390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2CFF1"/>
                <w:bottom w:val="none" w:sz="0" w:space="0" w:color="auto"/>
                <w:right w:val="none" w:sz="0" w:space="0" w:color="auto"/>
              </w:divBdr>
              <w:divsChild>
                <w:div w:id="12609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6592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12" w:space="0" w:color="6688EE"/>
                                    <w:left w:val="single" w:sz="12" w:space="0" w:color="6688EE"/>
                                    <w:bottom w:val="single" w:sz="12" w:space="0" w:color="6688EE"/>
                                    <w:right w:val="single" w:sz="12" w:space="0" w:color="6688EE"/>
                                  </w:divBdr>
                                  <w:divsChild>
                                    <w:div w:id="92098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1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325300">
                                              <w:marLeft w:val="30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65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1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6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04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212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238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55477566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104">
                          <w:marLeft w:val="225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7065">
          <w:blockQuote w:val="1"/>
          <w:marLeft w:val="150"/>
          <w:marRight w:val="720"/>
          <w:marTop w:val="100"/>
          <w:marBottom w:val="10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13213048">
          <w:blockQuote w:val="1"/>
          <w:marLeft w:val="150"/>
          <w:marRight w:val="720"/>
          <w:marTop w:val="100"/>
          <w:marBottom w:val="10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39092864">
          <w:blockQuote w:val="1"/>
          <w:marLeft w:val="150"/>
          <w:marRight w:val="720"/>
          <w:marTop w:val="100"/>
          <w:marBottom w:val="10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8840394">
          <w:blockQuote w:val="1"/>
          <w:marLeft w:val="150"/>
          <w:marRight w:val="720"/>
          <w:marTop w:val="100"/>
          <w:marBottom w:val="10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055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8378">
                  <w:marLeft w:val="0"/>
                  <w:marRight w:val="0"/>
                  <w:marTop w:val="0"/>
                  <w:marBottom w:val="15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190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5638839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2567"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8508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single" w:sz="6" w:space="19" w:color="BBBBBB"/>
                                <w:left w:val="single" w:sz="6" w:space="19" w:color="BBBBBB"/>
                                <w:bottom w:val="single" w:sz="6" w:space="12" w:color="BBBBBB"/>
                                <w:right w:val="single" w:sz="6" w:space="19" w:color="BBBBBB"/>
                              </w:divBdr>
                              <w:divsChild>
                                <w:div w:id="3218543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2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4455">
          <w:marLeft w:val="0"/>
          <w:marRight w:val="0"/>
          <w:marTop w:val="5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639">
          <w:blockQuote w:val="1"/>
          <w:marLeft w:val="0"/>
          <w:marRight w:val="0"/>
          <w:marTop w:val="150"/>
          <w:marBottom w:val="150"/>
          <w:divBdr>
            <w:top w:val="dotted" w:sz="6" w:space="8" w:color="98A47F"/>
            <w:left w:val="dotted" w:sz="6" w:space="8" w:color="98A47F"/>
            <w:bottom w:val="dotted" w:sz="6" w:space="8" w:color="98A47F"/>
            <w:right w:val="dotted" w:sz="6" w:space="8" w:color="98A47F"/>
          </w:divBdr>
        </w:div>
      </w:divsChild>
    </w:div>
    <w:div w:id="1162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8524">
                  <w:marLeft w:val="0"/>
                  <w:marRight w:val="0"/>
                  <w:marTop w:val="720"/>
                  <w:marBottom w:val="0"/>
                  <w:divBdr>
                    <w:top w:val="single" w:sz="6" w:space="0" w:color="E8E8E8"/>
                    <w:left w:val="single" w:sz="6" w:space="8" w:color="E8E8E8"/>
                    <w:bottom w:val="single" w:sz="6" w:space="15" w:color="E8E8E8"/>
                    <w:right w:val="single" w:sz="6" w:space="8" w:color="E8E8E8"/>
                  </w:divBdr>
                  <w:divsChild>
                    <w:div w:id="17923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B2B2B2"/>
                        <w:right w:val="none" w:sz="0" w:space="0" w:color="auto"/>
                      </w:divBdr>
                      <w:divsChild>
                        <w:div w:id="1169300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43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812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485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83521177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83620">
                          <w:marLeft w:val="225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0433">
                              <w:blockQuote w:val="1"/>
                              <w:marLeft w:val="375"/>
                              <w:marRight w:val="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1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345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3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4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2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0508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992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203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953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979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76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4305">
                  <w:marLeft w:val="0"/>
                  <w:marRight w:val="0"/>
                  <w:marTop w:val="720"/>
                  <w:marBottom w:val="0"/>
                  <w:divBdr>
                    <w:top w:val="single" w:sz="6" w:space="0" w:color="E8E8E8"/>
                    <w:left w:val="single" w:sz="6" w:space="8" w:color="E8E8E8"/>
                    <w:bottom w:val="single" w:sz="6" w:space="15" w:color="E8E8E8"/>
                    <w:right w:val="single" w:sz="6" w:space="8" w:color="E8E8E8"/>
                  </w:divBdr>
                  <w:divsChild>
                    <w:div w:id="26268704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9" w:color="E1E1E1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00468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257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5738">
                  <w:marLeft w:val="0"/>
                  <w:marRight w:val="0"/>
                  <w:marTop w:val="720"/>
                  <w:marBottom w:val="0"/>
                  <w:divBdr>
                    <w:top w:val="single" w:sz="6" w:space="0" w:color="E8E8E8"/>
                    <w:left w:val="single" w:sz="6" w:space="8" w:color="E8E8E8"/>
                    <w:bottom w:val="single" w:sz="6" w:space="15" w:color="E8E8E8"/>
                    <w:right w:val="single" w:sz="6" w:space="8" w:color="E8E8E8"/>
                  </w:divBdr>
                  <w:divsChild>
                    <w:div w:id="11331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B2B2B2"/>
                        <w:right w:val="none" w:sz="0" w:space="0" w:color="auto"/>
                      </w:divBdr>
                      <w:divsChild>
                        <w:div w:id="167360689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16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92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  <w:divsChild>
                <w:div w:id="7159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9D9D9"/>
                  </w:divBdr>
                  <w:divsChild>
                    <w:div w:id="102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9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538">
          <w:blockQuote w:val="1"/>
          <w:marLeft w:val="150"/>
          <w:marRight w:val="720"/>
          <w:marTop w:val="100"/>
          <w:marBottom w:val="10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13197331">
          <w:blockQuote w:val="1"/>
          <w:marLeft w:val="150"/>
          <w:marRight w:val="720"/>
          <w:marTop w:val="100"/>
          <w:marBottom w:val="10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78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9510">
                  <w:marLeft w:val="0"/>
                  <w:marRight w:val="0"/>
                  <w:marTop w:val="720"/>
                  <w:marBottom w:val="0"/>
                  <w:divBdr>
                    <w:top w:val="single" w:sz="6" w:space="0" w:color="E8E8E8"/>
                    <w:left w:val="single" w:sz="6" w:space="8" w:color="E8E8E8"/>
                    <w:bottom w:val="single" w:sz="6" w:space="15" w:color="E8E8E8"/>
                    <w:right w:val="single" w:sz="6" w:space="8" w:color="E8E8E8"/>
                  </w:divBdr>
                  <w:divsChild>
                    <w:div w:id="2990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B2B2B2"/>
                        <w:right w:val="none" w:sz="0" w:space="0" w:color="auto"/>
                      </w:divBdr>
                      <w:divsChild>
                        <w:div w:id="74653764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28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378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95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36405968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2747">
                          <w:marLeft w:val="225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568">
                  <w:marLeft w:val="0"/>
                  <w:marRight w:val="0"/>
                  <w:marTop w:val="720"/>
                  <w:marBottom w:val="0"/>
                  <w:divBdr>
                    <w:top w:val="single" w:sz="6" w:space="0" w:color="E8E8E8"/>
                    <w:left w:val="single" w:sz="6" w:space="8" w:color="E8E8E8"/>
                    <w:bottom w:val="single" w:sz="6" w:space="15" w:color="E8E8E8"/>
                    <w:right w:val="single" w:sz="6" w:space="8" w:color="E8E8E8"/>
                  </w:divBdr>
                  <w:divsChild>
                    <w:div w:id="61984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B2B2B2"/>
                        <w:right w:val="none" w:sz="0" w:space="0" w:color="auto"/>
                      </w:divBdr>
                      <w:divsChild>
                        <w:div w:id="197679318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5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2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27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3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321">
          <w:marLeft w:val="0"/>
          <w:marRight w:val="0"/>
          <w:marTop w:val="5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8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4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9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295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972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23238953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62950">
                          <w:marLeft w:val="225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9136">
                  <w:marLeft w:val="0"/>
                  <w:marRight w:val="0"/>
                  <w:marTop w:val="720"/>
                  <w:marBottom w:val="0"/>
                  <w:divBdr>
                    <w:top w:val="single" w:sz="6" w:space="0" w:color="E8E8E8"/>
                    <w:left w:val="single" w:sz="6" w:space="8" w:color="E8E8E8"/>
                    <w:bottom w:val="single" w:sz="6" w:space="15" w:color="E8E8E8"/>
                    <w:right w:val="single" w:sz="6" w:space="8" w:color="E8E8E8"/>
                  </w:divBdr>
                  <w:divsChild>
                    <w:div w:id="18202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B2B2B2"/>
                        <w:right w:val="none" w:sz="0" w:space="0" w:color="auto"/>
                      </w:divBdr>
                      <w:divsChild>
                        <w:div w:id="93382880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0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508">
              <w:marLeft w:val="390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2CFF1"/>
                <w:bottom w:val="none" w:sz="0" w:space="0" w:color="auto"/>
                <w:right w:val="none" w:sz="0" w:space="0" w:color="auto"/>
              </w:divBdr>
              <w:divsChild>
                <w:div w:id="18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13882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single" w:sz="12" w:space="0" w:color="6688EE"/>
                                    <w:left w:val="single" w:sz="12" w:space="0" w:color="6688EE"/>
                                    <w:bottom w:val="single" w:sz="12" w:space="0" w:color="6688EE"/>
                                    <w:right w:val="single" w:sz="12" w:space="0" w:color="6688EE"/>
                                  </w:divBdr>
                                  <w:divsChild>
                                    <w:div w:id="184485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2510">
                                              <w:marLeft w:val="30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75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48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97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30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663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36089001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14260329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176923512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24098324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452217417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2557189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74486035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630942891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58818311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137946007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16920792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607156299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948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79319">
                  <w:marLeft w:val="0"/>
                  <w:marRight w:val="0"/>
                  <w:marTop w:val="0"/>
                  <w:marBottom w:val="15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210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87955979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82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777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394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14754500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4113">
                          <w:marLeft w:val="225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8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6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1277">
                  <w:marLeft w:val="0"/>
                  <w:marRight w:val="0"/>
                  <w:marTop w:val="0"/>
                  <w:marBottom w:val="15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26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31302618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1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740;&#21457;&#20013;&#24515;2010\&#25216;&#26415;&#26376;&#21002;\&#27599;&#26376;&#21002;&#29289;\2010&#24180;05&#26376;\&#25216;&#26415;&#26376;&#21002;&#31532;XXX&#2639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AB1538C-3EBE-4E9D-A97B-52103AB5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技术月刊第XXX期.dotx</Template>
  <TotalTime>10499</TotalTime>
  <Pages>9</Pages>
  <Words>1180</Words>
  <Characters>6728</Characters>
  <Application>Microsoft Office Word</Application>
  <DocSecurity>0</DocSecurity>
  <Lines>56</Lines>
  <Paragraphs>15</Paragraphs>
  <ScaleCrop>false</ScaleCrop>
  <Company>云南电力试验研究院软件事业部</Company>
  <LinksUpToDate>false</LinksUpToDate>
  <CharactersWithSpaces>7893</CharactersWithSpaces>
  <SharedDoc>false</SharedDoc>
  <HLinks>
    <vt:vector size="234" baseType="variant">
      <vt:variant>
        <vt:i4>327757</vt:i4>
      </vt:variant>
      <vt:variant>
        <vt:i4>120</vt:i4>
      </vt:variant>
      <vt:variant>
        <vt:i4>0</vt:i4>
      </vt:variant>
      <vt:variant>
        <vt:i4>5</vt:i4>
      </vt:variant>
      <vt:variant>
        <vt:lpwstr>http://cloud.csdn.net/a/20100302/259069.html</vt:lpwstr>
      </vt:variant>
      <vt:variant>
        <vt:lpwstr/>
      </vt:variant>
      <vt:variant>
        <vt:i4>3604489</vt:i4>
      </vt:variant>
      <vt:variant>
        <vt:i4>117</vt:i4>
      </vt:variant>
      <vt:variant>
        <vt:i4>0</vt:i4>
      </vt:variant>
      <vt:variant>
        <vt:i4>5</vt:i4>
      </vt:variant>
      <vt:variant>
        <vt:lpwstr>http://news.ccidnet.com/art/1032/20100323/2018077_1.html</vt:lpwstr>
      </vt:variant>
      <vt:variant>
        <vt:lpwstr/>
      </vt:variant>
      <vt:variant>
        <vt:i4>1900626</vt:i4>
      </vt:variant>
      <vt:variant>
        <vt:i4>114</vt:i4>
      </vt:variant>
      <vt:variant>
        <vt:i4>0</vt:i4>
      </vt:variant>
      <vt:variant>
        <vt:i4>5</vt:i4>
      </vt:variant>
      <vt:variant>
        <vt:lpwstr>http://news.cnblogs.com/n/58623/</vt:lpwstr>
      </vt:variant>
      <vt:variant>
        <vt:lpwstr/>
      </vt:variant>
      <vt:variant>
        <vt:i4>2031707</vt:i4>
      </vt:variant>
      <vt:variant>
        <vt:i4>111</vt:i4>
      </vt:variant>
      <vt:variant>
        <vt:i4>0</vt:i4>
      </vt:variant>
      <vt:variant>
        <vt:i4>5</vt:i4>
      </vt:variant>
      <vt:variant>
        <vt:lpwstr>http://kb.cnblogs.com/zt/mvc/</vt:lpwstr>
      </vt:variant>
      <vt:variant>
        <vt:lpwstr/>
      </vt:variant>
      <vt:variant>
        <vt:i4>4653143</vt:i4>
      </vt:variant>
      <vt:variant>
        <vt:i4>108</vt:i4>
      </vt:variant>
      <vt:variant>
        <vt:i4>0</vt:i4>
      </vt:variant>
      <vt:variant>
        <vt:i4>5</vt:i4>
      </vt:variant>
      <vt:variant>
        <vt:lpwstr>http://blog.joycode.com/scottgu/archive/2010/02/08/115873.joy</vt:lpwstr>
      </vt:variant>
      <vt:variant>
        <vt:lpwstr/>
      </vt:variant>
      <vt:variant>
        <vt:i4>65538</vt:i4>
      </vt:variant>
      <vt:variant>
        <vt:i4>105</vt:i4>
      </vt:variant>
      <vt:variant>
        <vt:i4>0</vt:i4>
      </vt:variant>
      <vt:variant>
        <vt:i4>5</vt:i4>
      </vt:variant>
      <vt:variant>
        <vt:lpwstr>http://weblogs.asp.net/scottgu/archive/2010/01/15/asp-net-mvc-2-model-validation.aspx</vt:lpwstr>
      </vt:variant>
      <vt:variant>
        <vt:lpwstr/>
      </vt:variant>
      <vt:variant>
        <vt:i4>4849746</vt:i4>
      </vt:variant>
      <vt:variant>
        <vt:i4>102</vt:i4>
      </vt:variant>
      <vt:variant>
        <vt:i4>0</vt:i4>
      </vt:variant>
      <vt:variant>
        <vt:i4>5</vt:i4>
      </vt:variant>
      <vt:variant>
        <vt:lpwstr>http://blog.joycode.com/scottgu/archive/2010/01/17/115854.joy</vt:lpwstr>
      </vt:variant>
      <vt:variant>
        <vt:lpwstr/>
      </vt:variant>
      <vt:variant>
        <vt:i4>5636190</vt:i4>
      </vt:variant>
      <vt:variant>
        <vt:i4>99</vt:i4>
      </vt:variant>
      <vt:variant>
        <vt:i4>0</vt:i4>
      </vt:variant>
      <vt:variant>
        <vt:i4>5</vt:i4>
      </vt:variant>
      <vt:variant>
        <vt:lpwstr>http://weblogs.asp.net/scottgu/archive/2010/01/10/asp-net-mvc-2-strongly-typed-html-helpers.aspx</vt:lpwstr>
      </vt:variant>
      <vt:variant>
        <vt:lpwstr/>
      </vt:variant>
      <vt:variant>
        <vt:i4>3014705</vt:i4>
      </vt:variant>
      <vt:variant>
        <vt:i4>96</vt:i4>
      </vt:variant>
      <vt:variant>
        <vt:i4>0</vt:i4>
      </vt:variant>
      <vt:variant>
        <vt:i4>5</vt:i4>
      </vt:variant>
      <vt:variant>
        <vt:lpwstr>http://www.asp.net/mvc/</vt:lpwstr>
      </vt:variant>
      <vt:variant>
        <vt:lpwstr/>
      </vt:variant>
      <vt:variant>
        <vt:i4>3997807</vt:i4>
      </vt:variant>
      <vt:variant>
        <vt:i4>93</vt:i4>
      </vt:variant>
      <vt:variant>
        <vt:i4>0</vt:i4>
      </vt:variant>
      <vt:variant>
        <vt:i4>5</vt:i4>
      </vt:variant>
      <vt:variant>
        <vt:lpwstr>http://www.asp.net/learn/whitepapers/what-is-new-in-aspnet-mvc/</vt:lpwstr>
      </vt:variant>
      <vt:variant>
        <vt:lpwstr/>
      </vt:variant>
      <vt:variant>
        <vt:i4>5111900</vt:i4>
      </vt:variant>
      <vt:variant>
        <vt:i4>90</vt:i4>
      </vt:variant>
      <vt:variant>
        <vt:i4>0</vt:i4>
      </vt:variant>
      <vt:variant>
        <vt:i4>5</vt:i4>
      </vt:variant>
      <vt:variant>
        <vt:lpwstr>http://blog.joycode.com/scottgu/archive/2010/02/11/115879.joy</vt:lpwstr>
      </vt:variant>
      <vt:variant>
        <vt:lpwstr/>
      </vt:variant>
      <vt:variant>
        <vt:i4>6619252</vt:i4>
      </vt:variant>
      <vt:variant>
        <vt:i4>87</vt:i4>
      </vt:variant>
      <vt:variant>
        <vt:i4>0</vt:i4>
      </vt:variant>
      <vt:variant>
        <vt:i4>5</vt:i4>
      </vt:variant>
      <vt:variant>
        <vt:lpwstr>http://weblogs.asp.net/scottgu/archive/2010/02/05/asp-net-mvc-2-release-candidate-2-now-available.aspx</vt:lpwstr>
      </vt:variant>
      <vt:variant>
        <vt:lpwstr/>
      </vt:variant>
      <vt:variant>
        <vt:i4>9</vt:i4>
      </vt:variant>
      <vt:variant>
        <vt:i4>84</vt:i4>
      </vt:variant>
      <vt:variant>
        <vt:i4>0</vt:i4>
      </vt:variant>
      <vt:variant>
        <vt:i4>5</vt:i4>
      </vt:variant>
      <vt:variant>
        <vt:lpwstr>http://www.microsoft.com/downloads/details.aspx?FamilyID=c9ba1fe1-3ba8-439a-9e21-def90a8615a9&amp;displaylang=en</vt:lpwstr>
      </vt:variant>
      <vt:variant>
        <vt:lpwstr/>
      </vt:variant>
      <vt:variant>
        <vt:i4>1704017</vt:i4>
      </vt:variant>
      <vt:variant>
        <vt:i4>81</vt:i4>
      </vt:variant>
      <vt:variant>
        <vt:i4>0</vt:i4>
      </vt:variant>
      <vt:variant>
        <vt:i4>5</vt:i4>
      </vt:variant>
      <vt:variant>
        <vt:lpwstr>http://news.cnblogs.com/n/58650/</vt:lpwstr>
      </vt:variant>
      <vt:variant>
        <vt:lpwstr/>
      </vt:variant>
      <vt:variant>
        <vt:i4>5701696</vt:i4>
      </vt:variant>
      <vt:variant>
        <vt:i4>78</vt:i4>
      </vt:variant>
      <vt:variant>
        <vt:i4>0</vt:i4>
      </vt:variant>
      <vt:variant>
        <vt:i4>5</vt:i4>
      </vt:variant>
      <vt:variant>
        <vt:lpwstr>http://kb.cnblogs.com/page/56764/</vt:lpwstr>
      </vt:variant>
      <vt:variant>
        <vt:lpwstr/>
      </vt:variant>
      <vt:variant>
        <vt:i4>1572953</vt:i4>
      </vt:variant>
      <vt:variant>
        <vt:i4>75</vt:i4>
      </vt:variant>
      <vt:variant>
        <vt:i4>0</vt:i4>
      </vt:variant>
      <vt:variant>
        <vt:i4>5</vt:i4>
      </vt:variant>
      <vt:variant>
        <vt:lpwstr>http://news.cnblogs.com/n/58876/</vt:lpwstr>
      </vt:variant>
      <vt:variant>
        <vt:lpwstr/>
      </vt:variant>
      <vt:variant>
        <vt:i4>8126498</vt:i4>
      </vt:variant>
      <vt:variant>
        <vt:i4>72</vt:i4>
      </vt:variant>
      <vt:variant>
        <vt:i4>0</vt:i4>
      </vt:variant>
      <vt:variant>
        <vt:i4>5</vt:i4>
      </vt:variant>
      <vt:variant>
        <vt:lpwstr>http://www.spluss.cn/a/news/2010/0315/1304.html</vt:lpwstr>
      </vt:variant>
      <vt:variant>
        <vt:lpwstr/>
      </vt:variant>
      <vt:variant>
        <vt:i4>6357110</vt:i4>
      </vt:variant>
      <vt:variant>
        <vt:i4>69</vt:i4>
      </vt:variant>
      <vt:variant>
        <vt:i4>0</vt:i4>
      </vt:variant>
      <vt:variant>
        <vt:i4>5</vt:i4>
      </vt:variant>
      <vt:variant>
        <vt:lpwstr>http://www.programmer.com.cn/1609/</vt:lpwstr>
      </vt:variant>
      <vt:variant>
        <vt:lpwstr/>
      </vt:variant>
      <vt:variant>
        <vt:i4>-27521802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_甲骨文融合Sun后开攻云计算</vt:lpwstr>
      </vt:variant>
      <vt:variant>
        <vt:i4>-1482662811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_Google研发实时索引系统_网页更新数秒即可搜到</vt:lpwstr>
      </vt:variant>
      <vt:variant>
        <vt:i4>1268636346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_微软CEO鲍尔默：押宝云计算服务</vt:lpwstr>
      </vt:variant>
      <vt:variant>
        <vt:i4>-524866646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业界新闻</vt:lpwstr>
      </vt:variant>
      <vt:variant>
        <vt:i4>-365992364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_好的程序像一首诗</vt:lpwstr>
      </vt:variant>
      <vt:variant>
        <vt:i4>28384597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体会分享</vt:lpwstr>
      </vt:variant>
      <vt:variant>
        <vt:i4>342384688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_信息安全</vt:lpwstr>
      </vt:variant>
      <vt:variant>
        <vt:i4>326048468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_PDA移动应用开发技术</vt:lpwstr>
      </vt:variant>
      <vt:variant>
        <vt:i4>714429142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_移动开发平台初探</vt:lpwstr>
      </vt:variant>
      <vt:variant>
        <vt:i4>-122286567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技术沙龙</vt:lpwstr>
      </vt:variant>
      <vt:variant>
        <vt:i4>1277066309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_电力研究院ERP项目CS模块应用简介</vt:lpwstr>
      </vt:variant>
      <vt:variant>
        <vt:i4>1838119244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_流程驱动的SAP解决方案</vt:lpwstr>
      </vt:variant>
      <vt:variant>
        <vt:i4>-602203225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_ERP在电力企业财务管理中的应用</vt:lpwstr>
      </vt:variant>
      <vt:variant>
        <vt:i4>1314979861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ERP专栏</vt:lpwstr>
      </vt:variant>
      <vt:variant>
        <vt:i4>422580922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_创新是优秀产品的DNA</vt:lpwstr>
      </vt:variant>
      <vt:variant>
        <vt:i4>173413150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高端视点</vt:lpwstr>
      </vt:variant>
      <vt:variant>
        <vt:i4>1114796632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_鹰图GeoMedia_WebMap开发简述</vt:lpwstr>
      </vt:variant>
      <vt:variant>
        <vt:i4>653558614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_电力GIS与调度SCADA系统静态数据交互技术探讨</vt:lpwstr>
      </vt:variant>
      <vt:variant>
        <vt:i4>-1009980174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_浅析GIS系统在电力企业生产运营中的应用</vt:lpwstr>
      </vt:variant>
      <vt:variant>
        <vt:i4>85652756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_电力GIS产品组及解决方案简介</vt:lpwstr>
      </vt:variant>
      <vt:variant>
        <vt:i4>-896912059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专题策划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技术月刊第14期</dc:title>
  <dc:creator>huqiwen</dc:creator>
  <cp:lastModifiedBy>yuanjl1989@163.com</cp:lastModifiedBy>
  <cp:revision>158</cp:revision>
  <cp:lastPrinted>2011-05-10T06:11:00Z</cp:lastPrinted>
  <dcterms:created xsi:type="dcterms:W3CDTF">2011-10-26T09:47:00Z</dcterms:created>
  <dcterms:modified xsi:type="dcterms:W3CDTF">2017-03-16T02:44:00Z</dcterms:modified>
</cp:coreProperties>
</file>